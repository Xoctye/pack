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t>脱asprotect使用如下脚本：</w:t>
      </w:r>
    </w:p>
    <w:p/>
    <w:p>
      <w:r>
        <w:t>/*</w:t>
      </w:r>
    </w:p>
    <w:p>
      <w:r>
        <w:t>Script written by VolX</w:t>
      </w:r>
    </w:p>
    <w:p>
      <w:r>
        <w:t>Script   : Aspr2.XX_unpacker</w:t>
      </w:r>
    </w:p>
    <w:p>
      <w:r>
        <w:t>版本     : v1.14aSC</w:t>
      </w:r>
    </w:p>
    <w:p>
      <w:r>
        <w:t>日期     : 19-May-2008</w:t>
      </w:r>
    </w:p>
    <w:p>
      <w:r>
        <w:t>调试环境 : OllyDbg 1.1, ODBGScript 1.65, WINXP, WIN2000</w:t>
      </w:r>
    </w:p>
    <w:p>
      <w:r>
        <w:t xml:space="preserve">调试选项 : 设置 OllyDbg 忽略所有异常选项 </w:t>
      </w:r>
    </w:p>
    <w:p>
      <w:r>
        <w:t>工具 : OllyDbg, ODBGScript 1.65, Import Reconstructor.</w:t>
      </w:r>
    </w:p>
    <w:p>
      <w:r>
        <w:t>感谢 : Oleh Yuschuk - author of OllyDbg</w:t>
      </w:r>
    </w:p>
    <w:p>
      <w:r>
        <w:t xml:space="preserve">       SHaG - author of OllyScript</w:t>
      </w:r>
    </w:p>
    <w:p>
      <w:r>
        <w:t xml:space="preserve">       Epsylon3 - author of ODbgScript</w:t>
      </w:r>
    </w:p>
    <w:p>
      <w:r>
        <w:t>特别感谢 : fly, linex, machenglin 等兄弟的帮忙测试.</w:t>
      </w:r>
    </w:p>
    <w:p>
      <w:r>
        <w:t>*/</w:t>
      </w:r>
    </w:p>
    <w:p>
      <w:r>
        <w:t>//support Asprotect 1.32, 1.33, ,1.35, 1.4, 2.0, 2.1, 2.11, 2.2beta, 2.2, 2.3, 2.4</w:t>
      </w:r>
    </w:p>
    <w:p/>
    <w:p>
      <w:r>
        <w:t xml:space="preserve">var tmp1            </w:t>
      </w:r>
    </w:p>
    <w:p>
      <w:r>
        <w:t xml:space="preserve">var tmp2            </w:t>
      </w:r>
    </w:p>
    <w:p>
      <w:r>
        <w:t xml:space="preserve">var tmp3            </w:t>
      </w:r>
    </w:p>
    <w:p>
      <w:r>
        <w:t xml:space="preserve">var tmp4            </w:t>
      </w:r>
    </w:p>
    <w:p>
      <w:r>
        <w:t xml:space="preserve">var tmp5            </w:t>
      </w:r>
    </w:p>
    <w:p>
      <w:r>
        <w:t xml:space="preserve">var tmp6            </w:t>
      </w:r>
    </w:p>
    <w:p>
      <w:r>
        <w:t xml:space="preserve">var tmp7            </w:t>
      </w:r>
    </w:p>
    <w:p>
      <w:r>
        <w:t xml:space="preserve">var tmp8            </w:t>
      </w:r>
    </w:p>
    <w:p>
      <w:r>
        <w:t>var tmp9</w:t>
      </w:r>
    </w:p>
    <w:p>
      <w:r>
        <w:t xml:space="preserve">var tmp10            </w:t>
      </w:r>
    </w:p>
    <w:p>
      <w:r>
        <w:t>var imgbase</w:t>
      </w:r>
    </w:p>
    <w:p>
      <w:r>
        <w:t>var imgbasefromdisk</w:t>
      </w:r>
    </w:p>
    <w:p>
      <w:r>
        <w:t>var 1stsecbase</w:t>
      </w:r>
    </w:p>
    <w:p>
      <w:r>
        <w:t>var 1stsecsize</w:t>
      </w:r>
    </w:p>
    <w:p>
      <w:r>
        <w:t>var ressecbase</w:t>
      </w:r>
    </w:p>
    <w:p>
      <w:r>
        <w:t>var signVA</w:t>
      </w:r>
    </w:p>
    <w:p>
      <w:r>
        <w:t>var sizeofimg</w:t>
      </w:r>
    </w:p>
    <w:p>
      <w:r>
        <w:t>var dllimgbase</w:t>
      </w:r>
    </w:p>
    <w:p>
      <w:r>
        <w:t>var count</w:t>
      </w:r>
    </w:p>
    <w:p>
      <w:r>
        <w:t>var transit1</w:t>
      </w:r>
    </w:p>
    <w:p>
      <w:r>
        <w:t>var transit2</w:t>
      </w:r>
    </w:p>
    <w:p>
      <w:r>
        <w:t>var func1</w:t>
      </w:r>
    </w:p>
    <w:p>
      <w:r>
        <w:t>var func2</w:t>
      </w:r>
    </w:p>
    <w:p>
      <w:r>
        <w:t>var func3</w:t>
      </w:r>
    </w:p>
    <w:p>
      <w:r>
        <w:t>var func4</w:t>
      </w:r>
    </w:p>
    <w:p>
      <w:r>
        <w:t>var OEP_rva</w:t>
      </w:r>
    </w:p>
    <w:p>
      <w:r>
        <w:t>var caller</w:t>
      </w:r>
    </w:p>
    <w:p>
      <w:r>
        <w:t>var caller1</w:t>
      </w:r>
    </w:p>
    <w:p/>
    <w:p>
      <w:r>
        <w:t>//for IAT fixing</w:t>
      </w:r>
    </w:p>
    <w:p>
      <w:r>
        <w:t>var paddr1</w:t>
      </w:r>
    </w:p>
    <w:p>
      <w:r>
        <w:t>var paddr2</w:t>
      </w:r>
    </w:p>
    <w:p>
      <w:r>
        <w:t>var paddr3</w:t>
      </w:r>
    </w:p>
    <w:p>
      <w:r>
        <w:t>var paddr4</w:t>
      </w:r>
    </w:p>
    <w:p>
      <w:r>
        <w:t>var paddr5</w:t>
      </w:r>
    </w:p>
    <w:p>
      <w:r>
        <w:t>var paddr6</w:t>
      </w:r>
    </w:p>
    <w:p>
      <w:r>
        <w:t>var ori1</w:t>
      </w:r>
    </w:p>
    <w:p>
      <w:r>
        <w:t>var ori2</w:t>
      </w:r>
    </w:p>
    <w:p>
      <w:r>
        <w:t>var ori3</w:t>
      </w:r>
    </w:p>
    <w:p>
      <w:r>
        <w:t>var ori4</w:t>
      </w:r>
    </w:p>
    <w:p>
      <w:r>
        <w:t>var ori5</w:t>
      </w:r>
    </w:p>
    <w:p>
      <w:r>
        <w:t>var iatstartaddr</w:t>
      </w:r>
    </w:p>
    <w:p>
      <w:r>
        <w:t>var iatstart_rva</w:t>
      </w:r>
    </w:p>
    <w:p>
      <w:r>
        <w:t>var iatendaddr</w:t>
      </w:r>
    </w:p>
    <w:p>
      <w:r>
        <w:t>var iatsize</w:t>
      </w:r>
    </w:p>
    <w:p>
      <w:r>
        <w:t>var EBXaddr</w:t>
      </w:r>
    </w:p>
    <w:p>
      <w:r>
        <w:t>var ESIaddr</w:t>
      </w:r>
    </w:p>
    <w:p>
      <w:r>
        <w:t>var lastsecbase</w:t>
      </w:r>
    </w:p>
    <w:p>
      <w:r>
        <w:t>var lastsecsize</w:t>
      </w:r>
    </w:p>
    <w:p>
      <w:r>
        <w:t>var thunkdataloc</w:t>
      </w:r>
    </w:p>
    <w:p>
      <w:r>
        <w:t>var thunkpt</w:t>
      </w:r>
    </w:p>
    <w:p>
      <w:r>
        <w:t>var thunkstop</w:t>
      </w:r>
    </w:p>
    <w:p>
      <w:r>
        <w:t>var type3API</w:t>
      </w:r>
    </w:p>
    <w:p>
      <w:r>
        <w:t>var type3count</w:t>
      </w:r>
    </w:p>
    <w:p>
      <w:r>
        <w:t>var type1API</w:t>
      </w:r>
    </w:p>
    <w:p>
      <w:r>
        <w:t>var E8count</w:t>
      </w:r>
    </w:p>
    <w:p>
      <w:r>
        <w:t>var writept2</w:t>
      </w:r>
    </w:p>
    <w:p>
      <w:r>
        <w:t>var APIpoint3</w:t>
      </w:r>
    </w:p>
    <w:p>
      <w:r>
        <w:t>var crcpoint1</w:t>
      </w:r>
    </w:p>
    <w:p>
      <w:r>
        <w:t>var FF15flag</w:t>
      </w:r>
    </w:p>
    <w:p>
      <w:r>
        <w:t>var ESIpara1</w:t>
      </w:r>
    </w:p>
    <w:p>
      <w:r>
        <w:t>var ESIpara2</w:t>
      </w:r>
    </w:p>
    <w:p>
      <w:r>
        <w:t>var ESIpara3</w:t>
      </w:r>
    </w:p>
    <w:p>
      <w:r>
        <w:t>var ESIpara4</w:t>
      </w:r>
    </w:p>
    <w:p>
      <w:r>
        <w:t>var nortype</w:t>
      </w:r>
    </w:p>
    <w:p>
      <w:r>
        <w:t>var DFCequ</w:t>
      </w:r>
    </w:p>
    <w:p>
      <w:r>
        <w:t>var DFCaddr</w:t>
      </w:r>
    </w:p>
    <w:p>
      <w:r>
        <w:t>var REequ</w:t>
      </w:r>
    </w:p>
    <w:p>
      <w:r>
        <w:t>var REaddr</w:t>
      </w:r>
    </w:p>
    <w:p>
      <w:r>
        <w:t>var GPAequ</w:t>
      </w:r>
    </w:p>
    <w:p>
      <w:r>
        <w:t>var GPAaddr</w:t>
      </w:r>
    </w:p>
    <w:p>
      <w:r>
        <w:t>var v1.32</w:t>
      </w:r>
    </w:p>
    <w:p>
      <w:r>
        <w:t>var v2.0x</w:t>
      </w:r>
    </w:p>
    <w:p>
      <w:r>
        <w:t>var newver</w:t>
      </w:r>
    </w:p>
    <w:p>
      <w:r>
        <w:t>var sttablesize</w:t>
      </w:r>
    </w:p>
    <w:p/>
    <w:p>
      <w:r>
        <w:t>//for stolencode after API</w:t>
      </w:r>
    </w:p>
    <w:p>
      <w:r>
        <w:t>var SCafterAPIcount</w:t>
      </w:r>
    </w:p>
    <w:p/>
    <w:p>
      <w:r>
        <w:t>//for dll</w:t>
      </w:r>
    </w:p>
    <w:p>
      <w:r>
        <w:t>var reloc_rva</w:t>
      </w:r>
    </w:p>
    <w:p>
      <w:r>
        <w:t>var reloc_size</w:t>
      </w:r>
    </w:p>
    <w:p>
      <w:r>
        <w:t>var isdll</w:t>
      </w:r>
    </w:p>
    <w:p>
      <w:r>
        <w:t>var reloc1</w:t>
      </w:r>
    </w:p>
    <w:p>
      <w:r>
        <w:t>var reloc2</w:t>
      </w:r>
    </w:p>
    <w:p>
      <w:r>
        <w:t>var reloc3</w:t>
      </w:r>
    </w:p>
    <w:p>
      <w:r>
        <w:t>var reloc4</w:t>
      </w:r>
    </w:p>
    <w:p>
      <w:r>
        <w:t>var reloc5</w:t>
      </w:r>
    </w:p>
    <w:p>
      <w:r>
        <w:t>var reloc6</w:t>
      </w:r>
    </w:p>
    <w:p>
      <w:r>
        <w:t>var reloctemp</w:t>
      </w:r>
    </w:p>
    <w:p/>
    <w:p>
      <w:r>
        <w:t>//for Aspr API</w:t>
      </w:r>
    </w:p>
    <w:p>
      <w:r>
        <w:t>var Aspr1stthunk</w:t>
      </w:r>
    </w:p>
    <w:p>
      <w:r>
        <w:t>var AsprAPIloc</w:t>
      </w:r>
    </w:p>
    <w:p>
      <w:r>
        <w:t>var EmuAddr</w:t>
      </w:r>
    </w:p>
    <w:p/>
    <w:p>
      <w:r>
        <w:t>//std function</w:t>
      </w:r>
    </w:p>
    <w:p>
      <w:r>
        <w:t>var 55pt</w:t>
      </w:r>
    </w:p>
    <w:p>
      <w:r>
        <w:t>var 55struct1</w:t>
      </w:r>
    </w:p>
    <w:p>
      <w:r>
        <w:t>var 55dataloc</w:t>
      </w:r>
    </w:p>
    <w:p>
      <w:r>
        <w:t>var 55sc</w:t>
      </w:r>
    </w:p>
    <w:p/>
    <w:p>
      <w:r>
        <w:t>//delphi initialization table</w:t>
      </w:r>
    </w:p>
    <w:p>
      <w:r>
        <w:t>var dataendaddr</w:t>
      </w:r>
    </w:p>
    <w:p>
      <w:r>
        <w:t>var countaddr</w:t>
      </w:r>
    </w:p>
    <w:p>
      <w:r>
        <w:t>var tablea</w:t>
      </w:r>
    </w:p>
    <w:p>
      <w:r>
        <w:t>var tableb</w:t>
      </w:r>
    </w:p>
    <w:p>
      <w:r>
        <w:t>var decryptaddr</w:t>
      </w:r>
    </w:p>
    <w:p>
      <w:r>
        <w:t>var dataloc</w:t>
      </w:r>
    </w:p>
    <w:p/>
    <w:p>
      <w:r>
        <w:t>//OEP/SDK stolen code</w:t>
      </w:r>
    </w:p>
    <w:p>
      <w:r>
        <w:t>var 57pt</w:t>
      </w:r>
    </w:p>
    <w:p>
      <w:r>
        <w:t>var 57jmppt</w:t>
      </w:r>
    </w:p>
    <w:p>
      <w:r>
        <w:t>var 57struct</w:t>
      </w:r>
    </w:p>
    <w:p>
      <w:r>
        <w:t>var jmptablesize</w:t>
      </w:r>
    </w:p>
    <w:p>
      <w:r>
        <w:t>var scstk</w:t>
      </w:r>
    </w:p>
    <w:p>
      <w:r>
        <w:t>var OEPscaddr</w:t>
      </w:r>
    </w:p>
    <w:p>
      <w:r>
        <w:t>var xtrascloc      //dllimgbase+F00</w:t>
      </w:r>
    </w:p>
    <w:p>
      <w:r>
        <w:t>var dualvc</w:t>
      </w:r>
    </w:p>
    <w:p>
      <w:r>
        <w:t>var sdkscaddr</w:t>
      </w:r>
    </w:p>
    <w:p>
      <w:r>
        <w:t>var sdksccount</w:t>
      </w:r>
    </w:p>
    <w:p>
      <w:r>
        <w:t>var vcrefstart</w:t>
      </w:r>
    </w:p>
    <w:p>
      <w:r>
        <w:t>var vcrefend</w:t>
      </w:r>
    </w:p>
    <w:p>
      <w:r>
        <w:t>var findendaddr</w:t>
      </w:r>
    </w:p>
    <w:p>
      <w:r>
        <w:t>var patchaddr</w:t>
      </w:r>
    </w:p>
    <w:p>
      <w:r>
        <w:t>var patchendaddr</w:t>
      </w:r>
    </w:p>
    <w:p>
      <w:r>
        <w:t>var patchinsamesec</w:t>
      </w:r>
    </w:p>
    <w:p>
      <w:r>
        <w:t>var SDKsize</w:t>
      </w:r>
    </w:p>
    <w:p>
      <w:r>
        <w:t>var newphysec</w:t>
      </w:r>
    </w:p>
    <w:p>
      <w:r>
        <w:t>var newphysecsize</w:t>
      </w:r>
    </w:p>
    <w:p>
      <w:r>
        <w:t>var virtualsec</w:t>
      </w:r>
    </w:p>
    <w:p>
      <w:r>
        <w:t>var newzeroVA</w:t>
      </w:r>
    </w:p>
    <w:p>
      <w:r>
        <w:t>var curzeroVA</w:t>
      </w:r>
    </w:p>
    <w:p>
      <w:r>
        <w:t>var virzeroVA</w:t>
      </w:r>
    </w:p>
    <w:p>
      <w:r>
        <w:t>var newpatchaddr</w:t>
      </w:r>
    </w:p>
    <w:p>
      <w:r>
        <w:t>var newpatchendaddr</w:t>
      </w:r>
    </w:p>
    <w:p/>
    <w:p>
      <w:r>
        <w:t>//VM</w:t>
      </w:r>
    </w:p>
    <w:p>
      <w:r>
        <w:t>var VMcodeloc</w:t>
      </w:r>
    </w:p>
    <w:p>
      <w:r>
        <w:t>var VMstartaddr</w:t>
      </w:r>
    </w:p>
    <w:p>
      <w:r>
        <w:t>var VMlength</w:t>
      </w:r>
    </w:p>
    <w:p/>
    <w:p>
      <w:r>
        <w:t>cmp $VERSION, "1.64"</w:t>
      </w:r>
    </w:p>
    <w:p>
      <w:r>
        <w:t>jb odbgver</w:t>
      </w:r>
    </w:p>
    <w:p>
      <w:r>
        <w:t>dbh</w:t>
      </w:r>
    </w:p>
    <w:p>
      <w:r>
        <w:t>BPHWCALL                //clear hardware breakpoint</w:t>
      </w:r>
    </w:p>
    <w:p>
      <w:r>
        <w:t>GMI eip, MODULEBASE     //get imagebase</w:t>
      </w:r>
    </w:p>
    <w:p>
      <w:r>
        <w:t>mov imgbase, $RESULT</w:t>
      </w:r>
    </w:p>
    <w:p>
      <w:r>
        <w:t>//log imgbase</w:t>
      </w:r>
    </w:p>
    <w:p>
      <w:r>
        <w:t>mov tmp1, [imgbase+3C]</w:t>
      </w:r>
    </w:p>
    <w:p>
      <w:r>
        <w:t>add tmp1, imgbase         //tmp1=signature VA</w:t>
      </w:r>
    </w:p>
    <w:p>
      <w:r>
        <w:t>mov signVA, tmp1</w:t>
      </w:r>
    </w:p>
    <w:p>
      <w:r>
        <w:t>mov imgbasefromdisk, [signVA+34]</w:t>
      </w:r>
    </w:p>
    <w:p>
      <w:r>
        <w:t>//log imgbasefromdisk</w:t>
      </w:r>
    </w:p>
    <w:p>
      <w:r>
        <w:t>mov sizeofimg, [signVA+50]</w:t>
      </w:r>
    </w:p>
    <w:p>
      <w:r>
        <w:t>mov tmp2, [signVA+88]</w:t>
      </w:r>
    </w:p>
    <w:p>
      <w:r>
        <w:t>add tmp2, imgbase</w:t>
      </w:r>
    </w:p>
    <w:p>
      <w:r>
        <w:t>mov ressecbase, tmp2</w:t>
      </w:r>
    </w:p>
    <w:p>
      <w:r>
        <w:t>mov 1stsecsize, [signVA+100]</w:t>
      </w:r>
    </w:p>
    <w:p>
      <w:r>
        <w:t>//log 1stsecsize</w:t>
      </w:r>
    </w:p>
    <w:p>
      <w:r>
        <w:t>mov 1stsecbase, [signVA+104]</w:t>
      </w:r>
    </w:p>
    <w:p>
      <w:r>
        <w:t>add 1stsecbase, imgbase</w:t>
      </w:r>
    </w:p>
    <w:p>
      <w:r>
        <w:t>//log 1stsecbase</w:t>
      </w:r>
    </w:p>
    <w:p>
      <w:r>
        <w:t>mov tmp1, signVA</w:t>
      </w:r>
    </w:p>
    <w:p>
      <w:r>
        <w:t>add tmp1, f8             //1st section</w:t>
      </w:r>
    </w:p>
    <w:p>
      <w:r>
        <w:t>mov tmp2, 0</w:t>
      </w:r>
    </w:p>
    <w:p>
      <w:r>
        <w:t>mov tmp2, [signVA+6], 2</w:t>
      </w:r>
    </w:p>
    <w:p/>
    <w:p>
      <w:r>
        <w:t>last:</w:t>
      </w:r>
    </w:p>
    <w:p>
      <w:r>
        <w:t>cmp tmp2, 1</w:t>
      </w:r>
    </w:p>
    <w:p>
      <w:r>
        <w:t>je lab1</w:t>
      </w:r>
    </w:p>
    <w:p>
      <w:r>
        <w:t>add tmp1, 28</w:t>
      </w:r>
    </w:p>
    <w:p>
      <w:r>
        <w:t>sub tmp2, 1</w:t>
      </w:r>
    </w:p>
    <w:p>
      <w:r>
        <w:t>jmp last</w:t>
      </w:r>
    </w:p>
    <w:p/>
    <w:p>
      <w:r>
        <w:t>lab1:</w:t>
      </w:r>
    </w:p>
    <w:p>
      <w:r>
        <w:t>mov lastsecsize, [tmp1+8]</w:t>
      </w:r>
    </w:p>
    <w:p>
      <w:r>
        <w:t>//log lastsecsize</w:t>
      </w:r>
    </w:p>
    <w:p>
      <w:r>
        <w:t>mov tmp3, [tmp1+0C]</w:t>
      </w:r>
    </w:p>
    <w:p>
      <w:r>
        <w:t>add tmp3, imgbase</w:t>
      </w:r>
    </w:p>
    <w:p>
      <w:r>
        <w:t>mov lastsecbase, tmp3</w:t>
      </w:r>
    </w:p>
    <w:p>
      <w:r>
        <w:t>//log lastsecbase</w:t>
      </w:r>
    </w:p>
    <w:p/>
    <w:p>
      <w:r>
        <w:t>//check if its an exe or dll</w:t>
      </w:r>
    </w:p>
    <w:p>
      <w:r>
        <w:t>cmp imgbasefromdisk, imgbase</w:t>
      </w:r>
    </w:p>
    <w:p>
      <w:r>
        <w:t>je lab1_1</w:t>
      </w:r>
    </w:p>
    <w:p>
      <w:r>
        <w:t>mov isdll, 1</w:t>
      </w:r>
    </w:p>
    <w:p>
      <w:r>
        <w:t>jmp lab1_2</w:t>
      </w:r>
    </w:p>
    <w:p/>
    <w:p>
      <w:r>
        <w:t>lab1_1:</w:t>
      </w:r>
    </w:p>
    <w:p>
      <w:r>
        <w:t>GPI EXEFILENAME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GPI PROCESSNAME</w:t>
      </w:r>
    </w:p>
    <w:p>
      <w:r>
        <w:t>mov tmp2, $RESULT</w:t>
      </w:r>
    </w:p>
    <w:p>
      <w:r>
        <w:t>GPI CURRENTDIR</w:t>
      </w:r>
    </w:p>
    <w:p>
      <w:r>
        <w:t>mov tmp3, $RESULT</w:t>
      </w:r>
    </w:p>
    <w:p>
      <w:r>
        <w:t>eval "{tmp3}{tmp2}.exe"</w:t>
      </w:r>
    </w:p>
    <w:p>
      <w:r>
        <w:t>mov tmp4, $RESULT</w:t>
      </w:r>
    </w:p>
    <w:p>
      <w:r>
        <w:t>eval "{tmp3}{tmp2}.dll"</w:t>
      </w:r>
    </w:p>
    <w:p>
      <w:r>
        <w:t>mov tmp5, $RESULT</w:t>
      </w:r>
    </w:p>
    <w:p>
      <w:r>
        <w:t>scmpi tmp1, tmp4</w:t>
      </w:r>
    </w:p>
    <w:p>
      <w:r>
        <w:t>je lab1_2</w:t>
      </w:r>
    </w:p>
    <w:p>
      <w:r>
        <w:t>scmpi tmp1, tmp5</w:t>
      </w:r>
    </w:p>
    <w:p>
      <w:r>
        <w:t>jne error</w:t>
      </w:r>
    </w:p>
    <w:p>
      <w:r>
        <w:t>mov isdll, 1</w:t>
      </w:r>
    </w:p>
    <w:p/>
    <w:p>
      <w:r>
        <w:t>lab1_2:</w:t>
      </w:r>
    </w:p>
    <w:p>
      <w:r>
        <w:t>cob</w:t>
      </w:r>
    </w:p>
    <w:p>
      <w:r>
        <w:t>coe</w:t>
      </w:r>
    </w:p>
    <w:p>
      <w:r>
        <w:t>gpa "GetSystemTime", "kernel32.dll"</w:t>
      </w:r>
    </w:p>
    <w:p>
      <w:r>
        <w:t>bp $RESULT</w:t>
      </w:r>
    </w:p>
    <w:p>
      <w:r>
        <w:t>esto</w:t>
      </w:r>
    </w:p>
    <w:p>
      <w:r>
        <w:t>bc $RESULT</w:t>
      </w:r>
    </w:p>
    <w:p>
      <w:r>
        <w:t>rtr</w:t>
      </w:r>
    </w:p>
    <w:p>
      <w:r>
        <w:t>sti</w:t>
      </w:r>
    </w:p>
    <w:p>
      <w:r>
        <w:t>GMEMI eip, MEMORYOWNER</w:t>
      </w:r>
    </w:p>
    <w:p>
      <w:r>
        <w:t>mov dllimgbase, $RESULT</w:t>
      </w:r>
    </w:p>
    <w:p>
      <w:r>
        <w:t>cmp dllimgbase, 0</w:t>
      </w:r>
    </w:p>
    <w:p>
      <w:r>
        <w:t>je error</w:t>
      </w:r>
    </w:p>
    <w:p>
      <w:r>
        <w:t>//log dllimgbase</w:t>
      </w:r>
    </w:p>
    <w:p>
      <w:r>
        <w:t>find dllimgbase, #3135310D0A#</w:t>
      </w:r>
    </w:p>
    <w:p>
      <w:r>
        <w:t>mov tmp1, $RESULT</w:t>
      </w:r>
    </w:p>
    <w:p>
      <w:r>
        <w:t>cmp tmp1, 0</w:t>
      </w:r>
    </w:p>
    <w:p>
      <w:r>
        <w:t>je wrongver</w:t>
      </w:r>
    </w:p>
    <w:p>
      <w:r>
        <w:t>find dllimgbase, #0F318901895104#      //check rdtsc trick</w:t>
      </w:r>
    </w:p>
    <w:p>
      <w:r>
        <w:t>mov tmp1, $RESULT</w:t>
      </w:r>
    </w:p>
    <w:p>
      <w:r>
        <w:t>cmp tmp1, 0</w:t>
      </w:r>
    </w:p>
    <w:p>
      <w:r>
        <w:t>je lab1_5</w:t>
      </w:r>
    </w:p>
    <w:p>
      <w:r>
        <w:t>sub tmp1, 80</w:t>
      </w:r>
    </w:p>
    <w:p>
      <w:r>
        <w:t>find tmp1, #558BEC#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bp tmp1</w:t>
      </w:r>
    </w:p>
    <w:p>
      <w:r>
        <w:t>eob lab1_3</w:t>
      </w:r>
    </w:p>
    <w:p>
      <w:r>
        <w:t>eoe lab1_3</w:t>
      </w:r>
    </w:p>
    <w:p>
      <w:r>
        <w:t>esto</w:t>
      </w:r>
    </w:p>
    <w:p/>
    <w:p>
      <w:r>
        <w:t>lab1_3:</w:t>
      </w:r>
    </w:p>
    <w:p>
      <w:r>
        <w:t>cmp eip, tmp1</w:t>
      </w:r>
    </w:p>
    <w:p>
      <w:r>
        <w:t>je lab1_4</w:t>
      </w:r>
    </w:p>
    <w:p>
      <w:r>
        <w:t>esto</w:t>
      </w:r>
    </w:p>
    <w:p/>
    <w:p>
      <w:r>
        <w:t>lab1_4:</w:t>
      </w:r>
    </w:p>
    <w:p>
      <w:r>
        <w:t>bc tmp1</w:t>
      </w:r>
    </w:p>
    <w:p>
      <w:r>
        <w:t>mov eip, [esp]</w:t>
      </w:r>
    </w:p>
    <w:p>
      <w:r>
        <w:t>add esp, 4</w:t>
      </w:r>
    </w:p>
    <w:p/>
    <w:p>
      <w:r>
        <w:t>lab1_5:</w:t>
      </w:r>
    </w:p>
    <w:p>
      <w:r>
        <w:t>find dllimgbase, #8B5F048B3383C304#  //search "mov ebx,[edi+4]" "mov esi,[ebx]""add ebx,4"</w:t>
      </w:r>
    </w:p>
    <w:p>
      <w:r>
        <w:t>mov tmp2, $RESULT</w:t>
      </w:r>
    </w:p>
    <w:p>
      <w:r>
        <w:t>cmp tmp2, 0</w:t>
      </w:r>
    </w:p>
    <w:p>
      <w:r>
        <w:t>jne lab1_6</w:t>
      </w:r>
    </w:p>
    <w:p>
      <w:r>
        <w:t>find dllimgbase, #8B6F048B750083C504#  //search "mov ebp,[edi+4]" "mov esi,[ebp]""add ebp,4"</w:t>
      </w:r>
    </w:p>
    <w:p>
      <w:r>
        <w:t>mov tmp2, $RESULT</w:t>
      </w:r>
    </w:p>
    <w:p>
      <w:r>
        <w:t>cmp tmp2, 0</w:t>
      </w:r>
    </w:p>
    <w:p>
      <w:r>
        <w:t>jne lab1_6</w:t>
      </w:r>
    </w:p>
    <w:p>
      <w:r>
        <w:t>find dllimgbase, #8B6?0?8B?50083C504#  //search "mov ebp,[e??+0?]" "mov e??,[ebp]""add ebp,4"</w:t>
      </w:r>
    </w:p>
    <w:p>
      <w:r>
        <w:t>mov tmp2, $RESULT</w:t>
      </w:r>
    </w:p>
    <w:p>
      <w:r>
        <w:t>cmp tmp2, 0</w:t>
      </w:r>
    </w:p>
    <w:p>
      <w:r>
        <w:t>je error</w:t>
      </w:r>
    </w:p>
    <w:p/>
    <w:p>
      <w:r>
        <w:t>lab1_6:</w:t>
      </w:r>
    </w:p>
    <w:p>
      <w:r>
        <w:t>find dllimgbase, #3138310D0A#</w:t>
      </w:r>
    </w:p>
    <w:p>
      <w:r>
        <w:t>cmp $RESULT, 0</w:t>
      </w:r>
    </w:p>
    <w:p>
      <w:r>
        <w:t>je lab1_7</w:t>
      </w:r>
    </w:p>
    <w:p>
      <w:r>
        <w:t>sub tmp2, 600</w:t>
      </w:r>
    </w:p>
    <w:p>
      <w:r>
        <w:t>jmp lab1_8</w:t>
      </w:r>
    </w:p>
    <w:p/>
    <w:p>
      <w:r>
        <w:t>lab1_7:</w:t>
      </w:r>
    </w:p>
    <w:p>
      <w:r>
        <w:t>sub tmp2, 200</w:t>
      </w:r>
    </w:p>
    <w:p/>
    <w:p>
      <w:r>
        <w:t>lab1_8:</w:t>
      </w:r>
    </w:p>
    <w:p>
      <w:r>
        <w:t>find tmp2,  #8BF08973??#     //search "mov esi, eax", "mov [ebx+??], esi"</w:t>
      </w:r>
    </w:p>
    <w:p>
      <w:r>
        <w:t>mov tmp3, $RESULT</w:t>
      </w:r>
    </w:p>
    <w:p>
      <w:r>
        <w:t>cmp tmp3, 0</w:t>
      </w:r>
    </w:p>
    <w:p>
      <w:r>
        <w:t>je error</w:t>
      </w:r>
    </w:p>
    <w:p>
      <w:r>
        <w:t>mov 57pt, tmp3</w:t>
      </w:r>
    </w:p>
    <w:p>
      <w:r>
        <w:t>find 57pt, #3130370D0A#</w:t>
      </w:r>
    </w:p>
    <w:p>
      <w:r>
        <w:t>mov tmp5, $RESULT</w:t>
      </w:r>
    </w:p>
    <w:p>
      <w:r>
        <w:t>cmp tmp5, 0</w:t>
      </w:r>
    </w:p>
    <w:p>
      <w:r>
        <w:t>je error</w:t>
      </w:r>
    </w:p>
    <w:p>
      <w:r>
        <w:t>sub tmp5, 57pt</w:t>
      </w:r>
    </w:p>
    <w:p>
      <w:r>
        <w:t>cmp tmp5, 0A0</w:t>
      </w:r>
    </w:p>
    <w:p>
      <w:r>
        <w:t>ja error</w:t>
      </w:r>
    </w:p>
    <w:p/>
    <w:p>
      <w:r>
        <w:t>lab2:</w:t>
      </w:r>
    </w:p>
    <w:p>
      <w:r>
        <w:t>//log 57pt</w:t>
      </w:r>
    </w:p>
    <w:p>
      <w:r>
        <w:t>mov tmp1, dllimgbase</w:t>
      </w:r>
    </w:p>
    <w:p>
      <w:r>
        <w:t>add tmp1, 010e00</w:t>
      </w:r>
    </w:p>
    <w:p>
      <w:r>
        <w:t>find tmp1, #892D????????3b6C24??#</w:t>
      </w:r>
    </w:p>
    <w:p>
      <w:r>
        <w:t>mov tmp2, $RESULT</w:t>
      </w:r>
    </w:p>
    <w:p>
      <w:r>
        <w:t>cmp tmp2, 0</w:t>
      </w:r>
    </w:p>
    <w:p>
      <w:r>
        <w:t>je error45</w:t>
      </w:r>
    </w:p>
    <w:p>
      <w:r>
        <w:t>find tmp2, #833C240074??#</w:t>
      </w:r>
    </w:p>
    <w:p>
      <w:r>
        <w:t>mov tmp4, $RESULT</w:t>
      </w:r>
    </w:p>
    <w:p>
      <w:r>
        <w:t>cmp tmp4, 0</w:t>
      </w:r>
    </w:p>
    <w:p>
      <w:r>
        <w:t>je error45</w:t>
      </w:r>
    </w:p>
    <w:p>
      <w:r>
        <w:t>add tmp4, 4</w:t>
      </w:r>
    </w:p>
    <w:p>
      <w:r>
        <w:t>find tmp1, #8B5483408BC6#      //search "mov edx,[ebx+eax*4+40]" "mov eax,esi"</w:t>
      </w:r>
    </w:p>
    <w:p>
      <w:r>
        <w:t>mov tmp2, $RESULT              //vcpoint</w:t>
      </w:r>
    </w:p>
    <w:p>
      <w:r>
        <w:t>cmp tmp2, 0</w:t>
      </w:r>
    </w:p>
    <w:p>
      <w:r>
        <w:t>je error</w:t>
      </w:r>
    </w:p>
    <w:p>
      <w:r>
        <w:t>find tmp2, #807B740074??#       //search "cmp [ebx+74],0" "je xxxxxxxx"</w:t>
      </w:r>
    </w:p>
    <w:p>
      <w:r>
        <w:t>mov tmp3, $RESULT</w:t>
      </w:r>
    </w:p>
    <w:p>
      <w:r>
        <w:t>cmp tmp3, 0</w:t>
      </w:r>
    </w:p>
    <w:p>
      <w:r>
        <w:t>je lab2_1</w:t>
      </w:r>
    </w:p>
    <w:p>
      <w:r>
        <w:t>mov dualvc, 1</w:t>
      </w:r>
    </w:p>
    <w:p/>
    <w:p>
      <w:r>
        <w:t>lab2_1:</w:t>
      </w:r>
    </w:p>
    <w:p>
      <w:r>
        <w:t>bp tmp4</w:t>
      </w:r>
    </w:p>
    <w:p>
      <w:r>
        <w:t>eob lab3</w:t>
      </w:r>
    </w:p>
    <w:p>
      <w:r>
        <w:t>eoe lab3</w:t>
      </w:r>
    </w:p>
    <w:p>
      <w:r>
        <w:t>esto</w:t>
      </w:r>
    </w:p>
    <w:p/>
    <w:p>
      <w:r>
        <w:t>lab3:</w:t>
      </w:r>
    </w:p>
    <w:p>
      <w:r>
        <w:t>cmp eip, tmp4</w:t>
      </w:r>
    </w:p>
    <w:p>
      <w:r>
        <w:t>je lab4</w:t>
      </w:r>
      <w:bookmarkStart w:id="0" w:name="_GoBack"/>
      <w:bookmarkEnd w:id="0"/>
    </w:p>
    <w:p>
      <w:r>
        <w:t>esto</w:t>
      </w:r>
    </w:p>
    <w:p/>
    <w:p>
      <w:r>
        <w:t>lab4:</w:t>
      </w:r>
    </w:p>
    <w:p>
      <w:r>
        <w:t>bc tmp4</w:t>
      </w:r>
    </w:p>
    <w:p>
      <w:r>
        <w:t>mov tmp1, eip</w:t>
      </w:r>
    </w:p>
    <w:p>
      <w:r>
        <w:t>sub tmp1, 1000</w:t>
      </w:r>
    </w:p>
    <w:p>
      <w:r>
        <w:t>find tmp1, #F3A566A5#  //search "rep movs[edi],[esi]","movs [edi],[esi]"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find tmp1, #0F84??000000#</w:t>
      </w:r>
    </w:p>
    <w:p>
      <w:r>
        <w:t>mov thunkstop, $RESULT</w:t>
      </w:r>
    </w:p>
    <w:p>
      <w:r>
        <w:t>//log thunkstop</w:t>
      </w:r>
    </w:p>
    <w:p>
      <w:r>
        <w:t>bp thunkstop</w:t>
      </w:r>
    </w:p>
    <w:p>
      <w:r>
        <w:t>find dllimgbase, #45894500#   //search "inc ebp", "mov [ebp],eax"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sub tmp2, 27</w:t>
      </w:r>
    </w:p>
    <w:p>
      <w:r>
        <w:t>mov APIpoint3, tmp2</w:t>
      </w:r>
    </w:p>
    <w:p>
      <w:r>
        <w:t>//log APIpoint3</w:t>
      </w:r>
    </w:p>
    <w:p>
      <w:r>
        <w:t>find dllimgbase, #40890383C704#</w:t>
      </w:r>
    </w:p>
    <w:p>
      <w:r>
        <w:t>mov tmp1, $RESULT</w:t>
      </w:r>
    </w:p>
    <w:p>
      <w:r>
        <w:t>add tmp1, 1</w:t>
      </w:r>
    </w:p>
    <w:p>
      <w:r>
        <w:t>mov thunkpt, tmp1</w:t>
      </w:r>
    </w:p>
    <w:p>
      <w:r>
        <w:t>//log thunkpt</w:t>
      </w:r>
    </w:p>
    <w:p>
      <w:r>
        <w:t>cmp isdll, 1</w:t>
      </w:r>
    </w:p>
    <w:p>
      <w:r>
        <w:t>jne lab7_1</w:t>
      </w:r>
    </w:p>
    <w:p>
      <w:r>
        <w:t>mov !zf, 1</w:t>
      </w:r>
    </w:p>
    <w:p>
      <w:r>
        <w:t>mov tmp1, eip</w:t>
      </w:r>
    </w:p>
    <w:p>
      <w:r>
        <w:t>mov tmp2, [tmp1+2], 2</w:t>
      </w:r>
    </w:p>
    <w:p>
      <w:r>
        <w:t>cmp tmp2, 5C03             //chk if "add ebx, [esp+4]"</w:t>
      </w:r>
    </w:p>
    <w:p>
      <w:r>
        <w:t>je lab5</w:t>
      </w:r>
    </w:p>
    <w:p>
      <w:r>
        <w:t>cmp tmp2, 5C8B             //chk if "mov ebx, [esp+4]"</w:t>
      </w:r>
    </w:p>
    <w:p>
      <w:r>
        <w:t>jne error</w:t>
      </w:r>
    </w:p>
    <w:p>
      <w:r>
        <w:t>mov reloc_rva, esi</w:t>
      </w:r>
    </w:p>
    <w:p>
      <w:r>
        <w:t>mov tmp1, esi</w:t>
      </w:r>
    </w:p>
    <w:p>
      <w:r>
        <w:t>jmp lab6</w:t>
      </w:r>
    </w:p>
    <w:p/>
    <w:p>
      <w:r>
        <w:t>lab5:</w:t>
      </w:r>
    </w:p>
    <w:p>
      <w:r>
        <w:t>mov reloc_rva, ebx</w:t>
      </w:r>
    </w:p>
    <w:p>
      <w:r>
        <w:t>mov tmp1, ebx</w:t>
      </w:r>
    </w:p>
    <w:p/>
    <w:p>
      <w:r>
        <w:t>lab6:</w:t>
      </w:r>
    </w:p>
    <w:p>
      <w:r>
        <w:t>add tmp1, imgbase</w:t>
      </w:r>
    </w:p>
    <w:p>
      <w:r>
        <w:t>call ChkRelocSize</w:t>
      </w:r>
    </w:p>
    <w:p/>
    <w:p>
      <w:r>
        <w:t>lab7:</w:t>
      </w:r>
    </w:p>
    <w:p>
      <w:r>
        <w:t>mov reloc_size, tmp2</w:t>
      </w:r>
    </w:p>
    <w:p/>
    <w:p>
      <w:r>
        <w:t>lab7_1:</w:t>
      </w:r>
    </w:p>
    <w:p>
      <w:r>
        <w:t>bp thunkpt</w:t>
      </w:r>
    </w:p>
    <w:p>
      <w:r>
        <w:t>find dllimgbase, #33C08A433?3BF0#   //search "xor eax,eax", "mov al, {ebx+3?]", "cmp esi,eax"</w:t>
      </w:r>
    </w:p>
    <w:p>
      <w:r>
        <w:t>mov paddr1, $RESULT</w:t>
      </w:r>
    </w:p>
    <w:p>
      <w:r>
        <w:t>cmp paddr1, 0</w:t>
      </w:r>
    </w:p>
    <w:p>
      <w:r>
        <w:t>je error</w:t>
      </w:r>
    </w:p>
    <w:p>
      <w:r>
        <w:t>add paddr1, 7</w:t>
      </w:r>
    </w:p>
    <w:p>
      <w:r>
        <w:t>//log paddr1</w:t>
      </w:r>
    </w:p>
    <w:p>
      <w:r>
        <w:t>mov tmp2, [paddr1-3], 1</w:t>
      </w:r>
    </w:p>
    <w:p>
      <w:r>
        <w:t>cmp tmp2, 3F</w:t>
      </w:r>
    </w:p>
    <w:p>
      <w:r>
        <w:t>jne lab8</w:t>
      </w:r>
    </w:p>
    <w:p>
      <w:r>
        <w:t>mov v1.32, 1</w:t>
      </w:r>
    </w:p>
    <w:p/>
    <w:p>
      <w:r>
        <w:t>lab8:</w:t>
      </w:r>
    </w:p>
    <w:p>
      <w:r>
        <w:t>mov thunkdataloc, dllimgbase</w:t>
      </w:r>
    </w:p>
    <w:p>
      <w:r>
        <w:t>add thunkdataloc, 200          //dllimgbase+200</w:t>
      </w:r>
    </w:p>
    <w:p>
      <w:r>
        <w:t>find dllimgbase, #0036300D0A#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find tmp1, #68????????68????????68????????68????????#</w:t>
      </w:r>
    </w:p>
    <w:p>
      <w:r>
        <w:t>mov tmp1, $RESULT</w:t>
      </w:r>
    </w:p>
    <w:p>
      <w:r>
        <w:t>add tmp1, 14</w:t>
      </w:r>
    </w:p>
    <w:p>
      <w:r>
        <w:t>mov tmp3, [tmp1], 2</w:t>
      </w:r>
    </w:p>
    <w:p>
      <w:r>
        <w:t>cmp tmp3, 35FF</w:t>
      </w:r>
    </w:p>
    <w:p>
      <w:r>
        <w:t>je lab11</w:t>
      </w:r>
    </w:p>
    <w:p>
      <w:r>
        <w:t>mov crcpoint1, tmp1</w:t>
      </w:r>
    </w:p>
    <w:p>
      <w:r>
        <w:t>//log crcpoint1</w:t>
      </w:r>
    </w:p>
    <w:p>
      <w:r>
        <w:t>bp crcpoint1</w:t>
      </w:r>
    </w:p>
    <w:p>
      <w:r>
        <w:t>eob lab9</w:t>
      </w:r>
    </w:p>
    <w:p>
      <w:r>
        <w:t>eoe lab9</w:t>
      </w:r>
    </w:p>
    <w:p>
      <w:r>
        <w:t>esto</w:t>
      </w:r>
    </w:p>
    <w:p/>
    <w:p>
      <w:r>
        <w:t>lab9:</w:t>
      </w:r>
    </w:p>
    <w:p>
      <w:r>
        <w:t>cmp eip, crcpoint1</w:t>
      </w:r>
    </w:p>
    <w:p>
      <w:r>
        <w:t>je lab10</w:t>
      </w:r>
    </w:p>
    <w:p>
      <w:r>
        <w:t>esto</w:t>
      </w:r>
    </w:p>
    <w:p/>
    <w:p>
      <w:r>
        <w:t>lab10:</w:t>
      </w:r>
    </w:p>
    <w:p>
      <w:r>
        <w:t>eob</w:t>
      </w:r>
    </w:p>
    <w:p>
      <w:r>
        <w:t>eoe</w:t>
      </w:r>
    </w:p>
    <w:p>
      <w:r>
        <w:t>bc crcpoint1</w:t>
      </w:r>
    </w:p>
    <w:p>
      <w:r>
        <w:t>bc thunkpt</w:t>
      </w:r>
    </w:p>
    <w:p>
      <w:r>
        <w:t>bc thunkstop</w:t>
      </w:r>
    </w:p>
    <w:p>
      <w:r>
        <w:t>rtr</w:t>
      </w:r>
    </w:p>
    <w:p>
      <w:r>
        <w:t>sti</w:t>
      </w:r>
    </w:p>
    <w:p>
      <w:r>
        <w:t>bp thunkpt</w:t>
      </w:r>
    </w:p>
    <w:p>
      <w:r>
        <w:t>bp thunkstop</w:t>
      </w:r>
    </w:p>
    <w:p/>
    <w:p>
      <w:r>
        <w:t>lab11:</w:t>
      </w:r>
    </w:p>
    <w:p>
      <w:r>
        <w:t>eob lab12</w:t>
      </w:r>
    </w:p>
    <w:p>
      <w:r>
        <w:t>eoe lab12</w:t>
      </w:r>
    </w:p>
    <w:p>
      <w:r>
        <w:t>esto</w:t>
      </w:r>
    </w:p>
    <w:p/>
    <w:p>
      <w:r>
        <w:t>lab12:</w:t>
      </w:r>
    </w:p>
    <w:p>
      <w:r>
        <w:t>cmp eip, thunkpt</w:t>
      </w:r>
    </w:p>
    <w:p>
      <w:r>
        <w:t>je lab13</w:t>
      </w:r>
    </w:p>
    <w:p>
      <w:r>
        <w:t>cmp eip, thunkstop</w:t>
      </w:r>
    </w:p>
    <w:p>
      <w:r>
        <w:t>je lab18</w:t>
      </w:r>
    </w:p>
    <w:p>
      <w:r>
        <w:t>esto</w:t>
      </w:r>
    </w:p>
    <w:p/>
    <w:p>
      <w:r>
        <w:t>lab13:</w:t>
      </w:r>
    </w:p>
    <w:p>
      <w:r>
        <w:t>bc thunkpt</w:t>
      </w:r>
    </w:p>
    <w:p>
      <w:r>
        <w:t>mov ESIaddr, esi</w:t>
      </w:r>
    </w:p>
    <w:p>
      <w:r>
        <w:t>//log ESIaddr</w:t>
      </w:r>
    </w:p>
    <w:p>
      <w:r>
        <w:t>mov ori1, [paddr1]</w:t>
      </w:r>
    </w:p>
    <w:p>
      <w:r>
        <w:t>mov ori2, [paddr1+4]</w:t>
      </w:r>
    </w:p>
    <w:p>
      <w:r>
        <w:t>mov tmp1, [signVA+30]</w:t>
      </w:r>
    </w:p>
    <w:p>
      <w:r>
        <w:t>add tmp1, imgbase</w:t>
      </w:r>
    </w:p>
    <w:p>
      <w:r>
        <w:t>find tmp1, #426F726C616E6420432B2B202D#   //Search "Borland C++ -"</w:t>
      </w:r>
    </w:p>
    <w:p>
      <w:r>
        <w:t>mov tmp2, $RESULT</w:t>
      </w:r>
    </w:p>
    <w:p>
      <w:r>
        <w:t>cmp tmp2, 0</w:t>
      </w:r>
    </w:p>
    <w:p>
      <w:r>
        <w:t>jne lab13_1</w:t>
      </w:r>
    </w:p>
    <w:p>
      <w:r>
        <w:t>find tmp1, #436F64654765617220432B2B202D#   //Search "CodeGear C++ -"</w:t>
      </w:r>
    </w:p>
    <w:p>
      <w:r>
        <w:t>mov tmp2, $RESULT</w:t>
      </w:r>
    </w:p>
    <w:p>
      <w:r>
        <w:t>cmp tmp2, 0</w:t>
      </w:r>
    </w:p>
    <w:p>
      <w:r>
        <w:t>je lab13_2</w:t>
      </w:r>
    </w:p>
    <w:p/>
    <w:p>
      <w:r>
        <w:t>lab13_1:</w:t>
      </w:r>
    </w:p>
    <w:p>
      <w:r>
        <w:t>mov tmp1, [ebx]</w:t>
      </w:r>
    </w:p>
    <w:p>
      <w:r>
        <w:t>add tmp1, imgbase</w:t>
      </w:r>
    </w:p>
    <w:p>
      <w:r>
        <w:t>GMEMI tmp1, MEMORYBASE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GMEMI tmp1, MEMORYSIZE</w:t>
      </w:r>
    </w:p>
    <w:p>
      <w:r>
        <w:t>mov tmp3, $RESULT</w:t>
      </w:r>
    </w:p>
    <w:p>
      <w:r>
        <w:t>cmp tmp3, 0</w:t>
      </w:r>
    </w:p>
    <w:p>
      <w:r>
        <w:t>je error</w:t>
      </w:r>
    </w:p>
    <w:p>
      <w:r>
        <w:t>fill tmp2, tmp3, 00</w:t>
      </w:r>
    </w:p>
    <w:p/>
    <w:p>
      <w:r>
        <w:t>lab13_2:</w:t>
      </w:r>
    </w:p>
    <w:p>
      <w:r>
        <w:t>find eip, #3A5E3?7517#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mov ESIpara1, [tmp1]</w:t>
      </w:r>
    </w:p>
    <w:p>
      <w:r>
        <w:t>//log ESIpara1</w:t>
      </w:r>
    </w:p>
    <w:p>
      <w:r>
        <w:t>add tmp1, 6</w:t>
      </w:r>
    </w:p>
    <w:p>
      <w:r>
        <w:t>find tmp1, #3A5E3?7517#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mov ESIpara2, [tmp2]</w:t>
      </w:r>
    </w:p>
    <w:p>
      <w:r>
        <w:t>//log ESIpara2</w:t>
      </w:r>
    </w:p>
    <w:p>
      <w:r>
        <w:t>add tmp2, 6</w:t>
      </w:r>
    </w:p>
    <w:p>
      <w:r>
        <w:t>find tmp2, #3A5E3?75??#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mov ESIpara3, [tmp1]</w:t>
      </w:r>
    </w:p>
    <w:p>
      <w:r>
        <w:t>//log ESIpara3</w:t>
      </w:r>
    </w:p>
    <w:p>
      <w:r>
        <w:t>add tmp1, 6</w:t>
      </w:r>
    </w:p>
    <w:p/>
    <w:p>
      <w:r>
        <w:t>//chk version is with AsprAPI ?</w:t>
      </w:r>
    </w:p>
    <w:p>
      <w:r>
        <w:t>find dllimgbase, #3138300D0A#</w:t>
      </w:r>
    </w:p>
    <w:p>
      <w:r>
        <w:t>mov tmp2, $RESULT</w:t>
      </w:r>
    </w:p>
    <w:p>
      <w:r>
        <w:t>cmp tmp2, 0</w:t>
      </w:r>
    </w:p>
    <w:p>
      <w:r>
        <w:t>je lab13_3</w:t>
      </w:r>
    </w:p>
    <w:p>
      <w:r>
        <w:t>find tmp1, #8A07E8#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3</w:t>
      </w:r>
    </w:p>
    <w:p>
      <w:r>
        <w:t>mov tmp6, [tmp2]</w:t>
      </w:r>
    </w:p>
    <w:p>
      <w:r>
        <w:t>add tmp6, tmp2</w:t>
      </w:r>
    </w:p>
    <w:p>
      <w:r>
        <w:t>add tmp6, 5</w:t>
      </w:r>
    </w:p>
    <w:p/>
    <w:p>
      <w:r>
        <w:t>lab13_3:</w:t>
      </w:r>
    </w:p>
    <w:p>
      <w:r>
        <w:t>find tmp1, #473A5E3?#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1</w:t>
      </w:r>
    </w:p>
    <w:p>
      <w:r>
        <w:t>mov tmp3, [tmp2], 3</w:t>
      </w:r>
    </w:p>
    <w:p>
      <w:r>
        <w:t>add tmp3, 74000000</w:t>
      </w:r>
    </w:p>
    <w:p>
      <w:r>
        <w:t>mov ESIpara4, tmp3</w:t>
      </w:r>
    </w:p>
    <w:p>
      <w:r>
        <w:t>//log ESIpara4</w:t>
      </w:r>
    </w:p>
    <w:p>
      <w:r>
        <w:t>find eip, #834424080447EB1A#  //search "add [esp+8],4", "inc edi"</w:t>
      </w:r>
    </w:p>
    <w:p>
      <w:r>
        <w:t>mov tmp1, $RESULT</w:t>
      </w:r>
    </w:p>
    <w:p>
      <w:r>
        <w:t>cmp tmp1, 0</w:t>
      </w:r>
    </w:p>
    <w:p>
      <w:r>
        <w:t>je lab13_4</w:t>
      </w:r>
    </w:p>
    <w:p>
      <w:r>
        <w:t>mov nortype, 1</w:t>
      </w:r>
    </w:p>
    <w:p>
      <w:r>
        <w:t>//log nortype</w:t>
      </w:r>
    </w:p>
    <w:p/>
    <w:p>
      <w:r>
        <w:t>//checking iatendaddr</w:t>
      </w:r>
    </w:p>
    <w:p>
      <w:r>
        <w:t>lab13_4:</w:t>
      </w:r>
    </w:p>
    <w:p>
      <w:r>
        <w:t>mov tmp7, eip         //save eip</w:t>
      </w:r>
    </w:p>
    <w:p>
      <w:r>
        <w:t>mov tmp1, dllimgbase</w:t>
      </w:r>
    </w:p>
    <w:p>
      <w:r>
        <w:t>mov [tmp1], #609CBE740E8C00BD000F8600C74500000286008B4D008B0305000000018901834500048BFB83C70A83C1048939834500#</w:t>
      </w:r>
    </w:p>
    <w:p>
      <w:r>
        <w:t>add tmp1, 30   //30</w:t>
      </w:r>
    </w:p>
    <w:p>
      <w:r>
        <w:t>mov [tmp1], #0433C0B9FFFFFFFFF2AE8A1F3A5E34744B3A5E37750883C707FF45FCEBEC3A5E38750883C705FF45FCEBDF3A5E3A751C#</w:t>
      </w:r>
    </w:p>
    <w:p>
      <w:r>
        <w:t>add tmp1, 30  //60</w:t>
      </w:r>
    </w:p>
    <w:p>
      <w:r>
        <w:t>mov [tmp1], #508D47F58B0089452058C78560F1FFFFEB12909083C704FF45FCEBBE83C703668B0783C00203F8FF45FCEBAE807D0401#</w:t>
      </w:r>
    </w:p>
    <w:p>
      <w:r>
        <w:t>add tmp1, 30  //90</w:t>
      </w:r>
    </w:p>
    <w:p>
      <w:r>
        <w:t>mov [tmp1], #7469478BDF833B000F8575FFFFFFC6450401C7450800026304C745FC000000008B45088B0089450C8945148B45088B40#</w:t>
      </w:r>
    </w:p>
    <w:p>
      <w:r>
        <w:t>add tmp1, 30  //C0</w:t>
      </w:r>
    </w:p>
    <w:p>
      <w:r>
        <w:t xml:space="preserve">mov [tmp1], #04894510834508088B45088B0083F80074213B450C720E89450C8B5D088B5B04895D10EB083B45147703894514834508# </w:t>
      </w:r>
    </w:p>
    <w:p>
      <w:r>
        <w:t>add tmp1, 30  //F0</w:t>
      </w:r>
    </w:p>
    <w:p>
      <w:r>
        <w:t>mov [tmp1], #08EBD58B7D10E936FFFFFFB8000263048B0883F90074113B4D147407C741FC0000000083C008EBE89D61909000000000#</w:t>
      </w:r>
    </w:p>
    <w:p>
      <w:r>
        <w:t>mov tmp1, dllimgbase</w:t>
      </w:r>
    </w:p>
    <w:p>
      <w:r>
        <w:t>mov tmp2, dllimgbase</w:t>
      </w:r>
    </w:p>
    <w:p>
      <w:r>
        <w:t>add tmp2, 0F00          //dllimgbase+F00</w:t>
      </w:r>
    </w:p>
    <w:p>
      <w:r>
        <w:t>add tmp1, 3     //3</w:t>
      </w:r>
    </w:p>
    <w:p>
      <w:r>
        <w:t>mov [tmp1], ESIaddr</w:t>
      </w:r>
    </w:p>
    <w:p>
      <w:r>
        <w:t>add tmp1, 5     //8</w:t>
      </w:r>
    </w:p>
    <w:p>
      <w:r>
        <w:t>mov [tmp1], tmp2</w:t>
      </w:r>
    </w:p>
    <w:p>
      <w:r>
        <w:t>add tmp1, 7     //F</w:t>
      </w:r>
    </w:p>
    <w:p>
      <w:r>
        <w:t>mov [tmp1], thunkdataloc</w:t>
      </w:r>
    </w:p>
    <w:p>
      <w:r>
        <w:t>add tmp1, A    //19</w:t>
      </w:r>
    </w:p>
    <w:p>
      <w:r>
        <w:t>mov [tmp1], imgbase</w:t>
      </w:r>
    </w:p>
    <w:p>
      <w:r>
        <w:t>add tmp1, 23    //3C</w:t>
      </w:r>
    </w:p>
    <w:p>
      <w:r>
        <w:t>mov [tmp1], ESIpara4</w:t>
      </w:r>
    </w:p>
    <w:p>
      <w:r>
        <w:t>add tmp1, 5     //41</w:t>
      </w:r>
    </w:p>
    <w:p>
      <w:r>
        <w:t>mov [tmp1], ESIpara1</w:t>
      </w:r>
    </w:p>
    <w:p>
      <w:r>
        <w:t>add tmp1, D     //4E</w:t>
      </w:r>
    </w:p>
    <w:p>
      <w:r>
        <w:t>mov [tmp1], ESIpara2</w:t>
      </w:r>
    </w:p>
    <w:p>
      <w:r>
        <w:t>add tmp1, D     //5B</w:t>
      </w:r>
    </w:p>
    <w:p>
      <w:r>
        <w:t>mov [tmp1], ESIpara3</w:t>
      </w:r>
    </w:p>
    <w:p>
      <w:r>
        <w:t>add tmp1, 4A    //A5</w:t>
      </w:r>
    </w:p>
    <w:p>
      <w:r>
        <w:t>mov [tmp1], thunkdataloc</w:t>
      </w:r>
    </w:p>
    <w:p>
      <w:r>
        <w:t>add tmp1, 57    //FC</w:t>
      </w:r>
    </w:p>
    <w:p>
      <w:r>
        <w:t>mov [tmp1], thunkdataloc</w:t>
      </w:r>
    </w:p>
    <w:p>
      <w:r>
        <w:t>cmp nortype, 1</w:t>
      </w:r>
    </w:p>
    <w:p>
      <w:r>
        <w:t>je lab14</w:t>
      </w:r>
    </w:p>
    <w:p>
      <w:r>
        <w:t>mov tmp1, dllimgbase</w:t>
      </w:r>
    </w:p>
    <w:p>
      <w:r>
        <w:t>add tmp1, 74       //74</w:t>
      </w:r>
    </w:p>
    <w:p>
      <w:r>
        <w:t>mov [tmp1], #83C705FF#</w:t>
      </w:r>
    </w:p>
    <w:p/>
    <w:p>
      <w:r>
        <w:t>lab14:</w:t>
      </w:r>
    </w:p>
    <w:p>
      <w:r>
        <w:t>cob</w:t>
      </w:r>
    </w:p>
    <w:p>
      <w:r>
        <w:t>coe</w:t>
      </w:r>
    </w:p>
    <w:p>
      <w:r>
        <w:t>mov tmp4, dllimgbase</w:t>
      </w:r>
    </w:p>
    <w:p>
      <w:r>
        <w:t>add tmp4, 11A      //end point</w:t>
      </w:r>
    </w:p>
    <w:p>
      <w:r>
        <w:t>bp tmp4</w:t>
      </w:r>
    </w:p>
    <w:p>
      <w:r>
        <w:t>mov eip, dllimgbase</w:t>
      </w:r>
    </w:p>
    <w:p>
      <w:r>
        <w:t>run</w:t>
      </w:r>
    </w:p>
    <w:p>
      <w:r>
        <w:t>bc tmp4</w:t>
      </w:r>
    </w:p>
    <w:p>
      <w:r>
        <w:t>mov eip, tmp7       //restore eip</w:t>
      </w:r>
    </w:p>
    <w:p>
      <w:r>
        <w:t>mov tmp1, dllimgbase</w:t>
      </w:r>
    </w:p>
    <w:p>
      <w:r>
        <w:t>add tmp1, 0EFC</w:t>
      </w:r>
    </w:p>
    <w:p>
      <w:r>
        <w:t>mov tmp2, [tmp1]     //API count of last dll</w:t>
      </w:r>
    </w:p>
    <w:p>
      <w:r>
        <w:t>mov tmp3, [tmp1+10]  //last thunk addr</w:t>
      </w:r>
    </w:p>
    <w:p>
      <w:r>
        <w:t>shl tmp2, 2</w:t>
      </w:r>
    </w:p>
    <w:p>
      <w:r>
        <w:t>add tmp3, tmp2</w:t>
      </w:r>
    </w:p>
    <w:p>
      <w:r>
        <w:t>mov iatendaddr, tmp3</w:t>
      </w:r>
    </w:p>
    <w:p>
      <w:r>
        <w:t>//log iatendaddr</w:t>
      </w:r>
    </w:p>
    <w:p>
      <w:r>
        <w:t>mov iatstartaddr, [tmp1+18]</w:t>
      </w:r>
    </w:p>
    <w:p>
      <w:r>
        <w:t>//log iatstartaddr</w:t>
      </w:r>
    </w:p>
    <w:p>
      <w:r>
        <w:t>mov iatstart_rva, iatstartaddr</w:t>
      </w:r>
    </w:p>
    <w:p>
      <w:r>
        <w:t>sub iatstart_rva, imgbase</w:t>
      </w:r>
    </w:p>
    <w:p>
      <w:r>
        <w:t>mov [iatendaddr], 0</w:t>
      </w:r>
    </w:p>
    <w:p>
      <w:r>
        <w:t>mov tmp2, iatendaddr</w:t>
      </w:r>
    </w:p>
    <w:p>
      <w:r>
        <w:t>sub tmp2, iatstartaddr</w:t>
      </w:r>
    </w:p>
    <w:p>
      <w:r>
        <w:t>add tmp2, 4</w:t>
      </w:r>
    </w:p>
    <w:p>
      <w:r>
        <w:t>mov iatsize, tmp2</w:t>
      </w:r>
    </w:p>
    <w:p/>
    <w:p>
      <w:r>
        <w:t>find dllimgbase, #3138300D0A#</w:t>
      </w:r>
    </w:p>
    <w:p>
      <w:r>
        <w:t>cmp $RESULT, 0</w:t>
      </w:r>
    </w:p>
    <w:p>
      <w:r>
        <w:t>je lab14_1</w:t>
      </w:r>
    </w:p>
    <w:p>
      <w:r>
        <w:t>find tmp6, #BA01000000B9#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6</w:t>
      </w:r>
    </w:p>
    <w:p>
      <w:r>
        <w:t>mov AsprAPIloc, [tmp2]</w:t>
      </w:r>
    </w:p>
    <w:p>
      <w:r>
        <w:t>log AsprAPIloc</w:t>
      </w:r>
    </w:p>
    <w:p>
      <w:r>
        <w:t>mov tmp2, [tmp1+24]</w:t>
      </w:r>
    </w:p>
    <w:p>
      <w:r>
        <w:t>cmp tmp2, 0</w:t>
      </w:r>
    </w:p>
    <w:p>
      <w:r>
        <w:t>je lab14_1</w:t>
      </w:r>
    </w:p>
    <w:p>
      <w:r>
        <w:t>add tmp2, imgbase</w:t>
      </w:r>
    </w:p>
    <w:p>
      <w:r>
        <w:t>mov Aspr1stthunk, tmp2</w:t>
      </w:r>
    </w:p>
    <w:p>
      <w:r>
        <w:t xml:space="preserve">log Aspr1stthunk </w:t>
      </w:r>
    </w:p>
    <w:p/>
    <w:p>
      <w:r>
        <w:t>lab14_1:</w:t>
      </w:r>
    </w:p>
    <w:p>
      <w:r>
        <w:t>fill dllimgbase, f30, 00</w:t>
      </w:r>
    </w:p>
    <w:p/>
    <w:p>
      <w:r>
        <w:t>//force to decrypt all api</w:t>
      </w:r>
    </w:p>
    <w:p>
      <w:r>
        <w:t>mov tmp1, dllimgbase</w:t>
      </w:r>
    </w:p>
    <w:p>
      <w:r>
        <w:t>cmp v1.32, 1</w:t>
      </w:r>
    </w:p>
    <w:p>
      <w:r>
        <w:t>je lab15</w:t>
      </w:r>
    </w:p>
    <w:p>
      <w:r>
        <w:t>mov [tmp1], #570FB67B353BF775040FB673365F3BF00F8500000000E900000000#</w:t>
      </w:r>
    </w:p>
    <w:p>
      <w:r>
        <w:t>jmp lab16</w:t>
      </w:r>
    </w:p>
    <w:p/>
    <w:p>
      <w:r>
        <w:t>lab15:</w:t>
      </w:r>
    </w:p>
    <w:p>
      <w:r>
        <w:t>mov [tmp1], #570FB67B393BF775040FB6733A5F3BF00F8500000000E900000000#</w:t>
      </w:r>
    </w:p>
    <w:p/>
    <w:p>
      <w:r>
        <w:t>lab16:</w:t>
      </w:r>
    </w:p>
    <w:p>
      <w:r>
        <w:t>add tmp1, 10</w:t>
      </w:r>
    </w:p>
    <w:p>
      <w:r>
        <w:t>mov tmp2, paddr1</w:t>
      </w:r>
    </w:p>
    <w:p>
      <w:r>
        <w:t>add tmp2, 60</w:t>
      </w:r>
    </w:p>
    <w:p>
      <w:r>
        <w:t xml:space="preserve">eval "jnz 0{tmp2}" </w:t>
      </w:r>
    </w:p>
    <w:p>
      <w:r>
        <w:t>asm tmp1, $RESULT</w:t>
      </w:r>
    </w:p>
    <w:p>
      <w:r>
        <w:t>add tmp1, 6</w:t>
      </w:r>
    </w:p>
    <w:p>
      <w:r>
        <w:t>mov tmp2, paddr1</w:t>
      </w:r>
    </w:p>
    <w:p>
      <w:r>
        <w:t>add tmp2, 5</w:t>
      </w:r>
    </w:p>
    <w:p>
      <w:r>
        <w:t>eval "jmp 0{tmp2}"</w:t>
      </w:r>
    </w:p>
    <w:p>
      <w:r>
        <w:t>asm tmp1, $RESULT</w:t>
      </w:r>
    </w:p>
    <w:p>
      <w:r>
        <w:t>eval "jmp {dllimgbase}"</w:t>
      </w:r>
    </w:p>
    <w:p>
      <w:r>
        <w:t>asm paddr1, $RESULT</w:t>
      </w:r>
    </w:p>
    <w:p>
      <w:r>
        <w:t xml:space="preserve">find paddr1, #3B432?74656AFF#  //search "cmp eax,[ebx+2?]","je xxxxxx","push -1"  </w:t>
      </w:r>
    </w:p>
    <w:p>
      <w:r>
        <w:t>mov paddr2, $RESULT</w:t>
      </w:r>
    </w:p>
    <w:p>
      <w:r>
        <w:t>cmp paddr2, 0</w:t>
      </w:r>
    </w:p>
    <w:p>
      <w:r>
        <w:t>je lab17</w:t>
      </w:r>
    </w:p>
    <w:p>
      <w:r>
        <w:t>add paddr2, 3</w:t>
      </w:r>
    </w:p>
    <w:p>
      <w:r>
        <w:t>//log paddr2</w:t>
      </w:r>
    </w:p>
    <w:p>
      <w:r>
        <w:t>mov ori3, [paddr2]</w:t>
      </w:r>
    </w:p>
    <w:p>
      <w:r>
        <w:t>mov [paddr2], #EB#</w:t>
      </w:r>
    </w:p>
    <w:p/>
    <w:p>
      <w:r>
        <w:t>lab17:</w:t>
      </w:r>
    </w:p>
    <w:p>
      <w:r>
        <w:t>find paddr1, #3B432?741b6AFF#  //search "cmp eax,[ebx+2?]","je xxxxxx","push -1"</w:t>
      </w:r>
    </w:p>
    <w:p>
      <w:r>
        <w:t>mov paddr3, $RESULT</w:t>
      </w:r>
    </w:p>
    <w:p>
      <w:r>
        <w:t>cmp paddr3, 0</w:t>
      </w:r>
    </w:p>
    <w:p>
      <w:r>
        <w:t>je error</w:t>
      </w:r>
    </w:p>
    <w:p>
      <w:r>
        <w:t>add paddr3, 3</w:t>
      </w:r>
    </w:p>
    <w:p>
      <w:r>
        <w:t>//log paddr3</w:t>
      </w:r>
    </w:p>
    <w:p>
      <w:r>
        <w:t>mov ori4, [paddr3]</w:t>
      </w:r>
    </w:p>
    <w:p>
      <w:r>
        <w:t>mov [paddr3], #EB#</w:t>
      </w:r>
    </w:p>
    <w:p>
      <w:r>
        <w:t>find paddr1, #8902B8????????#</w:t>
      </w:r>
    </w:p>
    <w:p>
      <w:r>
        <w:t>mov paddr4,  $RESULT</w:t>
      </w:r>
    </w:p>
    <w:p>
      <w:r>
        <w:t>cmp paddr4, 0</w:t>
      </w:r>
    </w:p>
    <w:p>
      <w:r>
        <w:t>je error</w:t>
      </w:r>
    </w:p>
    <w:p>
      <w:r>
        <w:t>add paddr4, 2</w:t>
      </w:r>
    </w:p>
    <w:p>
      <w:r>
        <w:t>//log paddr4</w:t>
      </w:r>
    </w:p>
    <w:p>
      <w:r>
        <w:t>gpa "DllFunctionCall", "MSVBVM60.dll"</w:t>
      </w:r>
    </w:p>
    <w:p>
      <w:r>
        <w:t>mov tmp2, $RESULT</w:t>
      </w:r>
    </w:p>
    <w:p>
      <w:r>
        <w:t>cmp tmp2, 0</w:t>
      </w:r>
    </w:p>
    <w:p>
      <w:r>
        <w:t>je lab17_1</w:t>
      </w:r>
    </w:p>
    <w:p>
      <w:r>
        <w:t>GMEMI tmp2, MEMORYOWNER</w:t>
      </w:r>
    </w:p>
    <w:p>
      <w:r>
        <w:t>mov tmp3, $RESULT</w:t>
      </w:r>
    </w:p>
    <w:p>
      <w:r>
        <w:t>cmp tmp3, 0</w:t>
      </w:r>
    </w:p>
    <w:p>
      <w:r>
        <w:t>jne lab17_4</w:t>
      </w:r>
    </w:p>
    <w:p/>
    <w:p>
      <w:r>
        <w:t>lab17_1:</w:t>
      </w:r>
    </w:p>
    <w:p>
      <w:r>
        <w:t>gpa "DllFunctionCall", "MSVBVM50.dll"</w:t>
      </w:r>
    </w:p>
    <w:p>
      <w:r>
        <w:t>mov tmp2, $RESULT</w:t>
      </w:r>
    </w:p>
    <w:p>
      <w:r>
        <w:t>cmp tmp2, 0</w:t>
      </w:r>
    </w:p>
    <w:p>
      <w:r>
        <w:t>je lab17_5</w:t>
      </w:r>
    </w:p>
    <w:p>
      <w:r>
        <w:t>GMEMI tmp2, MEMORYOWNER</w:t>
      </w:r>
    </w:p>
    <w:p>
      <w:r>
        <w:t>mov tmp3, $RESULT</w:t>
      </w:r>
    </w:p>
    <w:p>
      <w:r>
        <w:t>cmp tmp3, 0</w:t>
      </w:r>
    </w:p>
    <w:p>
      <w:r>
        <w:t>je lab17_5</w:t>
      </w:r>
    </w:p>
    <w:p/>
    <w:p>
      <w:r>
        <w:t>//如有必要在此加入更多 VB 版本.....</w:t>
      </w:r>
    </w:p>
    <w:p/>
    <w:p>
      <w:r>
        <w:t>lab17_4:</w:t>
      </w:r>
    </w:p>
    <w:p>
      <w:r>
        <w:t>mov DFCaddr, tmp2</w:t>
      </w:r>
    </w:p>
    <w:p>
      <w:r>
        <w:t>mov DFCequ, [paddr4+1]</w:t>
      </w:r>
    </w:p>
    <w:p>
      <w:r>
        <w:t>mov tmp1, dllimgbase</w:t>
      </w:r>
    </w:p>
    <w:p>
      <w:r>
        <w:t>add tmp1, 20           //dllimgbase+20</w:t>
      </w:r>
    </w:p>
    <w:p>
      <w:r>
        <w:t>eval "jmp 0{tmp1}"</w:t>
      </w:r>
    </w:p>
    <w:p>
      <w:r>
        <w:t>asm paddr4, $RESULT</w:t>
      </w:r>
    </w:p>
    <w:p>
      <w:r>
        <w:t>mov [tmp1], #B8#</w:t>
      </w:r>
    </w:p>
    <w:p>
      <w:r>
        <w:t>add tmp1, 1            //dllimgbase+21</w:t>
      </w:r>
    </w:p>
    <w:p>
      <w:r>
        <w:t xml:space="preserve">mov [tmp1], tmp2 </w:t>
      </w:r>
    </w:p>
    <w:p>
      <w:r>
        <w:t>mov tmp3, paddr4</w:t>
      </w:r>
    </w:p>
    <w:p>
      <w:r>
        <w:t>add tmp3, 5</w:t>
      </w:r>
    </w:p>
    <w:p>
      <w:r>
        <w:t>add tmp1, 4            //dllimgbase+25</w:t>
      </w:r>
    </w:p>
    <w:p>
      <w:r>
        <w:t>eval "jmp 0{tmp3}"</w:t>
      </w:r>
    </w:p>
    <w:p>
      <w:r>
        <w:t>asm tmp1, $RESULT</w:t>
      </w:r>
    </w:p>
    <w:p/>
    <w:p>
      <w:r>
        <w:t>lab17_5:</w:t>
      </w:r>
    </w:p>
    <w:p>
      <w:r>
        <w:t>mov count, 0           //counter</w:t>
      </w:r>
    </w:p>
    <w:p>
      <w:r>
        <w:t>find paddr4, #C21000#</w:t>
      </w:r>
    </w:p>
    <w:p>
      <w:r>
        <w:t>mov tmp1,  $RESULT</w:t>
      </w:r>
    </w:p>
    <w:p>
      <w:r>
        <w:t>cmp tmp1, 0</w:t>
      </w:r>
    </w:p>
    <w:p>
      <w:r>
        <w:t>je error</w:t>
      </w:r>
    </w:p>
    <w:p>
      <w:r>
        <w:t>mov tmp2, paddr4</w:t>
      </w:r>
    </w:p>
    <w:p/>
    <w:p>
      <w:r>
        <w:t>loop2:</w:t>
      </w:r>
    </w:p>
    <w:p>
      <w:r>
        <w:t>find tmp2, #Eb01??B8????????#</w:t>
      </w:r>
    </w:p>
    <w:p>
      <w:r>
        <w:t>mov paddr5,  $RESULT</w:t>
      </w:r>
    </w:p>
    <w:p>
      <w:r>
        <w:t>cmp paddr5, 0</w:t>
      </w:r>
    </w:p>
    <w:p>
      <w:r>
        <w:t>je loop2_1</w:t>
      </w:r>
    </w:p>
    <w:p>
      <w:r>
        <w:t>cmp paddr5, tmp1</w:t>
      </w:r>
    </w:p>
    <w:p>
      <w:r>
        <w:t>ja loop2_1</w:t>
      </w:r>
    </w:p>
    <w:p>
      <w:r>
        <w:t>add count, 1</w:t>
      </w:r>
    </w:p>
    <w:p>
      <w:r>
        <w:t>mov tmp2, paddr5</w:t>
      </w:r>
    </w:p>
    <w:p>
      <w:r>
        <w:t>add tmp2, 8</w:t>
      </w:r>
    </w:p>
    <w:p>
      <w:r>
        <w:t>jmp loop2</w:t>
      </w:r>
    </w:p>
    <w:p/>
    <w:p>
      <w:r>
        <w:t>loop2_1:</w:t>
      </w:r>
    </w:p>
    <w:p>
      <w:r>
        <w:t>//log count</w:t>
      </w:r>
    </w:p>
    <w:p>
      <w:r>
        <w:t>cmp count, 2</w:t>
      </w:r>
    </w:p>
    <w:p>
      <w:r>
        <w:t>je lab17_6</w:t>
      </w:r>
    </w:p>
    <w:p>
      <w:r>
        <w:t>cmp count, 0</w:t>
      </w:r>
    </w:p>
    <w:p>
      <w:r>
        <w:t>je lab17_10</w:t>
      </w:r>
    </w:p>
    <w:p>
      <w:r>
        <w:t>cmp count, 1</w:t>
      </w:r>
    </w:p>
    <w:p>
      <w:r>
        <w:t>jne error</w:t>
      </w:r>
    </w:p>
    <w:p>
      <w:r>
        <w:t>mov tmp4, paddr4</w:t>
      </w:r>
    </w:p>
    <w:p>
      <w:r>
        <w:t>jmp lab17_7</w:t>
      </w:r>
    </w:p>
    <w:p/>
    <w:p>
      <w:r>
        <w:t>lab17_6:</w:t>
      </w:r>
    </w:p>
    <w:p>
      <w:r>
        <w:t>find paddr4, #Eb01??B8????????#</w:t>
      </w:r>
    </w:p>
    <w:p>
      <w:r>
        <w:t>mov paddr5,  $RESULT</w:t>
      </w:r>
    </w:p>
    <w:p>
      <w:r>
        <w:t>cmp paddr5, 0</w:t>
      </w:r>
    </w:p>
    <w:p>
      <w:r>
        <w:t>je error</w:t>
      </w:r>
    </w:p>
    <w:p>
      <w:r>
        <w:t>add paddr5, 3</w:t>
      </w:r>
    </w:p>
    <w:p>
      <w:r>
        <w:t>//log paddr5</w:t>
      </w:r>
    </w:p>
    <w:p>
      <w:r>
        <w:t>mov tmp4, paddr5</w:t>
      </w:r>
    </w:p>
    <w:p>
      <w:r>
        <w:t>gpa "RaiseException", "kernel32.dll"</w:t>
      </w:r>
    </w:p>
    <w:p>
      <w:r>
        <w:t>mov tmp2, $RESULT</w:t>
      </w:r>
    </w:p>
    <w:p>
      <w:r>
        <w:t>cmp tmp2, 0</w:t>
      </w:r>
    </w:p>
    <w:p>
      <w:r>
        <w:t>je lab17_7</w:t>
      </w:r>
    </w:p>
    <w:p>
      <w:r>
        <w:t>GMEMI tmp2, MEMORYOWNER</w:t>
      </w:r>
    </w:p>
    <w:p>
      <w:r>
        <w:t>mov tmp3, $RESULT</w:t>
      </w:r>
    </w:p>
    <w:p>
      <w:r>
        <w:t>cmp tmp3, 0</w:t>
      </w:r>
    </w:p>
    <w:p>
      <w:r>
        <w:t>je lab17_7</w:t>
      </w:r>
    </w:p>
    <w:p>
      <w:r>
        <w:t>mov REaddr, tmp2</w:t>
      </w:r>
    </w:p>
    <w:p>
      <w:r>
        <w:t>mov REequ, [paddr5+1]</w:t>
      </w:r>
    </w:p>
    <w:p>
      <w:r>
        <w:t>mov tmp1, dllimgbase</w:t>
      </w:r>
    </w:p>
    <w:p>
      <w:r>
        <w:t>add tmp1, 30           //dllimgbase+30</w:t>
      </w:r>
    </w:p>
    <w:p>
      <w:r>
        <w:t>eval "jmp 0{tmp1}"</w:t>
      </w:r>
    </w:p>
    <w:p>
      <w:r>
        <w:t>asm paddr5, $RESULT</w:t>
      </w:r>
    </w:p>
    <w:p>
      <w:r>
        <w:t>mov [tmp1], #B8#</w:t>
      </w:r>
    </w:p>
    <w:p>
      <w:r>
        <w:t>add tmp1, 1            //dllimgbase+31</w:t>
      </w:r>
    </w:p>
    <w:p>
      <w:r>
        <w:t xml:space="preserve">mov [tmp1], tmp2 </w:t>
      </w:r>
    </w:p>
    <w:p>
      <w:r>
        <w:t>mov tmp3, paddr5</w:t>
      </w:r>
    </w:p>
    <w:p>
      <w:r>
        <w:t>add tmp3, 5</w:t>
      </w:r>
    </w:p>
    <w:p>
      <w:r>
        <w:t>add tmp1, 4            //dllimgbase+35</w:t>
      </w:r>
    </w:p>
    <w:p>
      <w:r>
        <w:t>eval "jmp 0{tmp3}"</w:t>
      </w:r>
    </w:p>
    <w:p>
      <w:r>
        <w:t>asm tmp1, $RESULT</w:t>
      </w:r>
    </w:p>
    <w:p/>
    <w:p>
      <w:r>
        <w:t>lab17_7:</w:t>
      </w:r>
    </w:p>
    <w:p>
      <w:r>
        <w:t>find tmp4, #Eb01??B8????????#</w:t>
      </w:r>
    </w:p>
    <w:p>
      <w:r>
        <w:t>mov paddr6,  $RESULT</w:t>
      </w:r>
    </w:p>
    <w:p>
      <w:r>
        <w:t>cmp paddr6, 0</w:t>
      </w:r>
    </w:p>
    <w:p>
      <w:r>
        <w:t>je error</w:t>
      </w:r>
    </w:p>
    <w:p>
      <w:r>
        <w:t>add paddr6, 3</w:t>
      </w:r>
    </w:p>
    <w:p>
      <w:r>
        <w:t>//log paddr6</w:t>
      </w:r>
    </w:p>
    <w:p>
      <w:r>
        <w:t>mov tmp1, [paddr6+1]</w:t>
      </w:r>
    </w:p>
    <w:p>
      <w:r>
        <w:t>mov tmp2, 0</w:t>
      </w:r>
    </w:p>
    <w:p>
      <w:r>
        <w:t>mov tmp2, [tmp1], 1</w:t>
      </w:r>
    </w:p>
    <w:p>
      <w:r>
        <w:t>cmp tmp2, 0E8</w:t>
      </w:r>
    </w:p>
    <w:p>
      <w:r>
        <w:t>jne lab17_8</w:t>
      </w:r>
    </w:p>
    <w:p>
      <w:r>
        <w:t>mov tmp2, [tmp1+5], 2</w:t>
      </w:r>
    </w:p>
    <w:p>
      <w:r>
        <w:t>cmp tmp2, 0E0FF</w:t>
      </w:r>
    </w:p>
    <w:p>
      <w:r>
        <w:t>jne lab17_10</w:t>
      </w:r>
    </w:p>
    <w:p>
      <w:r>
        <w:t>gpa "RaiseException", "kernel32.dll"</w:t>
      </w:r>
    </w:p>
    <w:p>
      <w:r>
        <w:t>mov tmp2, $RESULT</w:t>
      </w:r>
    </w:p>
    <w:p>
      <w:r>
        <w:t>cmp tmp2, 0</w:t>
      </w:r>
    </w:p>
    <w:p>
      <w:r>
        <w:t>je lab17_10</w:t>
      </w:r>
    </w:p>
    <w:p>
      <w:r>
        <w:t>GMEMI tmp2, MEMORYOWNER</w:t>
      </w:r>
    </w:p>
    <w:p>
      <w:r>
        <w:t>mov tmp3, $RESULT</w:t>
      </w:r>
    </w:p>
    <w:p>
      <w:r>
        <w:t>cmp tmp3, 0</w:t>
      </w:r>
    </w:p>
    <w:p>
      <w:r>
        <w:t>je lab17_10</w:t>
      </w:r>
    </w:p>
    <w:p>
      <w:r>
        <w:t>mov REaddr, tmp2</w:t>
      </w:r>
    </w:p>
    <w:p>
      <w:r>
        <w:t>mov REequ, [paddr6+1]</w:t>
      </w:r>
    </w:p>
    <w:p>
      <w:r>
        <w:t>cmp count, 1</w:t>
      </w:r>
    </w:p>
    <w:p>
      <w:r>
        <w:t>jne lab17_9</w:t>
      </w:r>
    </w:p>
    <w:p>
      <w:r>
        <w:t>mov paddr5, paddr6</w:t>
      </w:r>
    </w:p>
    <w:p>
      <w:r>
        <w:t>jmp lab17_9</w:t>
      </w:r>
    </w:p>
    <w:p/>
    <w:p>
      <w:r>
        <w:t>lab17_8:</w:t>
      </w:r>
    </w:p>
    <w:p>
      <w:r>
        <w:t>mov tmp2, [tmp1+5], 1</w:t>
      </w:r>
    </w:p>
    <w:p>
      <w:r>
        <w:t>cmp tmp2, 0C</w:t>
      </w:r>
    </w:p>
    <w:p>
      <w:r>
        <w:t>jne lab17_10</w:t>
      </w:r>
    </w:p>
    <w:p>
      <w:r>
        <w:t>mov tmp2, [tmp1+8], 1</w:t>
      </w:r>
    </w:p>
    <w:p>
      <w:r>
        <w:t>cmp tmp2, 08</w:t>
      </w:r>
    </w:p>
    <w:p>
      <w:r>
        <w:t>jne lab17_10</w:t>
      </w:r>
    </w:p>
    <w:p>
      <w:r>
        <w:t>gpa "GetProcAddress", "kernel32.dll"</w:t>
      </w:r>
    </w:p>
    <w:p>
      <w:r>
        <w:t>mov tmp2, $RESULT</w:t>
      </w:r>
    </w:p>
    <w:p>
      <w:r>
        <w:t>cmp tmp2, 0</w:t>
      </w:r>
    </w:p>
    <w:p>
      <w:r>
        <w:t>je lab17_10</w:t>
      </w:r>
    </w:p>
    <w:p>
      <w:r>
        <w:t>GMEMI tmp2, MEMORYOWNER</w:t>
      </w:r>
    </w:p>
    <w:p>
      <w:r>
        <w:t>mov tmp3, $RESULT</w:t>
      </w:r>
    </w:p>
    <w:p>
      <w:r>
        <w:t>cmp tmp3, 0</w:t>
      </w:r>
    </w:p>
    <w:p>
      <w:r>
        <w:t>je lab17_10</w:t>
      </w:r>
    </w:p>
    <w:p>
      <w:r>
        <w:t>mov GPAaddr, tmp2</w:t>
      </w:r>
    </w:p>
    <w:p>
      <w:r>
        <w:t>mov GPAequ, [paddr6+1]</w:t>
      </w:r>
    </w:p>
    <w:p/>
    <w:p>
      <w:r>
        <w:t>lab17_9:</w:t>
      </w:r>
    </w:p>
    <w:p>
      <w:r>
        <w:t>mov tmp1, dllimgbase</w:t>
      </w:r>
    </w:p>
    <w:p>
      <w:r>
        <w:t>add tmp1, 40           //dllimgbase+40</w:t>
      </w:r>
    </w:p>
    <w:p>
      <w:r>
        <w:t>eval "jmp 0{tmp1}"</w:t>
      </w:r>
    </w:p>
    <w:p>
      <w:r>
        <w:t>asm paddr6, $RESULT</w:t>
      </w:r>
    </w:p>
    <w:p>
      <w:r>
        <w:t>mov [tmp1], #B8#</w:t>
      </w:r>
    </w:p>
    <w:p>
      <w:r>
        <w:t>add tmp1, 1            //dllimgbase+41</w:t>
      </w:r>
    </w:p>
    <w:p>
      <w:r>
        <w:t xml:space="preserve">mov [tmp1], tmp2 </w:t>
      </w:r>
    </w:p>
    <w:p>
      <w:r>
        <w:t>mov tmp3, paddr6</w:t>
      </w:r>
    </w:p>
    <w:p>
      <w:r>
        <w:t>add tmp3, 5</w:t>
      </w:r>
    </w:p>
    <w:p>
      <w:r>
        <w:t>add tmp1, 4            //dllimgbase+45</w:t>
      </w:r>
    </w:p>
    <w:p>
      <w:r>
        <w:t>eval "jmp 0{tmp3}"</w:t>
      </w:r>
    </w:p>
    <w:p>
      <w:r>
        <w:t>asm tmp1, $RESULT</w:t>
      </w:r>
    </w:p>
    <w:p/>
    <w:p>
      <w:r>
        <w:t>lab17_10:</w:t>
      </w:r>
    </w:p>
    <w:p>
      <w:r>
        <w:t>mov count, 0</w:t>
      </w:r>
    </w:p>
    <w:p>
      <w:r>
        <w:t>eob lab12</w:t>
      </w:r>
    </w:p>
    <w:p>
      <w:r>
        <w:t>eoe lab12</w:t>
      </w:r>
    </w:p>
    <w:p>
      <w:r>
        <w:t>esto</w:t>
      </w:r>
    </w:p>
    <w:p/>
    <w:p>
      <w:r>
        <w:t>lab18:</w:t>
      </w:r>
    </w:p>
    <w:p>
      <w:r>
        <w:t>bc thunkstop</w:t>
      </w:r>
    </w:p>
    <w:p>
      <w:r>
        <w:t>bphwc thunkpt</w:t>
      </w:r>
    </w:p>
    <w:p>
      <w:r>
        <w:t>mov [paddr1], ori1</w:t>
      </w:r>
    </w:p>
    <w:p>
      <w:r>
        <w:t>mov [paddr1+4], ori2</w:t>
      </w:r>
    </w:p>
    <w:p>
      <w:r>
        <w:t>cmp DFCequ, 0</w:t>
      </w:r>
    </w:p>
    <w:p>
      <w:r>
        <w:t>je lab18_1</w:t>
      </w:r>
    </w:p>
    <w:p>
      <w:r>
        <w:t>mov [paddr4], #B8#</w:t>
      </w:r>
    </w:p>
    <w:p>
      <w:r>
        <w:t>mov [paddr4+1], DFCequ</w:t>
      </w:r>
    </w:p>
    <w:p/>
    <w:p>
      <w:r>
        <w:t>lab18_1:</w:t>
      </w:r>
    </w:p>
    <w:p>
      <w:r>
        <w:t>cmp REequ, 0</w:t>
      </w:r>
    </w:p>
    <w:p>
      <w:r>
        <w:t>je lab18_2</w:t>
      </w:r>
    </w:p>
    <w:p>
      <w:r>
        <w:t>mov [paddr5], #B8#</w:t>
      </w:r>
    </w:p>
    <w:p>
      <w:r>
        <w:t>mov [paddr5+1], REequ</w:t>
      </w:r>
    </w:p>
    <w:p/>
    <w:p>
      <w:r>
        <w:t>lab18_2:</w:t>
      </w:r>
    </w:p>
    <w:p>
      <w:r>
        <w:t>cmp GPAequ, 0</w:t>
      </w:r>
    </w:p>
    <w:p>
      <w:r>
        <w:t>je lab18_3</w:t>
      </w:r>
    </w:p>
    <w:p>
      <w:r>
        <w:t>mov [paddr6], #B8#</w:t>
      </w:r>
    </w:p>
    <w:p>
      <w:r>
        <w:t>mov [paddr6+1], GPAequ</w:t>
      </w:r>
    </w:p>
    <w:p/>
    <w:p>
      <w:r>
        <w:t>lab18_3:</w:t>
      </w:r>
    </w:p>
    <w:p>
      <w:r>
        <w:t>cmp paddr2, 0</w:t>
      </w:r>
    </w:p>
    <w:p>
      <w:r>
        <w:t>je lab19</w:t>
      </w:r>
    </w:p>
    <w:p>
      <w:r>
        <w:t>mov [paddr2], ori3</w:t>
      </w:r>
    </w:p>
    <w:p/>
    <w:p>
      <w:r>
        <w:t>lab19:</w:t>
      </w:r>
    </w:p>
    <w:p>
      <w:r>
        <w:t>mov [paddr3], ori4</w:t>
      </w:r>
    </w:p>
    <w:p>
      <w:r>
        <w:t>fill dllimgbase, 60, 00</w:t>
      </w:r>
    </w:p>
    <w:p/>
    <w:p>
      <w:r>
        <w:t>find dllimgbase, #8B432C2BC583E805#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add tmp1, 8</w:t>
      </w:r>
    </w:p>
    <w:p>
      <w:r>
        <w:t>mov writept2, tmp1</w:t>
      </w:r>
    </w:p>
    <w:p>
      <w:r>
        <w:t>//log writept2</w:t>
      </w:r>
    </w:p>
    <w:p>
      <w:r>
        <w:t>bphws writept2, "x"</w:t>
      </w:r>
    </w:p>
    <w:p>
      <w:r>
        <w:t>find eip, #C700D4000000#  //Search dword ptr [eax], 0D4"</w:t>
      </w:r>
    </w:p>
    <w:p>
      <w:r>
        <w:t>mov 55pt, $RESULT</w:t>
      </w:r>
    </w:p>
    <w:p>
      <w:r>
        <w:t>cmp 55pt, 0</w:t>
      </w:r>
    </w:p>
    <w:p>
      <w:r>
        <w:t>add 55pt, 8</w:t>
      </w:r>
    </w:p>
    <w:p>
      <w:r>
        <w:t>jne lab19_2</w:t>
      </w:r>
    </w:p>
    <w:p>
      <w:r>
        <w:t>find eip, #C600D485#    //Search "mov byte ptr [eax], 0D4"</w:t>
      </w:r>
    </w:p>
    <w:p>
      <w:r>
        <w:t>mov 55pt, $RESULT</w:t>
      </w:r>
    </w:p>
    <w:p>
      <w:r>
        <w:t>cmp 55pt, 0</w:t>
      </w:r>
    </w:p>
    <w:p>
      <w:r>
        <w:t>je lab19_1</w:t>
      </w:r>
    </w:p>
    <w:p>
      <w:r>
        <w:t>add 55pt, 5</w:t>
      </w:r>
    </w:p>
    <w:p>
      <w:r>
        <w:t>jmp lab19_2</w:t>
      </w:r>
    </w:p>
    <w:p/>
    <w:p>
      <w:r>
        <w:t>lab19_1:</w:t>
      </w:r>
    </w:p>
    <w:p>
      <w:r>
        <w:t>find eip, #C600D4837D??00#    //Search "mov byte ptr [eax], 0D4", "cmp [ebp-8], 0"</w:t>
      </w:r>
    </w:p>
    <w:p>
      <w:r>
        <w:t>mov 55pt, $RESULT</w:t>
      </w:r>
    </w:p>
    <w:p>
      <w:r>
        <w:t>cmp 55pt, 0</w:t>
      </w:r>
    </w:p>
    <w:p>
      <w:r>
        <w:t>je error</w:t>
      </w:r>
    </w:p>
    <w:p>
      <w:r>
        <w:t>add 55pt, 7</w:t>
      </w:r>
    </w:p>
    <w:p/>
    <w:p>
      <w:r>
        <w:t>lab19_2:</w:t>
      </w:r>
    </w:p>
    <w:p>
      <w:r>
        <w:t>//log 55pt</w:t>
      </w:r>
    </w:p>
    <w:p>
      <w:r>
        <w:t>bp 55pt</w:t>
      </w:r>
    </w:p>
    <w:p>
      <w:r>
        <w:t>BPHWS APIpoint3, "x"</w:t>
      </w:r>
    </w:p>
    <w:p>
      <w:r>
        <w:t>eoe lab20</w:t>
      </w:r>
    </w:p>
    <w:p>
      <w:r>
        <w:t>eob lab20</w:t>
      </w:r>
    </w:p>
    <w:p>
      <w:r>
        <w:t>esto</w:t>
      </w:r>
    </w:p>
    <w:p/>
    <w:p>
      <w:r>
        <w:t>lab20:</w:t>
      </w:r>
    </w:p>
    <w:p>
      <w:r>
        <w:t>cmp eip, APIpoint3</w:t>
      </w:r>
    </w:p>
    <w:p>
      <w:r>
        <w:t>je lab21</w:t>
      </w:r>
    </w:p>
    <w:p>
      <w:r>
        <w:t>cmp eip, writept2</w:t>
      </w:r>
    </w:p>
    <w:p>
      <w:r>
        <w:t>je lab23</w:t>
      </w:r>
    </w:p>
    <w:p>
      <w:r>
        <w:t>cmp eip, 55pt</w:t>
      </w:r>
    </w:p>
    <w:p>
      <w:r>
        <w:t>je lab25</w:t>
      </w:r>
    </w:p>
    <w:p>
      <w:r>
        <w:t>esto</w:t>
      </w:r>
    </w:p>
    <w:p/>
    <w:p>
      <w:r>
        <w:t>lab21:</w:t>
      </w:r>
    </w:p>
    <w:p>
      <w:r>
        <w:t>mov type3API, 1</w:t>
      </w:r>
    </w:p>
    <w:p>
      <w:r>
        <w:t>cmp EBXaddr, 0</w:t>
      </w:r>
    </w:p>
    <w:p>
      <w:r>
        <w:t>jne lab22</w:t>
      </w:r>
    </w:p>
    <w:p>
      <w:r>
        <w:t>mov EBXaddr, ebx</w:t>
      </w:r>
    </w:p>
    <w:p>
      <w:r>
        <w:t>//log EBXaddr</w:t>
      </w:r>
    </w:p>
    <w:p>
      <w:r>
        <w:t>mov tmp1, [EBXaddr+4A], 1</w:t>
      </w:r>
    </w:p>
    <w:p>
      <w:r>
        <w:t>mov FF15flag, tmp1</w:t>
      </w:r>
    </w:p>
    <w:p>
      <w:r>
        <w:t>//log FF15flag</w:t>
      </w:r>
    </w:p>
    <w:p/>
    <w:p>
      <w:r>
        <w:t>lab22:</w:t>
      </w:r>
    </w:p>
    <w:p>
      <w:r>
        <w:t>bphwc APIpoint3</w:t>
      </w:r>
    </w:p>
    <w:p>
      <w:r>
        <w:t>eob lab22_1</w:t>
      </w:r>
    </w:p>
    <w:p>
      <w:r>
        <w:t>eoe lab22_1</w:t>
      </w:r>
    </w:p>
    <w:p>
      <w:r>
        <w:t>esto</w:t>
      </w:r>
    </w:p>
    <w:p/>
    <w:p>
      <w:r>
        <w:t>lab22_1:</w:t>
      </w:r>
    </w:p>
    <w:p>
      <w:r>
        <w:t>cmp eip, writept2</w:t>
      </w:r>
    </w:p>
    <w:p>
      <w:r>
        <w:t>je lab23</w:t>
      </w:r>
    </w:p>
    <w:p>
      <w:r>
        <w:t>cmp eip, 55pt</w:t>
      </w:r>
    </w:p>
    <w:p>
      <w:r>
        <w:t>je lab25</w:t>
      </w:r>
    </w:p>
    <w:p>
      <w:r>
        <w:t>esto</w:t>
      </w:r>
    </w:p>
    <w:p/>
    <w:p>
      <w:r>
        <w:t>lab23:</w:t>
      </w:r>
    </w:p>
    <w:p>
      <w:r>
        <w:t>bphwc writept2</w:t>
      </w:r>
    </w:p>
    <w:p>
      <w:r>
        <w:t>cmp EBXaddr, 0</w:t>
      </w:r>
    </w:p>
    <w:p>
      <w:r>
        <w:t>jne lab24</w:t>
      </w:r>
    </w:p>
    <w:p>
      <w:r>
        <w:t>mov EBXaddr, ebx</w:t>
      </w:r>
    </w:p>
    <w:p>
      <w:r>
        <w:t>//log EBXaddr</w:t>
      </w:r>
    </w:p>
    <w:p>
      <w:r>
        <w:t>mov tmp1, [EBXaddr+4A], 1</w:t>
      </w:r>
    </w:p>
    <w:p>
      <w:r>
        <w:t>mov FF15flag, tmp1</w:t>
      </w:r>
    </w:p>
    <w:p>
      <w:r>
        <w:t>//log FF15flag</w:t>
      </w:r>
    </w:p>
    <w:p/>
    <w:p>
      <w:r>
        <w:t>lab24:</w:t>
      </w:r>
    </w:p>
    <w:p>
      <w:r>
        <w:t>mov type1API, 1</w:t>
      </w:r>
    </w:p>
    <w:p>
      <w:r>
        <w:t>//log type1API</w:t>
      </w:r>
    </w:p>
    <w:p>
      <w:r>
        <w:t>eob lab24_1</w:t>
      </w:r>
    </w:p>
    <w:p>
      <w:r>
        <w:t>eoe lab24_1</w:t>
      </w:r>
    </w:p>
    <w:p>
      <w:r>
        <w:t>esto</w:t>
      </w:r>
    </w:p>
    <w:p/>
    <w:p>
      <w:r>
        <w:t>lab24_1:</w:t>
      </w:r>
    </w:p>
    <w:p>
      <w:r>
        <w:t>cmp eip, APIpoint3</w:t>
      </w:r>
    </w:p>
    <w:p>
      <w:r>
        <w:t>je lab21</w:t>
      </w:r>
    </w:p>
    <w:p>
      <w:r>
        <w:t>cmp eip, 55pt</w:t>
      </w:r>
    </w:p>
    <w:p>
      <w:r>
        <w:t>je lab25</w:t>
      </w:r>
    </w:p>
    <w:p>
      <w:r>
        <w:t>esto</w:t>
      </w:r>
    </w:p>
    <w:p/>
    <w:p>
      <w:r>
        <w:t>lab25:</w:t>
      </w:r>
    </w:p>
    <w:p>
      <w:r>
        <w:t>bphwc APIpoint3</w:t>
      </w:r>
    </w:p>
    <w:p>
      <w:r>
        <w:t>bphwc writept2</w:t>
      </w:r>
    </w:p>
    <w:p>
      <w:r>
        <w:t>bc 55pt</w:t>
      </w:r>
    </w:p>
    <w:p>
      <w:r>
        <w:t>cmp !zf, 0</w:t>
      </w:r>
    </w:p>
    <w:p>
      <w:r>
        <w:t>jne lab27_1</w:t>
      </w:r>
    </w:p>
    <w:p>
      <w:r>
        <w:t>sti</w:t>
      </w:r>
    </w:p>
    <w:p>
      <w:r>
        <w:t>sti</w:t>
      </w:r>
    </w:p>
    <w:p>
      <w:r>
        <w:t>sti</w:t>
      </w:r>
    </w:p>
    <w:p>
      <w:r>
        <w:t>sti</w:t>
      </w:r>
    </w:p>
    <w:p>
      <w:r>
        <w:t>mov tmp1, eax</w:t>
      </w:r>
    </w:p>
    <w:p>
      <w:r>
        <w:t>mov tmp2, [tmp1]</w:t>
      </w:r>
    </w:p>
    <w:p>
      <w:r>
        <w:t>//log tmp2, "55 struct = "</w:t>
      </w:r>
    </w:p>
    <w:p>
      <w:r>
        <w:t>cmp tmp2, 0</w:t>
      </w:r>
    </w:p>
    <w:p>
      <w:r>
        <w:t>je lab25_1</w:t>
      </w:r>
    </w:p>
    <w:p>
      <w:r>
        <w:t>cmp tmp2, 1</w:t>
      </w:r>
    </w:p>
    <w:p>
      <w:r>
        <w:t>je lab25_2</w:t>
      </w:r>
    </w:p>
    <w:p>
      <w:r>
        <w:t>msg "未知的 55 数据结构"</w:t>
      </w:r>
    </w:p>
    <w:p>
      <w:r>
        <w:t>//pause</w:t>
      </w:r>
    </w:p>
    <w:p/>
    <w:p>
      <w:r>
        <w:t>//old</w:t>
      </w:r>
    </w:p>
    <w:p>
      <w:r>
        <w:t>lab25_1:</w:t>
      </w:r>
    </w:p>
    <w:p>
      <w:r>
        <w:t>mov tmp2, eax</w:t>
      </w:r>
    </w:p>
    <w:p>
      <w:r>
        <w:t>mov tmp6, [tmp2+4]   //data size</w:t>
      </w:r>
    </w:p>
    <w:p>
      <w:r>
        <w:t>add tmp6, tmp2</w:t>
      </w:r>
    </w:p>
    <w:p>
      <w:r>
        <w:t>sub tmp6, 8          //ending address of data</w:t>
      </w:r>
    </w:p>
    <w:p>
      <w:r>
        <w:t>add tmp2, 8</w:t>
      </w:r>
    </w:p>
    <w:p>
      <w:r>
        <w:t>jmp lab25_3</w:t>
      </w:r>
    </w:p>
    <w:p/>
    <w:p>
      <w:r>
        <w:t>//new</w:t>
      </w:r>
    </w:p>
    <w:p>
      <w:r>
        <w:t>lab25_2:</w:t>
      </w:r>
    </w:p>
    <w:p>
      <w:r>
        <w:t>mov 55struct1, 1</w:t>
      </w:r>
    </w:p>
    <w:p>
      <w:r>
        <w:t>mov tmp2, eax</w:t>
      </w:r>
    </w:p>
    <w:p>
      <w:r>
        <w:t>mov tmp6, [tmp2+6]   //data size</w:t>
      </w:r>
    </w:p>
    <w:p>
      <w:r>
        <w:t>add tmp6, tmp2</w:t>
      </w:r>
    </w:p>
    <w:p>
      <w:r>
        <w:t>sub tmp6, 8          //ending address of data</w:t>
      </w:r>
    </w:p>
    <w:p>
      <w:r>
        <w:t>add tmp2, 0C</w:t>
      </w:r>
    </w:p>
    <w:p/>
    <w:p>
      <w:r>
        <w:t>lab25_3:</w:t>
      </w:r>
    </w:p>
    <w:p>
      <w:r>
        <w:t>alloc 1000</w:t>
      </w:r>
    </w:p>
    <w:p>
      <w:r>
        <w:t>mov 55dataloc, $RESULT</w:t>
      </w:r>
    </w:p>
    <w:p>
      <w:r>
        <w:t>mov tmp3, 55dataloc</w:t>
      </w:r>
    </w:p>
    <w:p/>
    <w:p>
      <w:r>
        <w:t>loop3:</w:t>
      </w:r>
    </w:p>
    <w:p>
      <w:r>
        <w:t>cmp tmp2, tmp6</w:t>
      </w:r>
    </w:p>
    <w:p>
      <w:r>
        <w:t>jae lab26</w:t>
      </w:r>
    </w:p>
    <w:p>
      <w:r>
        <w:t>mov tmp4, [tmp2]</w:t>
      </w:r>
    </w:p>
    <w:p>
      <w:r>
        <w:t>add tmp4, imgbase</w:t>
      </w:r>
    </w:p>
    <w:p>
      <w:r>
        <w:t>mov [tmp3], tmp4</w:t>
      </w:r>
    </w:p>
    <w:p>
      <w:r>
        <w:t>add tmp2, 4</w:t>
      </w:r>
    </w:p>
    <w:p>
      <w:r>
        <w:t>mov tmp5, [tmp2]</w:t>
      </w:r>
    </w:p>
    <w:p>
      <w:r>
        <w:t>add tmp2, tmp5</w:t>
      </w:r>
    </w:p>
    <w:p>
      <w:r>
        <w:t>add tmp2, 4</w:t>
      </w:r>
    </w:p>
    <w:p>
      <w:r>
        <w:t>add tmp3, 4</w:t>
      </w:r>
    </w:p>
    <w:p>
      <w:r>
        <w:t>add count, 1</w:t>
      </w:r>
    </w:p>
    <w:p>
      <w:r>
        <w:t>cmp 55struct1, 1</w:t>
      </w:r>
    </w:p>
    <w:p>
      <w:r>
        <w:t>je loop3_1</w:t>
      </w:r>
    </w:p>
    <w:p>
      <w:r>
        <w:t>jmp loop3</w:t>
      </w:r>
    </w:p>
    <w:p/>
    <w:p>
      <w:r>
        <w:t>loop3_1:</w:t>
      </w:r>
    </w:p>
    <w:p>
      <w:r>
        <w:t>add tmp2, 2</w:t>
      </w:r>
    </w:p>
    <w:p>
      <w:r>
        <w:t>jmp loop3</w:t>
      </w:r>
    </w:p>
    <w:p/>
    <w:p>
      <w:r>
        <w:t>lab26:</w:t>
      </w:r>
    </w:p>
    <w:p>
      <w:r>
        <w:t>coe</w:t>
      </w:r>
    </w:p>
    <w:p>
      <w:r>
        <w:t>cob</w:t>
      </w:r>
    </w:p>
    <w:p>
      <w:r>
        <w:t>rtr</w:t>
      </w:r>
    </w:p>
    <w:p>
      <w:r>
        <w:t>//log count</w:t>
      </w:r>
    </w:p>
    <w:p>
      <w:r>
        <w:t>cmp count, 1</w:t>
      </w:r>
    </w:p>
    <w:p>
      <w:r>
        <w:t>je onefunc</w:t>
      </w:r>
    </w:p>
    <w:p>
      <w:r>
        <w:t>cmp count, 2</w:t>
      </w:r>
    </w:p>
    <w:p>
      <w:r>
        <w:t>je twofunc</w:t>
      </w:r>
    </w:p>
    <w:p>
      <w:r>
        <w:t>cmp count, 5</w:t>
      </w:r>
    </w:p>
    <w:p>
      <w:r>
        <w:t>je fivefunc</w:t>
      </w:r>
    </w:p>
    <w:p>
      <w:r>
        <w:t>cmp count, 6</w:t>
      </w:r>
    </w:p>
    <w:p>
      <w:r>
        <w:t>je sixfunc</w:t>
      </w:r>
    </w:p>
    <w:p>
      <w:r>
        <w:t>cmp count, 7</w:t>
      </w:r>
    </w:p>
    <w:p>
      <w:r>
        <w:t>je sevenfunc</w:t>
      </w:r>
    </w:p>
    <w:p/>
    <w:p>
      <w:r>
        <w:t>lab26_1:</w:t>
      </w:r>
    </w:p>
    <w:p>
      <w:r>
        <w:t>sti</w:t>
      </w:r>
    </w:p>
    <w:p>
      <w:r>
        <w:t>mov 55sc, 1</w:t>
      </w:r>
    </w:p>
    <w:p>
      <w:r>
        <w:t>jmp lab27_1</w:t>
      </w:r>
    </w:p>
    <w:p/>
    <w:p>
      <w:r>
        <w:t>onefunc:</w:t>
      </w:r>
    </w:p>
    <w:p>
      <w:r>
        <w:t>log "1 个标准函数"</w:t>
      </w:r>
    </w:p>
    <w:p>
      <w:r>
        <w:t>mov tmp1, 55dataloc</w:t>
      </w:r>
    </w:p>
    <w:p>
      <w:r>
        <w:t>mov tmp2, [tmp1]</w:t>
      </w:r>
    </w:p>
    <w:p>
      <w:r>
        <w:t>mov [tmp2], #6AFF5064A100000000508B44240C64892500000000896C240C8D6C240C50C3#</w:t>
      </w:r>
    </w:p>
    <w:p>
      <w:r>
        <w:t>jmp lab27</w:t>
      </w:r>
    </w:p>
    <w:p/>
    <w:p>
      <w:r>
        <w:t>twofunc:</w:t>
      </w:r>
    </w:p>
    <w:p>
      <w:r>
        <w:t>mov tmp1, 55dataloc</w:t>
      </w:r>
    </w:p>
    <w:p>
      <w:r>
        <w:t>mov tmp2, [tmp1]</w:t>
      </w:r>
    </w:p>
    <w:p>
      <w:r>
        <w:t>mov tmp3, [tmp1]</w:t>
      </w:r>
    </w:p>
    <w:p>
      <w:r>
        <w:t>sub tmp3, A</w:t>
      </w:r>
    </w:p>
    <w:p>
      <w:r>
        <w:t>mov tmp4, [tmp3]</w:t>
      </w:r>
    </w:p>
    <w:p>
      <w:r>
        <w:t>cmp tmp4, A6F3D189</w:t>
      </w:r>
    </w:p>
    <w:p>
      <w:r>
        <w:t>je twofunc_1</w:t>
      </w:r>
    </w:p>
    <w:p>
      <w:r>
        <w:t>sub tmp3, 1</w:t>
      </w:r>
    </w:p>
    <w:p>
      <w:r>
        <w:t>mov tmp4, [tmp3]</w:t>
      </w:r>
    </w:p>
    <w:p>
      <w:r>
        <w:t>cmp tmp4, A6F3D189</w:t>
      </w:r>
    </w:p>
    <w:p>
      <w:r>
        <w:t>jne lab26_1</w:t>
      </w:r>
    </w:p>
    <w:p/>
    <w:p>
      <w:r>
        <w:t>twofunc_1:</w:t>
      </w:r>
    </w:p>
    <w:p>
      <w:r>
        <w:t>log "2 个标准函数"</w:t>
      </w:r>
    </w:p>
    <w:p>
      <w:r>
        <w:t>mov [tmp2], #56575389C689D709C074038B40FC09D274038B52FC89C139D1760289D139C9F3A6742A8A5EFF80FB61720880FB7A7703#</w:t>
      </w:r>
    </w:p>
    <w:p>
      <w:r>
        <w:t>add tmp2, 30</w:t>
      </w:r>
    </w:p>
    <w:p>
      <w:r>
        <w:t>mov [tmp2], #80EB208A7FFF80FF61720880FF7A770380EF2038FB74D80FB6C30FB6D729D05B5F5EC3#</w:t>
      </w:r>
    </w:p>
    <w:p>
      <w:r>
        <w:t>add tmp1, 4</w:t>
      </w:r>
    </w:p>
    <w:p>
      <w:r>
        <w:t>mov tmp2, [tmp1]</w:t>
      </w:r>
    </w:p>
    <w:p>
      <w:r>
        <w:t>mov [tmp2], #575689D789C6B9FFFFFFFF31C0F2AEF7D189D731D2F3A68A46FF8A57FF29D05E5FC3#</w:t>
      </w:r>
    </w:p>
    <w:p>
      <w:r>
        <w:t>jmp lab27</w:t>
      </w:r>
    </w:p>
    <w:p/>
    <w:p>
      <w:r>
        <w:t>fivefunc:</w:t>
      </w:r>
    </w:p>
    <w:p>
      <w:r>
        <w:t>log "5 个标准函数"</w:t>
      </w:r>
    </w:p>
    <w:p>
      <w:r>
        <w:t>jmp lab26_1</w:t>
      </w:r>
    </w:p>
    <w:p/>
    <w:p>
      <w:r>
        <w:t>sixfunc:</w:t>
      </w:r>
    </w:p>
    <w:p>
      <w:r>
        <w:t>log "6 个标准函数"</w:t>
      </w:r>
    </w:p>
    <w:p>
      <w:r>
        <w:t>mov tmp1, 55dataloc</w:t>
      </w:r>
    </w:p>
    <w:p>
      <w:r>
        <w:t>mov tmp2, [tmp1]</w:t>
      </w:r>
    </w:p>
    <w:p>
      <w:r>
        <w:t>mov tmp3, [tmp1]</w:t>
      </w:r>
    </w:p>
    <w:p>
      <w:r>
        <w:t>sub tmp3, 30</w:t>
      </w:r>
    </w:p>
    <w:p>
      <w:r>
        <w:t>find tmp3, #0FB646FF0FB657FF#</w:t>
      </w:r>
    </w:p>
    <w:p>
      <w:r>
        <w:t>mov tmp4, $RESULT</w:t>
      </w:r>
    </w:p>
    <w:p>
      <w:r>
        <w:t>cmp tmp4, 0</w:t>
      </w:r>
    </w:p>
    <w:p>
      <w:r>
        <w:t>je lab26_1</w:t>
      </w:r>
    </w:p>
    <w:p>
      <w:r>
        <w:t>//log tmp4</w:t>
      </w:r>
    </w:p>
    <w:p>
      <w:r>
        <w:t>cmp tmp4, tmp2</w:t>
      </w:r>
    </w:p>
    <w:p>
      <w:r>
        <w:t>ja lab26_1</w:t>
      </w:r>
    </w:p>
    <w:p>
      <w:r>
        <w:t>mov [tmp2], #56575389C689D709C074038B40FC09D274038B52FC89C139D1760289D139C9F3A6742A8A5EFF80FB61720880FB7A7703#</w:t>
      </w:r>
    </w:p>
    <w:p>
      <w:r>
        <w:t>add tmp2, 30</w:t>
      </w:r>
    </w:p>
    <w:p>
      <w:r>
        <w:t>mov [tmp2], #80EB208A7FFF80FF61720880FF7A770380EF2038FB74D80FB6C30FB6D729D05B5F5EC3#</w:t>
      </w:r>
    </w:p>
    <w:p>
      <w:r>
        <w:t>add tmp1, 4    //2nd</w:t>
      </w:r>
    </w:p>
    <w:p>
      <w:r>
        <w:t>mov tmp2, [tmp1]</w:t>
      </w:r>
    </w:p>
    <w:p>
      <w:r>
        <w:t xml:space="preserve">mov [tmp2], #89FA89C7B9FFFFFFFF30C0F2AEB8FEFFFFFF29C889D7C3# </w:t>
      </w:r>
    </w:p>
    <w:p>
      <w:r>
        <w:t>add tmp1, 4   //3rd</w:t>
      </w:r>
    </w:p>
    <w:p>
      <w:r>
        <w:t>mov tmp2, [tmp1]</w:t>
      </w:r>
    </w:p>
    <w:p>
      <w:r>
        <w:t>mov [tmp2], #89FA89C7B9FFFFFFFF30C0F2AE8D47FF89D7C3#</w:t>
      </w:r>
    </w:p>
    <w:p>
      <w:r>
        <w:t>add tmp1, 4   //4th</w:t>
      </w:r>
    </w:p>
    <w:p>
      <w:r>
        <w:t>mov tmp2, [tmp1]</w:t>
      </w:r>
    </w:p>
    <w:p>
      <w:r>
        <w:t>mov [tmp2], #575689C689D7B9FFFFFFFF30C0F2AEF7D189F789D689CA89F8C1E902F3A589D183E103F3A45E5FC3#</w:t>
      </w:r>
    </w:p>
    <w:p>
      <w:r>
        <w:t>add tmp1, 4   //5th</w:t>
      </w:r>
    </w:p>
    <w:p>
      <w:r>
        <w:t>mov tmp2, [tmp1]</w:t>
      </w:r>
    </w:p>
    <w:p>
      <w:r>
        <w:t>mov [tmp2], #575689D789C6B9FFFFFFFF31C0F2AEF7D189D731D2F3A68A46FF8A57FF29D05E5FC3#</w:t>
      </w:r>
    </w:p>
    <w:p>
      <w:r>
        <w:t>add tmp1, 4   //6th</w:t>
      </w:r>
    </w:p>
    <w:p>
      <w:r>
        <w:t>mov tmp2, [tmp1]</w:t>
      </w:r>
    </w:p>
    <w:p>
      <w:r>
        <w:t>mov [tmp2], #568BF08BD0AC08C074123C614172F680F87A77F180E8208846FFEBE9925EC3#</w:t>
      </w:r>
    </w:p>
    <w:p>
      <w:r>
        <w:t>jmp lab27</w:t>
      </w:r>
    </w:p>
    <w:p/>
    <w:p>
      <w:r>
        <w:t>sevenfunc:</w:t>
      </w:r>
    </w:p>
    <w:p>
      <w:r>
        <w:t>log "7 个标准函数"</w:t>
      </w:r>
    </w:p>
    <w:p>
      <w:r>
        <w:t>mov tmp1, 55dataloc</w:t>
      </w:r>
    </w:p>
    <w:p>
      <w:r>
        <w:t>mov tmp2, [tmp1]</w:t>
      </w:r>
    </w:p>
    <w:p>
      <w:r>
        <w:t>mov tmp3, [tmp1]</w:t>
      </w:r>
    </w:p>
    <w:p>
      <w:r>
        <w:t>sub tmp3, B</w:t>
      </w:r>
    </w:p>
    <w:p>
      <w:r>
        <w:t>mov tmp4, [tmp3]</w:t>
      </w:r>
    </w:p>
    <w:p>
      <w:r>
        <w:t>cmp tmp4, A6F3D189</w:t>
      </w:r>
    </w:p>
    <w:p>
      <w:r>
        <w:t>jne lab26_1</w:t>
      </w:r>
    </w:p>
    <w:p>
      <w:r>
        <w:t>mov [tmp2], #56575389C689D709C074038B40FC09D274038B52FC89C139D1760289D139C9F3A6742A8A5EFF80FB61720880FB7A7703#</w:t>
      </w:r>
    </w:p>
    <w:p>
      <w:r>
        <w:t>add tmp2, 30</w:t>
      </w:r>
    </w:p>
    <w:p>
      <w:r>
        <w:t>mov [tmp2], #80EB208A7FFF80FF61720880FF7A770380EF2038FB74D80FB6C30FB6D729D05B5F5EC3#</w:t>
      </w:r>
    </w:p>
    <w:p>
      <w:r>
        <w:t>add tmp1, 4    //2nd</w:t>
      </w:r>
    </w:p>
    <w:p>
      <w:r>
        <w:t>mov tmp2, [tmp1]</w:t>
      </w:r>
    </w:p>
    <w:p>
      <w:r>
        <w:t xml:space="preserve">mov [tmp2], #89FA89C7B9FFFFFFFF30C0F2AEB8FEFFFFFF29C889D7C3# </w:t>
      </w:r>
    </w:p>
    <w:p>
      <w:r>
        <w:t>add tmp1, 4   //3rd</w:t>
      </w:r>
    </w:p>
    <w:p>
      <w:r>
        <w:t>mov tmp2, [tmp1]</w:t>
      </w:r>
    </w:p>
    <w:p>
      <w:r>
        <w:t>mov [tmp2], #89FA89C7B9FFFFFFFF30C0F2AE8D47FF89D7C3#</w:t>
      </w:r>
    </w:p>
    <w:p>
      <w:r>
        <w:t>add tmp1, 4   //4th</w:t>
      </w:r>
    </w:p>
    <w:p>
      <w:r>
        <w:t>mov tmp2, [tmp1]</w:t>
      </w:r>
    </w:p>
    <w:p>
      <w:r>
        <w:t>mov [tmp2], #565789D689C789CA39F77711742BC1E902F3A589D183E103F3A45F5EC38D740EFF8D7C0FFF83E103FDF3A483EE0383EF#</w:t>
      </w:r>
    </w:p>
    <w:p>
      <w:r>
        <w:t>add tmp2, 30</w:t>
      </w:r>
    </w:p>
    <w:p>
      <w:r>
        <w:t>mov [tmp2], #0389D1C1E902F3A5FC5F5EC3#</w:t>
      </w:r>
    </w:p>
    <w:p>
      <w:r>
        <w:t>add tmp1, 4   //5th</w:t>
      </w:r>
    </w:p>
    <w:p>
      <w:r>
        <w:t>mov tmp2, [tmp1]</w:t>
      </w:r>
    </w:p>
    <w:p>
      <w:r>
        <w:t>mov [tmp2], #575689C689D7B9FFFFFFFF30C0F2AEF7D189F789D689CA89F8C1E902F3A589D183E103F3A45E5FC3#</w:t>
      </w:r>
    </w:p>
    <w:p>
      <w:r>
        <w:t>add tmp1, 4   //6th</w:t>
      </w:r>
    </w:p>
    <w:p>
      <w:r>
        <w:t>mov tmp2, [tmp1]</w:t>
      </w:r>
    </w:p>
    <w:p>
      <w:r>
        <w:t>mov [tmp2], #575689D789C6B9FFFFFFFF31C0F2AEF7D189D731D2F3A68A46FF8A57FF29D05E5FC3#</w:t>
      </w:r>
    </w:p>
    <w:p>
      <w:r>
        <w:t>add tmp1, 4   //7th</w:t>
      </w:r>
    </w:p>
    <w:p>
      <w:r>
        <w:t>mov tmp2, [tmp1]</w:t>
      </w:r>
    </w:p>
    <w:p>
      <w:r>
        <w:t>mov [tmp2], #57565309C0744409D2744089C389D730C0B9FFFFFFFFF2AEF7D149742E89CE89DFB9FFFFFFFFF2AEF7D129F1761D89DF#</w:t>
      </w:r>
    </w:p>
    <w:p>
      <w:r>
        <w:t>add tmp2, 30</w:t>
      </w:r>
    </w:p>
    <w:p>
      <w:r>
        <w:t>mov [tmp2], #8D5EFF89D6ACF2AE751189C85789D9F3A65F89C175ED8D47FFEB0231C05B5E5FC3#</w:t>
      </w:r>
    </w:p>
    <w:p/>
    <w:p>
      <w:r>
        <w:t>lab27:</w:t>
      </w:r>
    </w:p>
    <w:p>
      <w:r>
        <w:t>sti</w:t>
      </w:r>
    </w:p>
    <w:p/>
    <w:p>
      <w:r>
        <w:t>lab27_1:</w:t>
      </w:r>
    </w:p>
    <w:p>
      <w:r>
        <w:t>cob</w:t>
      </w:r>
    </w:p>
    <w:p>
      <w:r>
        <w:t>coe</w:t>
      </w:r>
    </w:p>
    <w:p>
      <w:r>
        <w:t>find dllimgbase, #0036300D0A#</w:t>
      </w:r>
    </w:p>
    <w:p>
      <w:r>
        <w:t>mov tmp6, $RESULT</w:t>
      </w:r>
    </w:p>
    <w:p>
      <w:r>
        <w:t>cmp tmp6, 0</w:t>
      </w:r>
    </w:p>
    <w:p>
      <w:r>
        <w:t>je error</w:t>
      </w:r>
    </w:p>
    <w:p>
      <w:r>
        <w:t>mov tmp3, tmp6</w:t>
      </w:r>
    </w:p>
    <w:p>
      <w:r>
        <w:t>sub tmp3, 90</w:t>
      </w:r>
    </w:p>
    <w:p>
      <w:r>
        <w:t>find tmp3, #C600??#</w:t>
      </w:r>
    </w:p>
    <w:p>
      <w:r>
        <w:t>mov tmp2, $RESULT</w:t>
      </w:r>
    </w:p>
    <w:p>
      <w:r>
        <w:t>cmp tmp2, 0</w:t>
      </w:r>
    </w:p>
    <w:p>
      <w:r>
        <w:t>je lab27_2</w:t>
      </w:r>
    </w:p>
    <w:p>
      <w:r>
        <w:t>cmp tmp2, tmp6</w:t>
      </w:r>
    </w:p>
    <w:p>
      <w:r>
        <w:t>jb lab27_3</w:t>
      </w:r>
    </w:p>
    <w:p/>
    <w:p>
      <w:r>
        <w:t>lab27_2:</w:t>
      </w:r>
    </w:p>
    <w:p>
      <w:r>
        <w:t>find tmp3, #C700D?000000#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cmp tmp2, tmp6</w:t>
      </w:r>
    </w:p>
    <w:p>
      <w:r>
        <w:t>ja error</w:t>
      </w:r>
    </w:p>
    <w:p/>
    <w:p>
      <w:r>
        <w:t>lab27_3:</w:t>
      </w:r>
    </w:p>
    <w:p>
      <w:r>
        <w:t>find tmp2, #74??#</w:t>
      </w:r>
    </w:p>
    <w:p>
      <w:r>
        <w:t>mov tmp4, $RESULT</w:t>
      </w:r>
    </w:p>
    <w:p>
      <w:r>
        <w:t>cmp tmp4, 0</w:t>
      </w:r>
    </w:p>
    <w:p>
      <w:r>
        <w:t>je error</w:t>
      </w:r>
    </w:p>
    <w:p>
      <w:r>
        <w:t>cmp tmp4, tmp6</w:t>
      </w:r>
    </w:p>
    <w:p>
      <w:r>
        <w:t>ja error</w:t>
      </w:r>
    </w:p>
    <w:p>
      <w:r>
        <w:t>mov transit1, tmp4</w:t>
      </w:r>
    </w:p>
    <w:p>
      <w:r>
        <w:t>//log transit1</w:t>
      </w:r>
    </w:p>
    <w:p/>
    <w:p>
      <w:r>
        <w:t>find eip, #C700D5000000#</w:t>
      </w:r>
    </w:p>
    <w:p>
      <w:r>
        <w:t>mov tmp3, $RESULT</w:t>
      </w:r>
    </w:p>
    <w:p>
      <w:r>
        <w:t>cmp tmp3, 0</w:t>
      </w:r>
    </w:p>
    <w:p>
      <w:r>
        <w:t>add tmp3, 8</w:t>
      </w:r>
    </w:p>
    <w:p>
      <w:r>
        <w:t>jne lab27_4</w:t>
      </w:r>
    </w:p>
    <w:p>
      <w:r>
        <w:t>find eip, #C600D5#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find tmp1, #74??#</w:t>
      </w:r>
    </w:p>
    <w:p>
      <w:r>
        <w:t>mov tmp3, $RESULT</w:t>
      </w:r>
    </w:p>
    <w:p>
      <w:r>
        <w:t>cmp tmp3, 0</w:t>
      </w:r>
    </w:p>
    <w:p>
      <w:r>
        <w:t>je error</w:t>
      </w:r>
    </w:p>
    <w:p/>
    <w:p>
      <w:r>
        <w:t>lab27_4:</w:t>
      </w:r>
    </w:p>
    <w:p>
      <w:r>
        <w:t>eob lab27_5</w:t>
      </w:r>
    </w:p>
    <w:p>
      <w:r>
        <w:t>eoe lab27_5</w:t>
      </w:r>
    </w:p>
    <w:p>
      <w:r>
        <w:t>bp tmp3</w:t>
      </w:r>
    </w:p>
    <w:p>
      <w:r>
        <w:t>esto</w:t>
      </w:r>
    </w:p>
    <w:p/>
    <w:p>
      <w:r>
        <w:t>lab27_5:</w:t>
      </w:r>
    </w:p>
    <w:p>
      <w:r>
        <w:t>cmp eip, tmp3</w:t>
      </w:r>
    </w:p>
    <w:p>
      <w:r>
        <w:t>je lab27_6</w:t>
      </w:r>
    </w:p>
    <w:p>
      <w:r>
        <w:t>esto</w:t>
      </w:r>
    </w:p>
    <w:p/>
    <w:p>
      <w:r>
        <w:t>lab27_6:</w:t>
      </w:r>
    </w:p>
    <w:p>
      <w:r>
        <w:t>bc tmp3</w:t>
      </w:r>
    </w:p>
    <w:p>
      <w:r>
        <w:t>cmp !zf, 0</w:t>
      </w:r>
    </w:p>
    <w:p>
      <w:r>
        <w:t>jne lab28</w:t>
      </w:r>
    </w:p>
    <w:p>
      <w:r>
        <w:t>//Collect SDK stolen code</w:t>
      </w:r>
    </w:p>
    <w:p>
      <w:r>
        <w:t>find dllimgbase, #C603E98D5301#</w:t>
      </w:r>
    </w:p>
    <w:p>
      <w:r>
        <w:t>mov 57jmppt, $RESULT</w:t>
      </w:r>
    </w:p>
    <w:p>
      <w:r>
        <w:t>cmp 57jmppt, 0</w:t>
      </w:r>
    </w:p>
    <w:p>
      <w:r>
        <w:t>je error</w:t>
      </w:r>
    </w:p>
    <w:p>
      <w:r>
        <w:t>bp 57jmppt</w:t>
      </w:r>
    </w:p>
    <w:p>
      <w:r>
        <w:t>mov xtrascloc, dllimgbase</w:t>
      </w:r>
    </w:p>
    <w:p>
      <w:r>
        <w:t>add xtrascloc, 0F00          //dllimgbase+F00</w:t>
      </w:r>
    </w:p>
    <w:p>
      <w:r>
        <w:t>//log xtrascloc</w:t>
      </w:r>
    </w:p>
    <w:p>
      <w:r>
        <w:t>//log 57pt</w:t>
      </w:r>
    </w:p>
    <w:p>
      <w:r>
        <w:t>bp 57pt</w:t>
      </w:r>
    </w:p>
    <w:p>
      <w:r>
        <w:t>mov tmp4, xtrascloc</w:t>
      </w:r>
    </w:p>
    <w:p>
      <w:r>
        <w:t>mov tmp5, dllimgbase</w:t>
      </w:r>
    </w:p>
    <w:p>
      <w:r>
        <w:t>add tmp5, 300         //dllimgbase+300</w:t>
      </w:r>
    </w:p>
    <w:p>
      <w:r>
        <w:t>mov tmp9, dllimgbase</w:t>
      </w:r>
    </w:p>
    <w:p>
      <w:r>
        <w:t>add tmp9, 500         //dllimgbase+500</w:t>
      </w:r>
    </w:p>
    <w:p>
      <w:r>
        <w:t>mov tmp8, dllimgbase</w:t>
      </w:r>
    </w:p>
    <w:p>
      <w:r>
        <w:t>mov tmp7, 0            //counter</w:t>
      </w:r>
    </w:p>
    <w:p/>
    <w:p>
      <w:r>
        <w:t>lab28:</w:t>
      </w:r>
    </w:p>
    <w:p>
      <w:r>
        <w:t>bp transit1</w:t>
      </w:r>
    </w:p>
    <w:p>
      <w:r>
        <w:t>eob lab28_1</w:t>
      </w:r>
    </w:p>
    <w:p>
      <w:r>
        <w:t>eoe lab28_1</w:t>
      </w:r>
    </w:p>
    <w:p>
      <w:r>
        <w:t>esto</w:t>
      </w:r>
    </w:p>
    <w:p/>
    <w:p>
      <w:r>
        <w:t>lab28_1:</w:t>
      </w:r>
    </w:p>
    <w:p>
      <w:r>
        <w:t>cmp eip, 57pt</w:t>
      </w:r>
    </w:p>
    <w:p>
      <w:r>
        <w:t>je lab29</w:t>
      </w:r>
    </w:p>
    <w:p>
      <w:r>
        <w:t>cmp eip, 57jmppt</w:t>
      </w:r>
    </w:p>
    <w:p>
      <w:r>
        <w:t>je lab30</w:t>
      </w:r>
    </w:p>
    <w:p>
      <w:r>
        <w:t>cmp eip, transit1</w:t>
      </w:r>
    </w:p>
    <w:p>
      <w:r>
        <w:t>je lab31</w:t>
      </w:r>
    </w:p>
    <w:p>
      <w:r>
        <w:t>esto</w:t>
      </w:r>
    </w:p>
    <w:p/>
    <w:p>
      <w:r>
        <w:t>//Get total SDK sections and collect address of scstk</w:t>
      </w:r>
    </w:p>
    <w:p>
      <w:r>
        <w:t>lab29:</w:t>
      </w:r>
    </w:p>
    <w:p>
      <w:r>
        <w:t>cmp sdksccount, 0</w:t>
      </w:r>
    </w:p>
    <w:p>
      <w:r>
        <w:t>jne lab29_9</w:t>
      </w:r>
    </w:p>
    <w:p>
      <w:r>
        <w:t>find eip, #8BE55DC2??00#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mov tmp2, [tmp1+4], 1</w:t>
      </w:r>
    </w:p>
    <w:p>
      <w:r>
        <w:t>cmp tmp2, 08</w:t>
      </w:r>
    </w:p>
    <w:p>
      <w:r>
        <w:t>jne lab29_1</w:t>
      </w:r>
    </w:p>
    <w:p>
      <w:r>
        <w:t>mov sdksccount, [ebp-0c]</w:t>
      </w:r>
    </w:p>
    <w:p>
      <w:r>
        <w:t>log sdksccount, "SDK 偷代码区段总数 = "</w:t>
      </w:r>
    </w:p>
    <w:p>
      <w:r>
        <w:t>mov tmp1, [esp]</w:t>
      </w:r>
    </w:p>
    <w:p>
      <w:r>
        <w:t>GMEMI tmp1, MEMORYBASE</w:t>
      </w:r>
    </w:p>
    <w:p>
      <w:r>
        <w:t>mov tmp10, $RESULT</w:t>
      </w:r>
    </w:p>
    <w:p>
      <w:r>
        <w:t>jmp lab29_2</w:t>
      </w:r>
    </w:p>
    <w:p/>
    <w:p>
      <w:r>
        <w:t>lab29_1:</w:t>
      </w:r>
    </w:p>
    <w:p>
      <w:r>
        <w:t>cmp tmp2, 0c</w:t>
      </w:r>
    </w:p>
    <w:p>
      <w:r>
        <w:t>jne error</w:t>
      </w:r>
    </w:p>
    <w:p>
      <w:r>
        <w:t>mov sdksccount, [ebp-10]</w:t>
      </w:r>
    </w:p>
    <w:p>
      <w:r>
        <w:t>log sdksccount, "SDK 偷代码区段 = "</w:t>
      </w:r>
    </w:p>
    <w:p>
      <w:r>
        <w:t>mov tmp1, [esp+4]</w:t>
      </w:r>
    </w:p>
    <w:p>
      <w:r>
        <w:t>GMEMI tmp1, MEMORYBASE</w:t>
      </w:r>
    </w:p>
    <w:p>
      <w:r>
        <w:t>mov tmp10, $RESULT</w:t>
      </w:r>
    </w:p>
    <w:p/>
    <w:p>
      <w:r>
        <w:t>lab29_2:</w:t>
      </w:r>
    </w:p>
    <w:p>
      <w:r>
        <w:t>cmp tmp7, 0</w:t>
      </w:r>
    </w:p>
    <w:p>
      <w:r>
        <w:t>jne lab29_9</w:t>
      </w:r>
    </w:p>
    <w:p>
      <w:r>
        <w:t>mov tmp1, [tmp10+4], 2</w:t>
      </w:r>
    </w:p>
    <w:p>
      <w:r>
        <w:t>cmp tmp1, 0</w:t>
      </w:r>
    </w:p>
    <w:p>
      <w:r>
        <w:t>je lab29_6</w:t>
      </w:r>
    </w:p>
    <w:p>
      <w:r>
        <w:t>cmp tmp1, 1</w:t>
      </w:r>
    </w:p>
    <w:p>
      <w:r>
        <w:t>jne lab29_3</w:t>
      </w:r>
    </w:p>
    <w:p>
      <w:r>
        <w:t>add tmp10, 0E</w:t>
      </w:r>
    </w:p>
    <w:p>
      <w:r>
        <w:t>jmp lab29_4</w:t>
      </w:r>
    </w:p>
    <w:p/>
    <w:p>
      <w:r>
        <w:t>//Aspr 2.3 Build6.26</w:t>
      </w:r>
    </w:p>
    <w:p>
      <w:r>
        <w:t>lab29_3:</w:t>
      </w:r>
    </w:p>
    <w:p>
      <w:r>
        <w:t>mov tmp1, [tmp10+4]</w:t>
      </w:r>
    </w:p>
    <w:p>
      <w:r>
        <w:t>mov tmp2, [tmp10+0E]</w:t>
      </w:r>
    </w:p>
    <w:p>
      <w:r>
        <w:t>cmp tmp1, tmp2</w:t>
      </w:r>
    </w:p>
    <w:p>
      <w:r>
        <w:t>jne error             //unknown aspr version</w:t>
      </w:r>
    </w:p>
    <w:p>
      <w:r>
        <w:t>mov tmp1, [tmp10+8], 2</w:t>
      </w:r>
    </w:p>
    <w:p>
      <w:r>
        <w:t>cmp tmp1, 1</w:t>
      </w:r>
    </w:p>
    <w:p>
      <w:r>
        <w:t>jne error             //unknown aspr version</w:t>
      </w:r>
    </w:p>
    <w:p>
      <w:r>
        <w:t>mov tmp2, [tmp10+12], 2</w:t>
      </w:r>
    </w:p>
    <w:p>
      <w:r>
        <w:t>cmp tmp1, tmp2</w:t>
      </w:r>
    </w:p>
    <w:p>
      <w:r>
        <w:t>jne error             //unknown aspr version</w:t>
      </w:r>
    </w:p>
    <w:p>
      <w:r>
        <w:t>add tmp10, 12</w:t>
      </w:r>
    </w:p>
    <w:p/>
    <w:p>
      <w:r>
        <w:t>lab29_4:</w:t>
      </w:r>
    </w:p>
    <w:p>
      <w:r>
        <w:t>mov tmp1, [tmp10], 2</w:t>
      </w:r>
    </w:p>
    <w:p>
      <w:r>
        <w:t>cmp tmp1, 01</w:t>
      </w:r>
    </w:p>
    <w:p>
      <w:r>
        <w:t>jne lab29_9</w:t>
      </w:r>
    </w:p>
    <w:p>
      <w:r>
        <w:t>mov tmp2, [tmp10+6]</w:t>
      </w:r>
    </w:p>
    <w:p>
      <w:r>
        <w:t>cmp tmp2, 0</w:t>
      </w:r>
    </w:p>
    <w:p>
      <w:r>
        <w:t>je lab29_9</w:t>
      </w:r>
    </w:p>
    <w:p>
      <w:r>
        <w:t>mov tmp1, [tmp10+2]</w:t>
      </w:r>
    </w:p>
    <w:p>
      <w:r>
        <w:t>cmp tmp1, 0</w:t>
      </w:r>
    </w:p>
    <w:p>
      <w:r>
        <w:t>je lab29_9</w:t>
      </w:r>
    </w:p>
    <w:p>
      <w:r>
        <w:t>add tmp1, imgbase</w:t>
      </w:r>
    </w:p>
    <w:p>
      <w:r>
        <w:t>mov [tmp8], tmp1</w:t>
      </w:r>
    </w:p>
    <w:p>
      <w:r>
        <w:t>add tmp8, 4</w:t>
      </w:r>
    </w:p>
    <w:p>
      <w:r>
        <w:t>add tmp10, tmp2</w:t>
      </w:r>
    </w:p>
    <w:p>
      <w:r>
        <w:t>add tmp10, 0A</w:t>
      </w:r>
    </w:p>
    <w:p>
      <w:r>
        <w:t>cmp tmp2, 1000</w:t>
      </w:r>
    </w:p>
    <w:p>
      <w:r>
        <w:t>ja lab29_5</w:t>
      </w:r>
    </w:p>
    <w:p>
      <w:r>
        <w:t>add SDKsize, 1000</w:t>
      </w:r>
    </w:p>
    <w:p>
      <w:r>
        <w:t>jmp lab29_4</w:t>
      </w:r>
    </w:p>
    <w:p/>
    <w:p>
      <w:r>
        <w:t>lab29_5:</w:t>
      </w:r>
    </w:p>
    <w:p>
      <w:r>
        <w:t>and tmp2, FFFFF000</w:t>
      </w:r>
    </w:p>
    <w:p>
      <w:r>
        <w:t>add tmp2, 1000</w:t>
      </w:r>
    </w:p>
    <w:p>
      <w:r>
        <w:t>add SDKsize, tmp2</w:t>
      </w:r>
    </w:p>
    <w:p>
      <w:r>
        <w:t>jmp lab29_4</w:t>
      </w:r>
    </w:p>
    <w:p/>
    <w:p>
      <w:r>
        <w:t>lab29_6:</w:t>
      </w:r>
    </w:p>
    <w:p>
      <w:r>
        <w:t>add tmp10, 0C</w:t>
      </w:r>
    </w:p>
    <w:p/>
    <w:p>
      <w:r>
        <w:t>lab29_7:</w:t>
      </w:r>
    </w:p>
    <w:p>
      <w:r>
        <w:t>mov tmp2, [tmp10+4]</w:t>
      </w:r>
    </w:p>
    <w:p>
      <w:r>
        <w:t>cmp tmp2, 0</w:t>
      </w:r>
    </w:p>
    <w:p>
      <w:r>
        <w:t>je lab29_9</w:t>
      </w:r>
    </w:p>
    <w:p>
      <w:r>
        <w:t>mov tmp1, [tmp10]</w:t>
      </w:r>
    </w:p>
    <w:p>
      <w:r>
        <w:t>cmp tmp1, 0</w:t>
      </w:r>
    </w:p>
    <w:p>
      <w:r>
        <w:t>je lab29_9</w:t>
      </w:r>
    </w:p>
    <w:p>
      <w:r>
        <w:t>add tmp1, imgbase</w:t>
      </w:r>
    </w:p>
    <w:p>
      <w:r>
        <w:t>mov [tmp8], tmp1</w:t>
      </w:r>
    </w:p>
    <w:p>
      <w:r>
        <w:t>add tmp8, 4</w:t>
      </w:r>
    </w:p>
    <w:p>
      <w:r>
        <w:t>add tmp10, tmp2</w:t>
      </w:r>
    </w:p>
    <w:p>
      <w:r>
        <w:t>add tmp10, 08</w:t>
      </w:r>
    </w:p>
    <w:p>
      <w:r>
        <w:t>cmp tmp2, 1000</w:t>
      </w:r>
    </w:p>
    <w:p>
      <w:r>
        <w:t>ja lab29_8</w:t>
      </w:r>
    </w:p>
    <w:p>
      <w:r>
        <w:t>add SDKsize, 1000</w:t>
      </w:r>
    </w:p>
    <w:p>
      <w:r>
        <w:t>jmp lab29_7</w:t>
      </w:r>
    </w:p>
    <w:p/>
    <w:p>
      <w:r>
        <w:t>lab29_8:</w:t>
      </w:r>
    </w:p>
    <w:p>
      <w:r>
        <w:t>and tmp2, FFFFF000</w:t>
      </w:r>
    </w:p>
    <w:p>
      <w:r>
        <w:t>add tmp2, 1000</w:t>
      </w:r>
    </w:p>
    <w:p>
      <w:r>
        <w:t>add SDKsize, tmp2</w:t>
      </w:r>
    </w:p>
    <w:p>
      <w:r>
        <w:t>jmp lab29_7</w:t>
      </w:r>
    </w:p>
    <w:p/>
    <w:p>
      <w:r>
        <w:t>lab29_9:</w:t>
      </w:r>
    </w:p>
    <w:p>
      <w:r>
        <w:t>mov [tmp4], eax</w:t>
      </w:r>
    </w:p>
    <w:p>
      <w:r>
        <w:t>add tmp7, 1           //counter</w:t>
      </w:r>
    </w:p>
    <w:p>
      <w:r>
        <w:t>mov tmp1, [ebx]</w:t>
      </w:r>
    </w:p>
    <w:p>
      <w:r>
        <w:t>add tmp1, imgbase</w:t>
      </w:r>
    </w:p>
    <w:p>
      <w:r>
        <w:t>mov [tmp5], tmp1</w:t>
      </w:r>
    </w:p>
    <w:p>
      <w:r>
        <w:t>add tmp4, 4</w:t>
      </w:r>
    </w:p>
    <w:p>
      <w:r>
        <w:t>add tmp5, 4</w:t>
      </w:r>
    </w:p>
    <w:p>
      <w:r>
        <w:t>eob lab28_1</w:t>
      </w:r>
    </w:p>
    <w:p>
      <w:r>
        <w:t>eoe lab28_1</w:t>
      </w:r>
    </w:p>
    <w:p>
      <w:r>
        <w:t>esto</w:t>
      </w:r>
    </w:p>
    <w:p/>
    <w:p>
      <w:r>
        <w:t>lab30:</w:t>
      </w:r>
    </w:p>
    <w:p>
      <w:r>
        <w:t>mov tmp1, dllimgbase</w:t>
      </w:r>
    </w:p>
    <w:p>
      <w:r>
        <w:t>add tmp1, 500         //dllimgbase+500</w:t>
      </w:r>
    </w:p>
    <w:p>
      <w:r>
        <w:t>mov tmp2, [tmp1]</w:t>
      </w:r>
    </w:p>
    <w:p>
      <w:r>
        <w:t>cmp tmp2, 0</w:t>
      </w:r>
    </w:p>
    <w:p>
      <w:r>
        <w:t>jne lab30_3</w:t>
      </w:r>
    </w:p>
    <w:p>
      <w:r>
        <w:t>//Decide the structure of jmp table and dump it</w:t>
      </w:r>
    </w:p>
    <w:p>
      <w:r>
        <w:t>mov tmp2, edi</w:t>
      </w:r>
    </w:p>
    <w:p>
      <w:r>
        <w:t>mov jmptablesize, 0</w:t>
      </w:r>
    </w:p>
    <w:p>
      <w:r>
        <w:t>mov tmp1, [edi], 2</w:t>
      </w:r>
    </w:p>
    <w:p>
      <w:r>
        <w:t>cmp tmp1, 1</w:t>
      </w:r>
    </w:p>
    <w:p>
      <w:r>
        <w:t>je lab30_2</w:t>
      </w:r>
    </w:p>
    <w:p>
      <w:r>
        <w:t>mov tmp1, [edi]</w:t>
      </w:r>
    </w:p>
    <w:p>
      <w:r>
        <w:t>mov tmp3, [edi+8]</w:t>
      </w:r>
    </w:p>
    <w:p>
      <w:r>
        <w:t>cmp tmp1, tmp3</w:t>
      </w:r>
    </w:p>
    <w:p>
      <w:r>
        <w:t>jne lab30_1</w:t>
      </w:r>
    </w:p>
    <w:p>
      <w:r>
        <w:t>mov 57struct, "57A"</w:t>
      </w:r>
    </w:p>
    <w:p>
      <w:r>
        <w:t>jmp lab30_3</w:t>
      </w:r>
    </w:p>
    <w:p/>
    <w:p>
      <w:r>
        <w:t>lab30_1:</w:t>
      </w:r>
    </w:p>
    <w:p>
      <w:r>
        <w:t>mov 57struct, "57C"</w:t>
      </w:r>
    </w:p>
    <w:p>
      <w:r>
        <w:t>jmp lab30_3</w:t>
      </w:r>
    </w:p>
    <w:p/>
    <w:p>
      <w:r>
        <w:t>lab30_2:</w:t>
      </w:r>
    </w:p>
    <w:p>
      <w:r>
        <w:t>mov 57struct, "57B"</w:t>
      </w:r>
    </w:p>
    <w:p/>
    <w:p>
      <w:r>
        <w:t>//copy data</w:t>
      </w:r>
    </w:p>
    <w:p>
      <w:r>
        <w:t>lab30_3:</w:t>
      </w:r>
    </w:p>
    <w:p>
      <w:r>
        <w:t>scmp 57struct, "57A"</w:t>
      </w:r>
    </w:p>
    <w:p>
      <w:r>
        <w:t>je lab30_4</w:t>
      </w:r>
    </w:p>
    <w:p>
      <w:r>
        <w:t>scmp 57struct, "57B"</w:t>
      </w:r>
    </w:p>
    <w:p>
      <w:r>
        <w:t>je lab30_6</w:t>
      </w:r>
    </w:p>
    <w:p>
      <w:r>
        <w:t>scmp 57struct, "57C"</w:t>
      </w:r>
    </w:p>
    <w:p>
      <w:r>
        <w:t>je lab30_8</w:t>
      </w:r>
    </w:p>
    <w:p>
      <w:r>
        <w:t>jmp error</w:t>
      </w:r>
    </w:p>
    <w:p/>
    <w:p>
      <w:r>
        <w:t>lab30_4:</w:t>
      </w:r>
    </w:p>
    <w:p>
      <w:r>
        <w:t>bc 57jmppt</w:t>
      </w:r>
    </w:p>
    <w:p>
      <w:r>
        <w:t>cob</w:t>
      </w:r>
    </w:p>
    <w:p>
      <w:r>
        <w:t>coe</w:t>
      </w:r>
    </w:p>
    <w:p>
      <w:r>
        <w:t>mov tmp1, dllimgbase</w:t>
      </w:r>
    </w:p>
    <w:p>
      <w:r>
        <w:t>add tmp1, 100</w:t>
      </w:r>
    </w:p>
    <w:p>
      <w:r>
        <w:t>mov [tmp1], #609C8BF7BF0005C0008B06394608750F8B4E04890F83C60883C704F2A4EBEA893D400122019D61909090#</w:t>
      </w:r>
    </w:p>
    <w:p>
      <w:r>
        <w:t>mov tmp1, dllimgbase</w:t>
      </w:r>
    </w:p>
    <w:p>
      <w:r>
        <w:t>add tmp1, 100</w:t>
      </w:r>
    </w:p>
    <w:p>
      <w:r>
        <w:t>add tmp1, 5     //105</w:t>
      </w:r>
    </w:p>
    <w:p>
      <w:r>
        <w:t>mov tmp2, dllimgbase</w:t>
      </w:r>
    </w:p>
    <w:p>
      <w:r>
        <w:t>add tmp2, 500</w:t>
      </w:r>
    </w:p>
    <w:p>
      <w:r>
        <w:t>mov [tmp1], tmp2</w:t>
      </w:r>
    </w:p>
    <w:p>
      <w:r>
        <w:t>add tmp1, 1C    //121</w:t>
      </w:r>
    </w:p>
    <w:p>
      <w:r>
        <w:t>mov tmp2, dllimgbase</w:t>
      </w:r>
    </w:p>
    <w:p>
      <w:r>
        <w:t>add tmp2, 140</w:t>
      </w:r>
    </w:p>
    <w:p>
      <w:r>
        <w:t>mov [tmp1], tmp2</w:t>
      </w:r>
    </w:p>
    <w:p>
      <w:r>
        <w:t>add tmp1, 6     //127--end point</w:t>
      </w:r>
    </w:p>
    <w:p>
      <w:r>
        <w:t>bp tmp1</w:t>
      </w:r>
    </w:p>
    <w:p>
      <w:r>
        <w:t>mov ori1, eip</w:t>
      </w:r>
    </w:p>
    <w:p>
      <w:r>
        <w:t>mov tmp2, dllimgbase</w:t>
      </w:r>
    </w:p>
    <w:p>
      <w:r>
        <w:t>add tmp2, 100</w:t>
      </w:r>
    </w:p>
    <w:p>
      <w:r>
        <w:t>mov eip, tmp2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tmp2, [dllimgbase+140]</w:t>
      </w:r>
    </w:p>
    <w:p>
      <w:r>
        <w:t>mov tmp3, dllimgbase</w:t>
      </w:r>
    </w:p>
    <w:p>
      <w:r>
        <w:t>add tmp3, 500</w:t>
      </w:r>
    </w:p>
    <w:p>
      <w:r>
        <w:t>sub tmp2, tmp3</w:t>
      </w:r>
    </w:p>
    <w:p>
      <w:r>
        <w:t>mov jmptablesize, tmp2</w:t>
      </w:r>
    </w:p>
    <w:p>
      <w:r>
        <w:t>mov eip, ori1</w:t>
      </w:r>
    </w:p>
    <w:p>
      <w:r>
        <w:t>mov tmp2, dllimgbase</w:t>
      </w:r>
    </w:p>
    <w:p>
      <w:r>
        <w:t>add tmp2, 100</w:t>
      </w:r>
    </w:p>
    <w:p>
      <w:r>
        <w:t>fill tmp2, 44, 00</w:t>
      </w:r>
    </w:p>
    <w:p>
      <w:r>
        <w:t>jmp lab30_12</w:t>
      </w:r>
    </w:p>
    <w:p/>
    <w:p>
      <w:r>
        <w:t>lab30_6:</w:t>
      </w:r>
    </w:p>
    <w:p>
      <w:r>
        <w:t>bc 57jmppt</w:t>
      </w:r>
    </w:p>
    <w:p>
      <w:r>
        <w:t>cob</w:t>
      </w:r>
    </w:p>
    <w:p>
      <w:r>
        <w:t>coe</w:t>
      </w:r>
    </w:p>
    <w:p>
      <w:r>
        <w:t>mov tmp1, dllimgbase</w:t>
      </w:r>
    </w:p>
    <w:p>
      <w:r>
        <w:t>add tmp1, 100</w:t>
      </w:r>
    </w:p>
    <w:p>
      <w:r>
        <w:t>mov [tmp1], #609C8BF7BF0005C9008B460283F800741439460A750F8B4E06890F83C60A83C704F2A4EBE4893D4001C9009D61909000#</w:t>
      </w:r>
    </w:p>
    <w:p>
      <w:r>
        <w:t>mov tmp1, dllimgbase</w:t>
      </w:r>
    </w:p>
    <w:p>
      <w:r>
        <w:t>add tmp1, 100</w:t>
      </w:r>
    </w:p>
    <w:p>
      <w:r>
        <w:t>add tmp1, 5     //105</w:t>
      </w:r>
    </w:p>
    <w:p>
      <w:r>
        <w:t>mov tmp2, dllimgbase</w:t>
      </w:r>
    </w:p>
    <w:p>
      <w:r>
        <w:t>add tmp2, 500</w:t>
      </w:r>
    </w:p>
    <w:p>
      <w:r>
        <w:t>mov [tmp1], tmp2</w:t>
      </w:r>
    </w:p>
    <w:p>
      <w:r>
        <w:t>add tmp1, 22    //127</w:t>
      </w:r>
    </w:p>
    <w:p>
      <w:r>
        <w:t>mov tmp2, dllimgbase</w:t>
      </w:r>
    </w:p>
    <w:p>
      <w:r>
        <w:t>add tmp2, 140</w:t>
      </w:r>
    </w:p>
    <w:p>
      <w:r>
        <w:t>mov [tmp1], tmp2</w:t>
      </w:r>
    </w:p>
    <w:p>
      <w:r>
        <w:t>add tmp1, 6    //12D--end point</w:t>
      </w:r>
    </w:p>
    <w:p>
      <w:r>
        <w:t>bp tmp1</w:t>
      </w:r>
    </w:p>
    <w:p>
      <w:r>
        <w:t>mov ori1, eip</w:t>
      </w:r>
    </w:p>
    <w:p>
      <w:r>
        <w:t>mov tmp2, dllimgbase</w:t>
      </w:r>
    </w:p>
    <w:p>
      <w:r>
        <w:t>add tmp2, 100</w:t>
      </w:r>
    </w:p>
    <w:p>
      <w:r>
        <w:t>mov eip, tmp2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tmp2, [dllimgbase+140]</w:t>
      </w:r>
    </w:p>
    <w:p>
      <w:r>
        <w:t>mov tmp3, dllimgbase</w:t>
      </w:r>
    </w:p>
    <w:p>
      <w:r>
        <w:t>add tmp3, 500</w:t>
      </w:r>
    </w:p>
    <w:p>
      <w:r>
        <w:t>sub tmp2, tmp3</w:t>
      </w:r>
    </w:p>
    <w:p>
      <w:r>
        <w:t>mov jmptablesize, tmp2</w:t>
      </w:r>
    </w:p>
    <w:p>
      <w:r>
        <w:t>mov eip, ori1</w:t>
      </w:r>
    </w:p>
    <w:p>
      <w:r>
        <w:t>mov tmp2, dllimgbase</w:t>
      </w:r>
    </w:p>
    <w:p>
      <w:r>
        <w:t>add tmp2, 100</w:t>
      </w:r>
    </w:p>
    <w:p>
      <w:r>
        <w:t>fill tmp2, 44, 00</w:t>
      </w:r>
    </w:p>
    <w:p>
      <w:r>
        <w:t>jmp lab30_12</w:t>
      </w:r>
    </w:p>
    <w:p/>
    <w:p>
      <w:r>
        <w:t>lab30_8:</w:t>
      </w:r>
    </w:p>
    <w:p>
      <w:r>
        <w:t>mov tmp2, [edi]</w:t>
      </w:r>
    </w:p>
    <w:p>
      <w:r>
        <w:t>add tmp2, imgbase</w:t>
      </w:r>
    </w:p>
    <w:p>
      <w:r>
        <w:t>cmp tmp2, ebx</w:t>
      </w:r>
    </w:p>
    <w:p>
      <w:r>
        <w:t>jne lab30_12</w:t>
      </w:r>
    </w:p>
    <w:p>
      <w:r>
        <w:t>mov ori1, edi</w:t>
      </w:r>
    </w:p>
    <w:p>
      <w:r>
        <w:t>find ori1, #0000000000000000#</w:t>
      </w:r>
    </w:p>
    <w:p>
      <w:r>
        <w:t>mov tmp3, $RESULT</w:t>
      </w:r>
    </w:p>
    <w:p>
      <w:r>
        <w:t>cmp tmp3, 0</w:t>
      </w:r>
    </w:p>
    <w:p>
      <w:r>
        <w:t>je error</w:t>
      </w:r>
    </w:p>
    <w:p>
      <w:r>
        <w:t>sub tmp3, ori1</w:t>
      </w:r>
    </w:p>
    <w:p>
      <w:r>
        <w:t>mov tmp2, tmp3</w:t>
      </w:r>
    </w:p>
    <w:p>
      <w:r>
        <w:t>shr tmp2, 2</w:t>
      </w:r>
    </w:p>
    <w:p>
      <w:r>
        <w:t>shl tmp2, 2</w:t>
      </w:r>
    </w:p>
    <w:p>
      <w:r>
        <w:t>cmp tmp3, tmp2</w:t>
      </w:r>
    </w:p>
    <w:p>
      <w:r>
        <w:t>je lab30_9</w:t>
      </w:r>
    </w:p>
    <w:p>
      <w:r>
        <w:t>shr tmp3, 2</w:t>
      </w:r>
    </w:p>
    <w:p>
      <w:r>
        <w:t>add tmp3, 1</w:t>
      </w:r>
    </w:p>
    <w:p>
      <w:r>
        <w:t>shl tmp3, 2</w:t>
      </w:r>
    </w:p>
    <w:p/>
    <w:p>
      <w:r>
        <w:t>lab30_9:</w:t>
      </w:r>
    </w:p>
    <w:p>
      <w:r>
        <w:t>add jmptablesize, tmp3   //bytes to copy</w:t>
      </w:r>
    </w:p>
    <w:p>
      <w:r>
        <w:t>add jmptablesize, 0C</w:t>
      </w:r>
    </w:p>
    <w:p>
      <w:r>
        <w:t>mov tmp2, tmp3</w:t>
      </w:r>
    </w:p>
    <w:p>
      <w:r>
        <w:t>add tmp2, 8</w:t>
      </w:r>
    </w:p>
    <w:p>
      <w:r>
        <w:t>mov [tmp9], tmp2</w:t>
      </w:r>
    </w:p>
    <w:p>
      <w:r>
        <w:t>add tmp9, 4</w:t>
      </w:r>
    </w:p>
    <w:p/>
    <w:p>
      <w:r>
        <w:t>lab30_10:</w:t>
      </w:r>
    </w:p>
    <w:p>
      <w:r>
        <w:t>cmp tmp3, 0</w:t>
      </w:r>
    </w:p>
    <w:p>
      <w:r>
        <w:t>je lab30_11</w:t>
      </w:r>
    </w:p>
    <w:p>
      <w:r>
        <w:t>mov tmp1, [ori1]</w:t>
      </w:r>
    </w:p>
    <w:p>
      <w:r>
        <w:t>mov [tmp9], tmp1</w:t>
      </w:r>
    </w:p>
    <w:p>
      <w:r>
        <w:t>add ori1, 4</w:t>
      </w:r>
    </w:p>
    <w:p>
      <w:r>
        <w:t>add tmp9, 4</w:t>
      </w:r>
    </w:p>
    <w:p>
      <w:r>
        <w:t>sub tmp3, 4</w:t>
      </w:r>
    </w:p>
    <w:p>
      <w:r>
        <w:t>jmp lab30_10</w:t>
      </w:r>
    </w:p>
    <w:p/>
    <w:p>
      <w:r>
        <w:t>lab30_11:</w:t>
      </w:r>
    </w:p>
    <w:p>
      <w:r>
        <w:t>add tmp9, 8       //add 8 bytes for differentiation</w:t>
      </w:r>
    </w:p>
    <w:p/>
    <w:p>
      <w:r>
        <w:t>lab30_12:</w:t>
      </w:r>
    </w:p>
    <w:p>
      <w:r>
        <w:t>eob lab28_1</w:t>
      </w:r>
    </w:p>
    <w:p>
      <w:r>
        <w:t>eoe lab28_1</w:t>
      </w:r>
    </w:p>
    <w:p>
      <w:r>
        <w:t>esto</w:t>
      </w:r>
    </w:p>
    <w:p/>
    <w:p>
      <w:r>
        <w:t>lab31:</w:t>
      </w:r>
    </w:p>
    <w:p>
      <w:r>
        <w:t xml:space="preserve">cmp sdksccount, 0        </w:t>
      </w:r>
    </w:p>
    <w:p>
      <w:r>
        <w:t>je lab32</w:t>
      </w:r>
    </w:p>
    <w:p>
      <w:r>
        <w:t>//log SDKsize</w:t>
      </w:r>
    </w:p>
    <w:p>
      <w:r>
        <w:t>//log jmptablesize</w:t>
      </w:r>
    </w:p>
    <w:p>
      <w:r>
        <w:t>mov tmp1, dllimgbase</w:t>
      </w:r>
    </w:p>
    <w:p>
      <w:r>
        <w:t>add tmp1, 500</w:t>
      </w:r>
    </w:p>
    <w:p>
      <w:r>
        <w:t>dm tmp1, jmptablesize, "jmptable.bin"</w:t>
      </w:r>
    </w:p>
    <w:p>
      <w:r>
        <w:t>cmp sdksccount, tmp7        //tmp7=number of section with scstk</w:t>
      </w:r>
    </w:p>
    <w:p>
      <w:r>
        <w:t>je lab31_1</w:t>
      </w:r>
    </w:p>
    <w:p>
      <w:r>
        <w:t>log tmp7, "带 scstk 的 SDK 区段 = "</w:t>
      </w:r>
    </w:p>
    <w:p>
      <w:r>
        <w:t>mov tmp1, dllimgbase        //Location of full set address</w:t>
      </w:r>
    </w:p>
    <w:p>
      <w:r>
        <w:t>mov tmp2, tmp1</w:t>
      </w:r>
    </w:p>
    <w:p>
      <w:r>
        <w:t>add tmp2, 300               //Location of section with scstk</w:t>
      </w:r>
    </w:p>
    <w:p>
      <w:r>
        <w:t>mov tmp9, xtrascloc         //store SDK section without scstk</w:t>
      </w:r>
    </w:p>
    <w:p>
      <w:r>
        <w:t xml:space="preserve">add tmp9, 80 </w:t>
      </w:r>
    </w:p>
    <w:p/>
    <w:p>
      <w:r>
        <w:t>//find out which SDK section need dumping</w:t>
      </w:r>
    </w:p>
    <w:p>
      <w:r>
        <w:t>loop4:</w:t>
      </w:r>
    </w:p>
    <w:p>
      <w:r>
        <w:t>mov tmp3, [tmp1]</w:t>
      </w:r>
    </w:p>
    <w:p>
      <w:r>
        <w:t>cmp tmp3, 0</w:t>
      </w:r>
    </w:p>
    <w:p>
      <w:r>
        <w:t>je lab31_1            //compare finished</w:t>
      </w:r>
    </w:p>
    <w:p/>
    <w:p>
      <w:r>
        <w:t>loop4_1:</w:t>
      </w:r>
    </w:p>
    <w:p>
      <w:r>
        <w:t>mov tmp4, [tmp2]</w:t>
      </w:r>
    </w:p>
    <w:p>
      <w:r>
        <w:t>cmp tmp4, 0</w:t>
      </w:r>
    </w:p>
    <w:p>
      <w:r>
        <w:t>je loop4_2            //not found</w:t>
      </w:r>
    </w:p>
    <w:p>
      <w:r>
        <w:t>cmp tmp3, tmp4</w:t>
      </w:r>
    </w:p>
    <w:p>
      <w:r>
        <w:t>je loop4_3            //jmp if found</w:t>
      </w:r>
    </w:p>
    <w:p>
      <w:r>
        <w:t>add tmp2, 4</w:t>
      </w:r>
    </w:p>
    <w:p>
      <w:r>
        <w:t>jmp loop4_1</w:t>
      </w:r>
    </w:p>
    <w:p/>
    <w:p>
      <w:r>
        <w:t>//section need to be dump manually found</w:t>
      </w:r>
    </w:p>
    <w:p>
      <w:r>
        <w:t>loop4_2:</w:t>
      </w:r>
    </w:p>
    <w:p>
      <w:r>
        <w:t>mov tmp6, [tmp1]</w:t>
      </w:r>
    </w:p>
    <w:p>
      <w:r>
        <w:t>mov tmp5, [tmp6+1]</w:t>
      </w:r>
    </w:p>
    <w:p>
      <w:r>
        <w:t>add tmp5, tmp6</w:t>
      </w:r>
    </w:p>
    <w:p>
      <w:r>
        <w:t>add tmp5, 5</w:t>
      </w:r>
    </w:p>
    <w:p>
      <w:r>
        <w:t>log tmp5, "SDK 偷代码区段地址 = "</w:t>
      </w:r>
    </w:p>
    <w:p>
      <w:r>
        <w:t>mov [tmp9], tmp6             //store SDK section without scstk</w:t>
      </w:r>
    </w:p>
    <w:p>
      <w:r>
        <w:t>add tmp9, 4</w:t>
      </w:r>
    </w:p>
    <w:p>
      <w:r>
        <w:t>mov [tmp9], tmp5</w:t>
      </w:r>
    </w:p>
    <w:p>
      <w:r>
        <w:t xml:space="preserve">add tmp9, 4 </w:t>
      </w:r>
    </w:p>
    <w:p>
      <w:r>
        <w:t>add tmp1, 4</w:t>
      </w:r>
    </w:p>
    <w:p>
      <w:r>
        <w:t>mov tmp2, dllimgbase</w:t>
      </w:r>
    </w:p>
    <w:p>
      <w:r>
        <w:t>add tmp2, 300                 //Location of section with scstk</w:t>
      </w:r>
    </w:p>
    <w:p>
      <w:r>
        <w:t>jmp loop4</w:t>
      </w:r>
    </w:p>
    <w:p/>
    <w:p>
      <w:r>
        <w:t>loop4_3:</w:t>
      </w:r>
    </w:p>
    <w:p>
      <w:r>
        <w:t>add tmp1, 4</w:t>
      </w:r>
    </w:p>
    <w:p>
      <w:r>
        <w:t>mov tmp2, dllimgbase</w:t>
      </w:r>
    </w:p>
    <w:p>
      <w:r>
        <w:t>add tmp2, 300                 //Location of section with scstk</w:t>
      </w:r>
    </w:p>
    <w:p>
      <w:r>
        <w:t>jmp loop4</w:t>
      </w:r>
    </w:p>
    <w:p/>
    <w:p>
      <w:r>
        <w:t>//end compare</w:t>
      </w:r>
    </w:p>
    <w:p>
      <w:r>
        <w:t>lab31_1:</w:t>
      </w:r>
    </w:p>
    <w:p>
      <w:r>
        <w:t>fill dllimgbase, B00, 00</w:t>
      </w:r>
    </w:p>
    <w:p/>
    <w:p>
      <w:r>
        <w:t>lab32:</w:t>
      </w:r>
    </w:p>
    <w:p>
      <w:r>
        <w:t>bc 57pt</w:t>
      </w:r>
    </w:p>
    <w:p>
      <w:r>
        <w:t>bc 57jmppt</w:t>
      </w:r>
    </w:p>
    <w:p>
      <w:r>
        <w:t>bc transit1</w:t>
      </w:r>
    </w:p>
    <w:p>
      <w:r>
        <w:t>cmp !zf, 0</w:t>
      </w:r>
    </w:p>
    <w:p>
      <w:r>
        <w:t>jne lab41</w:t>
      </w:r>
    </w:p>
    <w:p>
      <w:r>
        <w:t>sti</w:t>
      </w:r>
    </w:p>
    <w:p>
      <w:r>
        <w:t>sti</w:t>
      </w:r>
    </w:p>
    <w:p>
      <w:r>
        <w:t>sti</w:t>
      </w:r>
    </w:p>
    <w:p>
      <w:r>
        <w:t>mov countaddr, [eax]</w:t>
      </w:r>
    </w:p>
    <w:p>
      <w:r>
        <w:t>add countaddr, imgbase</w:t>
      </w:r>
    </w:p>
    <w:p>
      <w:r>
        <w:t>log countaddr, "Delphi 初始化表的地址 "</w:t>
      </w:r>
    </w:p>
    <w:p>
      <w:r>
        <w:t>find dllimgbase, #55FFD784C07504#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find tmp1, #837D0?0075E5#</w:t>
      </w:r>
    </w:p>
    <w:p>
      <w:r>
        <w:t>mov tmp3, $RESULT</w:t>
      </w:r>
    </w:p>
    <w:p>
      <w:r>
        <w:t>cmp tmp3, 0</w:t>
      </w:r>
    </w:p>
    <w:p>
      <w:r>
        <w:t>je error</w:t>
      </w:r>
    </w:p>
    <w:p>
      <w:r>
        <w:t>sub tmp3, 2</w:t>
      </w:r>
    </w:p>
    <w:p>
      <w:r>
        <w:t>mov tmp2, dllimgbase</w:t>
      </w:r>
    </w:p>
    <w:p>
      <w:r>
        <w:t>bp tmp3</w:t>
      </w:r>
    </w:p>
    <w:p>
      <w:r>
        <w:t>mov tmp4, 0          //counter</w:t>
      </w:r>
    </w:p>
    <w:p>
      <w:r>
        <w:t>eob lab32_1</w:t>
      </w:r>
    </w:p>
    <w:p>
      <w:r>
        <w:t>eoe lab32_1</w:t>
      </w:r>
    </w:p>
    <w:p>
      <w:r>
        <w:t>esto</w:t>
      </w:r>
    </w:p>
    <w:p/>
    <w:p>
      <w:r>
        <w:t>lab32_1:</w:t>
      </w:r>
    </w:p>
    <w:p>
      <w:r>
        <w:t>cmp eip, tmp3</w:t>
      </w:r>
    </w:p>
    <w:p>
      <w:r>
        <w:t>je lab32_2</w:t>
      </w:r>
    </w:p>
    <w:p>
      <w:r>
        <w:t>esto</w:t>
      </w:r>
    </w:p>
    <w:p/>
    <w:p>
      <w:r>
        <w:t>lab32_2:</w:t>
      </w:r>
    </w:p>
    <w:p>
      <w:r>
        <w:t>mov [tmp2], edx</w:t>
      </w:r>
    </w:p>
    <w:p>
      <w:r>
        <w:t>cmp tmp4, 2</w:t>
      </w:r>
    </w:p>
    <w:p>
      <w:r>
        <w:t>je lab32_3</w:t>
      </w:r>
    </w:p>
    <w:p>
      <w:r>
        <w:t>add tmp2, 4</w:t>
      </w:r>
    </w:p>
    <w:p>
      <w:r>
        <w:t>add tmp4, 1</w:t>
      </w:r>
    </w:p>
    <w:p>
      <w:r>
        <w:t>esto</w:t>
      </w:r>
    </w:p>
    <w:p/>
    <w:p>
      <w:r>
        <w:t>lab32_3:</w:t>
      </w:r>
    </w:p>
    <w:p>
      <w:r>
        <w:t>bc tmp3</w:t>
      </w:r>
    </w:p>
    <w:p>
      <w:r>
        <w:t>cob</w:t>
      </w:r>
    </w:p>
    <w:p>
      <w:r>
        <w:t>coe</w:t>
      </w:r>
    </w:p>
    <w:p>
      <w:r>
        <w:t>rtr</w:t>
      </w:r>
    </w:p>
    <w:p>
      <w:r>
        <w:t>sti</w:t>
      </w:r>
    </w:p>
    <w:p>
      <w:r>
        <w:t>rtr</w:t>
      </w:r>
    </w:p>
    <w:p>
      <w:r>
        <w:t>sti</w:t>
      </w:r>
    </w:p>
    <w:p>
      <w:r>
        <w:t>rtr</w:t>
      </w:r>
    </w:p>
    <w:p>
      <w:r>
        <w:t>mov tablea, [dllimgbase]</w:t>
      </w:r>
    </w:p>
    <w:p>
      <w:r>
        <w:t>mov tableb, [dllimgbase+4]</w:t>
      </w:r>
    </w:p>
    <w:p>
      <w:r>
        <w:t>mov decryptaddr, [dllimgbase+8]</w:t>
      </w:r>
    </w:p>
    <w:p>
      <w:r>
        <w:t>fill dllimgbase, 10, 00</w:t>
      </w:r>
    </w:p>
    <w:p>
      <w:r>
        <w:t>alloc 4000</w:t>
      </w:r>
    </w:p>
    <w:p>
      <w:r>
        <w:t>mov dataloc, $RESULT</w:t>
      </w:r>
    </w:p>
    <w:p>
      <w:r>
        <w:t>//log dataloc</w:t>
      </w:r>
    </w:p>
    <w:p/>
    <w:p>
      <w:r>
        <w:t>find decryptaddr, #81??????????0F84????00005?5?#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add tmp1, 0C</w:t>
      </w:r>
    </w:p>
    <w:p>
      <w:r>
        <w:t>mov paddr1, tmp1</w:t>
      </w:r>
    </w:p>
    <w:p>
      <w:r>
        <w:t>//log paddr1</w:t>
      </w:r>
    </w:p>
    <w:p>
      <w:r>
        <w:t>mov ori1, [paddr1]</w:t>
      </w:r>
    </w:p>
    <w:p>
      <w:r>
        <w:t>mov ori2, [paddr1+4]</w:t>
      </w:r>
    </w:p>
    <w:p>
      <w:r>
        <w:t>//log ori1</w:t>
      </w:r>
    </w:p>
    <w:p>
      <w:r>
        <w:t>//log ori2</w:t>
      </w:r>
    </w:p>
    <w:p>
      <w:r>
        <w:t>find paddr1, #E8????0000#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mov tmp9, tmp1</w:t>
      </w:r>
    </w:p>
    <w:p>
      <w:r>
        <w:t>mov tmp2, [tmp1+1]</w:t>
      </w:r>
    </w:p>
    <w:p>
      <w:r>
        <w:t>add tmp2, tmp1</w:t>
      </w:r>
    </w:p>
    <w:p>
      <w:r>
        <w:t>add tmp2, 5</w:t>
      </w:r>
    </w:p>
    <w:p>
      <w:r>
        <w:t>find tmp2, #3B??0F82??FFFFFF#</w:t>
      </w:r>
    </w:p>
    <w:p>
      <w:r>
        <w:t>mov tmp3, $RESULT</w:t>
      </w:r>
    </w:p>
    <w:p>
      <w:r>
        <w:t>cmp tmp3, 0</w:t>
      </w:r>
    </w:p>
    <w:p>
      <w:r>
        <w:t>je error</w:t>
      </w:r>
    </w:p>
    <w:p>
      <w:r>
        <w:t>mov paddr2, tmp3</w:t>
      </w:r>
    </w:p>
    <w:p>
      <w:r>
        <w:t>//log paddr2</w:t>
      </w:r>
    </w:p>
    <w:p>
      <w:r>
        <w:t>mov tmp2, [tmp3+4]</w:t>
      </w:r>
    </w:p>
    <w:p>
      <w:r>
        <w:t>add tmp2, tmp3</w:t>
      </w:r>
    </w:p>
    <w:p>
      <w:r>
        <w:t>add tmp2, 8</w:t>
      </w:r>
    </w:p>
    <w:p>
      <w:r>
        <w:t>mov tmp1, [tmp2], 1</w:t>
      </w:r>
    </w:p>
    <w:p>
      <w:r>
        <w:t>cmp tmp1, 2B</w:t>
      </w:r>
    </w:p>
    <w:p>
      <w:r>
        <w:t>je lab32_4</w:t>
      </w:r>
    </w:p>
    <w:p>
      <w:r>
        <w:t>find tmp2, #2B??#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cmp paddr2, tmp1</w:t>
      </w:r>
    </w:p>
    <w:p>
      <w:r>
        <w:t>jb error</w:t>
      </w:r>
    </w:p>
    <w:p>
      <w:r>
        <w:t>opcode tmp1</w:t>
      </w:r>
    </w:p>
    <w:p>
      <w:r>
        <w:t>mov tmp5, $RESULT_2</w:t>
      </w:r>
    </w:p>
    <w:p>
      <w:r>
        <w:t>add tmp5, tmp1</w:t>
      </w:r>
    </w:p>
    <w:p>
      <w:r>
        <w:t>jmp lab32_9</w:t>
      </w:r>
    </w:p>
    <w:p/>
    <w:p>
      <w:r>
        <w:t>lab32_4:</w:t>
      </w:r>
    </w:p>
    <w:p>
      <w:r>
        <w:t>opcode tmp2</w:t>
      </w:r>
    </w:p>
    <w:p>
      <w:r>
        <w:t>mov tmp5, $RESULT_2</w:t>
      </w:r>
    </w:p>
    <w:p>
      <w:r>
        <w:t>add tmp5, tmp2</w:t>
      </w:r>
    </w:p>
    <w:p/>
    <w:p>
      <w:r>
        <w:t>lab32_9:</w:t>
      </w:r>
    </w:p>
    <w:p>
      <w:r>
        <w:t>mov ori3, [paddr2]</w:t>
      </w:r>
    </w:p>
    <w:p>
      <w:r>
        <w:t>mov tmp1, dllimgbase</w:t>
      </w:r>
    </w:p>
    <w:p>
      <w:r>
        <w:t>mov [tmp1], #609CB800004000B900104000BA00204000BB00304000BD00404000BE00504000BF00604000E80001300090909D619090#</w:t>
      </w:r>
    </w:p>
    <w:p>
      <w:r>
        <w:t>mov tmp1, dllimgbase</w:t>
      </w:r>
    </w:p>
    <w:p>
      <w:r>
        <w:t>mov tmp6, imgbase</w:t>
      </w:r>
    </w:p>
    <w:p>
      <w:r>
        <w:t>add tmp1, 3      //3</w:t>
      </w:r>
    </w:p>
    <w:p>
      <w:r>
        <w:t>mov [tmp1], tmp6</w:t>
      </w:r>
    </w:p>
    <w:p>
      <w:r>
        <w:t>add tmp6, 1000</w:t>
      </w:r>
    </w:p>
    <w:p>
      <w:r>
        <w:t>add tmp1, 5      //8</w:t>
      </w:r>
    </w:p>
    <w:p>
      <w:r>
        <w:t>mov [tmp1], tmp6</w:t>
      </w:r>
    </w:p>
    <w:p>
      <w:r>
        <w:t>add tmp6, 1000</w:t>
      </w:r>
    </w:p>
    <w:p>
      <w:r>
        <w:t>add tmp1, 5      //D</w:t>
      </w:r>
    </w:p>
    <w:p>
      <w:r>
        <w:t>mov [tmp1], tmp6</w:t>
      </w:r>
    </w:p>
    <w:p>
      <w:r>
        <w:t>add tmp6, 1000</w:t>
      </w:r>
    </w:p>
    <w:p>
      <w:r>
        <w:t>add tmp1, 5      //12</w:t>
      </w:r>
    </w:p>
    <w:p>
      <w:r>
        <w:t>mov [tmp1], tmp6</w:t>
      </w:r>
    </w:p>
    <w:p>
      <w:r>
        <w:t>add tmp6, 2000</w:t>
      </w:r>
    </w:p>
    <w:p>
      <w:r>
        <w:t xml:space="preserve">add tmp1, 5      //17   </w:t>
      </w:r>
    </w:p>
    <w:p>
      <w:r>
        <w:t>mov [tmp1], tmp6</w:t>
      </w:r>
    </w:p>
    <w:p>
      <w:r>
        <w:t>add tmp6, 1000</w:t>
      </w:r>
    </w:p>
    <w:p>
      <w:r>
        <w:t>add tmp1, 5      //1C</w:t>
      </w:r>
    </w:p>
    <w:p>
      <w:r>
        <w:t>mov [tmp1], tmp6</w:t>
      </w:r>
    </w:p>
    <w:p>
      <w:r>
        <w:t>add tmp6, 1000</w:t>
      </w:r>
    </w:p>
    <w:p>
      <w:r>
        <w:t>add tmp1, 5      //21</w:t>
      </w:r>
    </w:p>
    <w:p>
      <w:r>
        <w:t>mov [tmp1], tmp6</w:t>
      </w:r>
    </w:p>
    <w:p>
      <w:r>
        <w:t>add tmp1, 4      //25</w:t>
      </w:r>
    </w:p>
    <w:p>
      <w:r>
        <w:t>eval "call 0{tmp5}"</w:t>
      </w:r>
    </w:p>
    <w:p>
      <w:r>
        <w:t>asm tmp1, $RESULT</w:t>
      </w:r>
    </w:p>
    <w:p>
      <w:r>
        <w:t>mov [paddr2], #C390#</w:t>
      </w:r>
    </w:p>
    <w:p>
      <w:r>
        <w:t>mov tmp7, eip</w:t>
      </w:r>
    </w:p>
    <w:p>
      <w:r>
        <w:t>mov tmp6, esp</w:t>
      </w:r>
    </w:p>
    <w:p>
      <w:r>
        <w:t>mov eip, dllimgbase</w:t>
      </w:r>
    </w:p>
    <w:p>
      <w:r>
        <w:t>bp paddr2</w:t>
      </w:r>
    </w:p>
    <w:p>
      <w:r>
        <w:t>eob lab33</w:t>
      </w:r>
    </w:p>
    <w:p>
      <w:r>
        <w:t>eoe lab33</w:t>
      </w:r>
    </w:p>
    <w:p>
      <w:r>
        <w:t>run</w:t>
      </w:r>
    </w:p>
    <w:p/>
    <w:p>
      <w:r>
        <w:t>lab33:</w:t>
      </w:r>
    </w:p>
    <w:p>
      <w:r>
        <w:t>cmp eip, paddr2</w:t>
      </w:r>
    </w:p>
    <w:p>
      <w:r>
        <w:t>je lab33_1</w:t>
      </w:r>
    </w:p>
    <w:p>
      <w:r>
        <w:t>jmp error</w:t>
      </w:r>
    </w:p>
    <w:p/>
    <w:p>
      <w:r>
        <w:t>lab33_1:</w:t>
      </w:r>
    </w:p>
    <w:p>
      <w:r>
        <w:t>bc paddr2</w:t>
      </w:r>
    </w:p>
    <w:p>
      <w:r>
        <w:t>mov tmp1, tmp6</w:t>
      </w:r>
    </w:p>
    <w:p>
      <w:r>
        <w:t>sub tmp1, 28</w:t>
      </w:r>
    </w:p>
    <w:p>
      <w:r>
        <w:t>mov esp, tmp1</w:t>
      </w:r>
    </w:p>
    <w:p>
      <w:r>
        <w:t>sti</w:t>
      </w:r>
    </w:p>
    <w:p>
      <w:r>
        <w:t>mov tmp1, imgbase</w:t>
      </w:r>
    </w:p>
    <w:p>
      <w:r>
        <w:t>cmp eax, tmp1</w:t>
      </w:r>
    </w:p>
    <w:p>
      <w:r>
        <w:t>je ecxchk</w:t>
      </w:r>
    </w:p>
    <w:p>
      <w:r>
        <w:t>mov tmp8, eax</w:t>
      </w:r>
    </w:p>
    <w:p>
      <w:r>
        <w:t>sub tmp8, tmp1</w:t>
      </w:r>
    </w:p>
    <w:p>
      <w:r>
        <w:t>cmp tmp8, 10</w:t>
      </w:r>
    </w:p>
    <w:p>
      <w:r>
        <w:t>jbe lab34</w:t>
      </w:r>
    </w:p>
    <w:p/>
    <w:p>
      <w:r>
        <w:t>ecxchk:</w:t>
      </w:r>
    </w:p>
    <w:p>
      <w:r>
        <w:t>add tmp1, 1000</w:t>
      </w:r>
    </w:p>
    <w:p>
      <w:r>
        <w:t>cmp ecx, tmp1</w:t>
      </w:r>
    </w:p>
    <w:p>
      <w:r>
        <w:t>je edxchk</w:t>
      </w:r>
    </w:p>
    <w:p>
      <w:r>
        <w:t>mov tmp8, ecx</w:t>
      </w:r>
    </w:p>
    <w:p>
      <w:r>
        <w:t>sub tmp8, tmp1</w:t>
      </w:r>
    </w:p>
    <w:p>
      <w:r>
        <w:t>cmp tmp8, 10</w:t>
      </w:r>
    </w:p>
    <w:p>
      <w:r>
        <w:t>jbe lab34</w:t>
      </w:r>
    </w:p>
    <w:p/>
    <w:p>
      <w:r>
        <w:t>edxchk:</w:t>
      </w:r>
    </w:p>
    <w:p>
      <w:r>
        <w:t>add tmp1, 1000</w:t>
      </w:r>
    </w:p>
    <w:p>
      <w:r>
        <w:t>cmp edx, tmp1</w:t>
      </w:r>
    </w:p>
    <w:p>
      <w:r>
        <w:t>je ebxchk</w:t>
      </w:r>
    </w:p>
    <w:p>
      <w:r>
        <w:t>mov tmp8, edx</w:t>
      </w:r>
    </w:p>
    <w:p>
      <w:r>
        <w:t>sub tmp8, tmp1</w:t>
      </w:r>
    </w:p>
    <w:p>
      <w:r>
        <w:t>cmp tmp8, 10</w:t>
      </w:r>
    </w:p>
    <w:p>
      <w:r>
        <w:t>jbe lab34</w:t>
      </w:r>
    </w:p>
    <w:p/>
    <w:p>
      <w:r>
        <w:t>ebxchk:</w:t>
      </w:r>
    </w:p>
    <w:p>
      <w:r>
        <w:t>add tmp1, 1000</w:t>
      </w:r>
    </w:p>
    <w:p>
      <w:r>
        <w:t>cmp ebx, tmp1</w:t>
      </w:r>
    </w:p>
    <w:p>
      <w:r>
        <w:t>je ebpchk</w:t>
      </w:r>
    </w:p>
    <w:p>
      <w:r>
        <w:t>mov tmp8, ebx</w:t>
      </w:r>
    </w:p>
    <w:p>
      <w:r>
        <w:t>sub tmp8, tmp1</w:t>
      </w:r>
    </w:p>
    <w:p>
      <w:r>
        <w:t>cmp tmp8, 10</w:t>
      </w:r>
    </w:p>
    <w:p>
      <w:r>
        <w:t>jbe lab34</w:t>
      </w:r>
    </w:p>
    <w:p/>
    <w:p>
      <w:r>
        <w:t>ebpchk:</w:t>
      </w:r>
    </w:p>
    <w:p>
      <w:r>
        <w:t>add tmp1, 2000</w:t>
      </w:r>
    </w:p>
    <w:p>
      <w:r>
        <w:t>cmp ebp, tmp1</w:t>
      </w:r>
    </w:p>
    <w:p>
      <w:r>
        <w:t>je esichk</w:t>
      </w:r>
    </w:p>
    <w:p>
      <w:r>
        <w:t>mov tmp8, ebp</w:t>
      </w:r>
    </w:p>
    <w:p>
      <w:r>
        <w:t>sub tmp8, tmp1</w:t>
      </w:r>
    </w:p>
    <w:p>
      <w:r>
        <w:t>cmp tmp8, 10</w:t>
      </w:r>
    </w:p>
    <w:p>
      <w:r>
        <w:t>jbe lab34</w:t>
      </w:r>
    </w:p>
    <w:p/>
    <w:p>
      <w:r>
        <w:t>esichk:</w:t>
      </w:r>
    </w:p>
    <w:p>
      <w:r>
        <w:t>add tmp1, 1000</w:t>
      </w:r>
    </w:p>
    <w:p>
      <w:r>
        <w:t>cmp esi, tmp1</w:t>
      </w:r>
    </w:p>
    <w:p>
      <w:r>
        <w:t>je edichk</w:t>
      </w:r>
    </w:p>
    <w:p>
      <w:r>
        <w:t>mov tmp8, esi</w:t>
      </w:r>
    </w:p>
    <w:p>
      <w:r>
        <w:t>sub tmp8, tmp1</w:t>
      </w:r>
    </w:p>
    <w:p>
      <w:r>
        <w:t>cmp tmp8, 10</w:t>
      </w:r>
    </w:p>
    <w:p>
      <w:r>
        <w:t>jbe lab34</w:t>
      </w:r>
    </w:p>
    <w:p/>
    <w:p>
      <w:r>
        <w:t>edichk:</w:t>
      </w:r>
    </w:p>
    <w:p>
      <w:r>
        <w:t>add tmp1, 1000</w:t>
      </w:r>
    </w:p>
    <w:p>
      <w:r>
        <w:t>cmp edi, tmp1</w:t>
      </w:r>
    </w:p>
    <w:p>
      <w:r>
        <w:t>je edxchk</w:t>
      </w:r>
    </w:p>
    <w:p>
      <w:r>
        <w:t>mov tmp8, edi</w:t>
      </w:r>
    </w:p>
    <w:p>
      <w:r>
        <w:t>sub tmp8, tmp1</w:t>
      </w:r>
    </w:p>
    <w:p>
      <w:r>
        <w:t>cmp tmp8, 10</w:t>
      </w:r>
    </w:p>
    <w:p>
      <w:r>
        <w:t>jbe lab34</w:t>
      </w:r>
    </w:p>
    <w:p>
      <w:r>
        <w:t>jmp error</w:t>
      </w:r>
    </w:p>
    <w:p/>
    <w:p>
      <w:r>
        <w:t>lab34:</w:t>
      </w:r>
    </w:p>
    <w:p>
      <w:r>
        <w:t>cob</w:t>
      </w:r>
    </w:p>
    <w:p>
      <w:r>
        <w:t>coe</w:t>
      </w:r>
    </w:p>
    <w:p>
      <w:r>
        <w:t>mov tmp1, dllimgbase</w:t>
      </w:r>
    </w:p>
    <w:p>
      <w:r>
        <w:t>add tmp1, 2e</w:t>
      </w:r>
    </w:p>
    <w:p>
      <w:r>
        <w:t>bp tmp1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tmp7</w:t>
      </w:r>
    </w:p>
    <w:p>
      <w:r>
        <w:t>mov [paddr2], ori3         //restore code</w:t>
      </w:r>
    </w:p>
    <w:p>
      <w:r>
        <w:t>fill dllimgbase, 50, 00</w:t>
      </w:r>
    </w:p>
    <w:p/>
    <w:p>
      <w:r>
        <w:t>mov tmp7, eip</w:t>
      </w:r>
    </w:p>
    <w:p>
      <w:r>
        <w:t>mov tmp1, dllimgbase</w:t>
      </w:r>
    </w:p>
    <w:p>
      <w:r>
        <w:t>mov [tmp1], #609CB90000FD01BA00001602BD00001802BE0000170233C08B3983FF00743281FF72E9EFB9741F8BDE03322B312B0390#</w:t>
      </w:r>
    </w:p>
    <w:p>
      <w:r>
        <w:t>add tmp1, 30      //30</w:t>
      </w:r>
    </w:p>
    <w:p>
      <w:r>
        <w:t>mov [tmp1], #909090909090909090909090903BDE72EC03C789450083C50883C10883C208EBC0833DA000BA0001741BB90400FD01BA#</w:t>
      </w:r>
    </w:p>
    <w:p>
      <w:r>
        <w:t>add tmp1, 30      //60</w:t>
      </w:r>
    </w:p>
    <w:p>
      <w:r>
        <w:t>mov [tmp1], #04001602BD04001802C705A000BA0001000000EB9C9D61909000000000000000#</w:t>
      </w:r>
    </w:p>
    <w:p/>
    <w:p>
      <w:r>
        <w:t>mov tmp1, dllimgbase</w:t>
      </w:r>
    </w:p>
    <w:p>
      <w:r>
        <w:t>add tmp1, 3     //3</w:t>
      </w:r>
    </w:p>
    <w:p>
      <w:r>
        <w:t>mov [tmp1], tablea</w:t>
      </w:r>
    </w:p>
    <w:p>
      <w:r>
        <w:t>add tmp1, 5     //8</w:t>
      </w:r>
    </w:p>
    <w:p>
      <w:r>
        <w:t>mov [tmp1], tableb</w:t>
      </w:r>
    </w:p>
    <w:p>
      <w:r>
        <w:t>add tmp1, 5     //D</w:t>
      </w:r>
    </w:p>
    <w:p>
      <w:r>
        <w:t>mov [tmp1], dataloc</w:t>
      </w:r>
    </w:p>
    <w:p>
      <w:r>
        <w:t>add tmp1, 5     //12</w:t>
      </w:r>
    </w:p>
    <w:p>
      <w:r>
        <w:t>mov [tmp1], decryptaddr</w:t>
      </w:r>
    </w:p>
    <w:p>
      <w:r>
        <w:t>find tablea, #0000000000000000#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mov dataendaddr, tmp2</w:t>
      </w:r>
    </w:p>
    <w:p>
      <w:r>
        <w:t>sub tmp2, 8</w:t>
      </w:r>
    </w:p>
    <w:p>
      <w:r>
        <w:t>mov tmp3, [tmp2]      //data limit</w:t>
      </w:r>
    </w:p>
    <w:p>
      <w:r>
        <w:t>add tmp1, 0F    //21</w:t>
      </w:r>
    </w:p>
    <w:p>
      <w:r>
        <w:t>mov [tmp1], tmp3</w:t>
      </w:r>
    </w:p>
    <w:p>
      <w:r>
        <w:t>add tmp1, 10    //31</w:t>
      </w:r>
    </w:p>
    <w:p>
      <w:r>
        <w:t>eval "add ebx, 0{tmp8}"</w:t>
      </w:r>
    </w:p>
    <w:p>
      <w:r>
        <w:t>asm tmp1, $RESULT</w:t>
      </w:r>
    </w:p>
    <w:p>
      <w:r>
        <w:t>mov tmp3, dllimgbase</w:t>
      </w:r>
    </w:p>
    <w:p>
      <w:r>
        <w:t>add tmp3, A0</w:t>
      </w:r>
    </w:p>
    <w:p>
      <w:r>
        <w:t>add tmp1, 22    //53</w:t>
      </w:r>
    </w:p>
    <w:p>
      <w:r>
        <w:t>mov [tmp1], tmp3</w:t>
      </w:r>
    </w:p>
    <w:p>
      <w:r>
        <w:t>add tmp1, 8    //5B</w:t>
      </w:r>
    </w:p>
    <w:p>
      <w:r>
        <w:t>mov tmp2, tablea</w:t>
      </w:r>
    </w:p>
    <w:p>
      <w:r>
        <w:t>add tmp2, 4</w:t>
      </w:r>
    </w:p>
    <w:p>
      <w:r>
        <w:t>mov [tmp1], tmp2</w:t>
      </w:r>
    </w:p>
    <w:p>
      <w:r>
        <w:t>add tmp1, 5     //60</w:t>
      </w:r>
    </w:p>
    <w:p>
      <w:r>
        <w:t>mov tmp2, tableb</w:t>
      </w:r>
    </w:p>
    <w:p>
      <w:r>
        <w:t>add tmp2, 4</w:t>
      </w:r>
    </w:p>
    <w:p>
      <w:r>
        <w:t>mov [tmp1], tmp2</w:t>
      </w:r>
    </w:p>
    <w:p>
      <w:r>
        <w:t>add tmp1, 5     //65</w:t>
      </w:r>
    </w:p>
    <w:p>
      <w:r>
        <w:t>mov tmp2, dataloc</w:t>
      </w:r>
    </w:p>
    <w:p>
      <w:r>
        <w:t>add tmp2, 4</w:t>
      </w:r>
    </w:p>
    <w:p>
      <w:r>
        <w:t>mov [tmp1], tmp2</w:t>
      </w:r>
    </w:p>
    <w:p>
      <w:r>
        <w:t>add tmp1, 6     //6B</w:t>
      </w:r>
    </w:p>
    <w:p>
      <w:r>
        <w:t>mov [tmp1], tmp3</w:t>
      </w:r>
    </w:p>
    <w:p>
      <w:r>
        <w:t>mov tmp5, dllimgbase</w:t>
      </w:r>
    </w:p>
    <w:p>
      <w:r>
        <w:t>add tmp5, 77    //end point</w:t>
      </w:r>
    </w:p>
    <w:p>
      <w:r>
        <w:t>mov eip, dllimgbase</w:t>
      </w:r>
    </w:p>
    <w:p>
      <w:r>
        <w:t>bp tmp5</w:t>
      </w:r>
    </w:p>
    <w:p>
      <w:r>
        <w:t>eob lab34_1</w:t>
      </w:r>
    </w:p>
    <w:p>
      <w:r>
        <w:t>eoe lab34_1</w:t>
      </w:r>
    </w:p>
    <w:p>
      <w:r>
        <w:t>esto</w:t>
      </w:r>
    </w:p>
    <w:p/>
    <w:p>
      <w:r>
        <w:t>lab34_1:</w:t>
      </w:r>
    </w:p>
    <w:p>
      <w:r>
        <w:t>cmp eip, tmp5</w:t>
      </w:r>
    </w:p>
    <w:p>
      <w:r>
        <w:t>je lab34_2</w:t>
      </w:r>
    </w:p>
    <w:p>
      <w:r>
        <w:t>esto</w:t>
      </w:r>
    </w:p>
    <w:p/>
    <w:p>
      <w:r>
        <w:t>lab34_2:</w:t>
      </w:r>
    </w:p>
    <w:p>
      <w:r>
        <w:t>bc tmp5</w:t>
      </w:r>
    </w:p>
    <w:p>
      <w:r>
        <w:t>mov eip, tmp7</w:t>
      </w:r>
    </w:p>
    <w:p>
      <w:r>
        <w:t>fill dllimgbase, 100, 00</w:t>
      </w:r>
    </w:p>
    <w:p/>
    <w:p>
      <w:r>
        <w:t>find paddr2, #5?5?5?E9??F?FFFF#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mov paddr3, tmp1</w:t>
      </w:r>
    </w:p>
    <w:p>
      <w:r>
        <w:t>//log paddr3</w:t>
      </w:r>
    </w:p>
    <w:p/>
    <w:p>
      <w:r>
        <w:t>find paddr1, #FFD0#     //"call eax" ?</w:t>
      </w:r>
    </w:p>
    <w:p>
      <w:r>
        <w:t>mov paddr4, $RESULT</w:t>
      </w:r>
    </w:p>
    <w:p>
      <w:r>
        <w:t>cmp paddr4, 0</w:t>
      </w:r>
    </w:p>
    <w:p>
      <w:r>
        <w:t>je tryecx</w:t>
      </w:r>
    </w:p>
    <w:p>
      <w:r>
        <w:t>cmp paddr4, paddr2</w:t>
      </w:r>
    </w:p>
    <w:p>
      <w:r>
        <w:t>jb iscalleax</w:t>
      </w:r>
    </w:p>
    <w:p/>
    <w:p>
      <w:r>
        <w:t>tryecx:</w:t>
      </w:r>
    </w:p>
    <w:p>
      <w:r>
        <w:t>find paddr1, #FFD1#     //"call ecx" ?</w:t>
      </w:r>
    </w:p>
    <w:p>
      <w:r>
        <w:t>mov paddr4, $RESULT</w:t>
      </w:r>
    </w:p>
    <w:p>
      <w:r>
        <w:t>cmp paddr4, 0</w:t>
      </w:r>
    </w:p>
    <w:p>
      <w:r>
        <w:t>je tryedx</w:t>
      </w:r>
    </w:p>
    <w:p>
      <w:r>
        <w:t>cmp paddr4, paddr2</w:t>
      </w:r>
    </w:p>
    <w:p>
      <w:r>
        <w:t>jb iscallecx</w:t>
      </w:r>
    </w:p>
    <w:p/>
    <w:p>
      <w:r>
        <w:t>tryedx:</w:t>
      </w:r>
    </w:p>
    <w:p>
      <w:r>
        <w:t>find paddr1, #FFD2#     //"call edx" ?</w:t>
      </w:r>
    </w:p>
    <w:p>
      <w:r>
        <w:t>mov paddr4, $RESULT</w:t>
      </w:r>
    </w:p>
    <w:p>
      <w:r>
        <w:t>cmp paddr4, 0</w:t>
      </w:r>
    </w:p>
    <w:p>
      <w:r>
        <w:t>je tryebx</w:t>
      </w:r>
    </w:p>
    <w:p>
      <w:r>
        <w:t>cmp paddr4, paddr2</w:t>
      </w:r>
    </w:p>
    <w:p>
      <w:r>
        <w:t>jb iscalledx</w:t>
      </w:r>
    </w:p>
    <w:p/>
    <w:p>
      <w:r>
        <w:t>tryebx:</w:t>
      </w:r>
    </w:p>
    <w:p>
      <w:r>
        <w:t>find paddr1, #FFD3#     //"call ebx" ?</w:t>
      </w:r>
    </w:p>
    <w:p>
      <w:r>
        <w:t>mov paddr4, $RESULT</w:t>
      </w:r>
    </w:p>
    <w:p>
      <w:r>
        <w:t>cmp paddr4, 0</w:t>
      </w:r>
    </w:p>
    <w:p>
      <w:r>
        <w:t>je tryesp</w:t>
      </w:r>
    </w:p>
    <w:p>
      <w:r>
        <w:t>cmp paddr4, paddr2</w:t>
      </w:r>
    </w:p>
    <w:p>
      <w:r>
        <w:t>jb iscallebx</w:t>
      </w:r>
    </w:p>
    <w:p/>
    <w:p>
      <w:r>
        <w:t>tryesp:</w:t>
      </w:r>
    </w:p>
    <w:p>
      <w:r>
        <w:t>find paddr1, #FFD4#     //"call esp" ?</w:t>
      </w:r>
    </w:p>
    <w:p>
      <w:r>
        <w:t>mov paddr4, $RESULT</w:t>
      </w:r>
    </w:p>
    <w:p>
      <w:r>
        <w:t>cmp paddr4, 0</w:t>
      </w:r>
    </w:p>
    <w:p>
      <w:r>
        <w:t>je tryebp</w:t>
      </w:r>
    </w:p>
    <w:p>
      <w:r>
        <w:t>cmp paddr4, paddr2</w:t>
      </w:r>
    </w:p>
    <w:p>
      <w:r>
        <w:t>jb iscallesp</w:t>
      </w:r>
    </w:p>
    <w:p/>
    <w:p>
      <w:r>
        <w:t>tryebp:</w:t>
      </w:r>
    </w:p>
    <w:p>
      <w:r>
        <w:t>find paddr1, #FFD5#     //"call ebp" ?</w:t>
      </w:r>
    </w:p>
    <w:p>
      <w:r>
        <w:t>mov paddr4, $RESULT</w:t>
      </w:r>
    </w:p>
    <w:p>
      <w:r>
        <w:t>cmp paddr4, 0</w:t>
      </w:r>
    </w:p>
    <w:p>
      <w:r>
        <w:t>je tryesi</w:t>
      </w:r>
    </w:p>
    <w:p>
      <w:r>
        <w:t>cmp paddr4, paddr2</w:t>
      </w:r>
    </w:p>
    <w:p>
      <w:r>
        <w:t>jb iscallebp</w:t>
      </w:r>
    </w:p>
    <w:p/>
    <w:p>
      <w:r>
        <w:t>tryesi:</w:t>
      </w:r>
    </w:p>
    <w:p>
      <w:r>
        <w:t>find paddr1, #FFD6#     //"call esi" ?</w:t>
      </w:r>
    </w:p>
    <w:p>
      <w:r>
        <w:t>mov paddr4, $RESULT</w:t>
      </w:r>
    </w:p>
    <w:p>
      <w:r>
        <w:t>cmp paddr4, 0</w:t>
      </w:r>
    </w:p>
    <w:p>
      <w:r>
        <w:t>je tryedi</w:t>
      </w:r>
    </w:p>
    <w:p>
      <w:r>
        <w:t>cmp paddr4, paddr2</w:t>
      </w:r>
    </w:p>
    <w:p>
      <w:r>
        <w:t>jb iscallesi</w:t>
      </w:r>
    </w:p>
    <w:p/>
    <w:p>
      <w:r>
        <w:t>tryedi:</w:t>
      </w:r>
    </w:p>
    <w:p>
      <w:r>
        <w:t>find paddr1, #FFD7#     //"call edi" ?</w:t>
      </w:r>
    </w:p>
    <w:p>
      <w:r>
        <w:t>mov paddr4, $RESULT</w:t>
      </w:r>
    </w:p>
    <w:p>
      <w:r>
        <w:t>cmp paddr4, 0</w:t>
      </w:r>
    </w:p>
    <w:p>
      <w:r>
        <w:t>je hexfind2</w:t>
      </w:r>
    </w:p>
    <w:p>
      <w:r>
        <w:t>cmp paddr4, paddr2</w:t>
      </w:r>
    </w:p>
    <w:p>
      <w:r>
        <w:t>jb iscalledi</w:t>
      </w:r>
    </w:p>
    <w:p/>
    <w:p>
      <w:r>
        <w:t>hexfind2:</w:t>
      </w:r>
    </w:p>
    <w:p>
      <w:r>
        <w:t>log tmp9</w:t>
      </w:r>
    </w:p>
    <w:p>
      <w:r>
        <w:t>mov tmp1, [tmp9+1]</w:t>
      </w:r>
    </w:p>
    <w:p>
      <w:r>
        <w:t>add tmp1, tmp9</w:t>
      </w:r>
    </w:p>
    <w:p>
      <w:r>
        <w:t>sub tmp1, 50</w:t>
      </w:r>
    </w:p>
    <w:p>
      <w:r>
        <w:t>mov tmp4, 50</w:t>
      </w:r>
    </w:p>
    <w:p/>
    <w:p>
      <w:r>
        <w:t>loop5:</w:t>
      </w:r>
    </w:p>
    <w:p>
      <w:r>
        <w:t>cmp tmp4, 0</w:t>
      </w:r>
    </w:p>
    <w:p>
      <w:r>
        <w:t>je error</w:t>
      </w:r>
    </w:p>
    <w:p>
      <w:r>
        <w:t>mov tmp2, [tmp1]</w:t>
      </w:r>
    </w:p>
    <w:p>
      <w:r>
        <w:t>and tmp2, f0ff</w:t>
      </w:r>
    </w:p>
    <w:p>
      <w:r>
        <w:t>cmp tmp2, 0000D0ff</w:t>
      </w:r>
    </w:p>
    <w:p>
      <w:r>
        <w:t>je hexfound2</w:t>
      </w:r>
    </w:p>
    <w:p>
      <w:r>
        <w:t>sub tmp4, 1</w:t>
      </w:r>
    </w:p>
    <w:p>
      <w:r>
        <w:t>add tmp1, 1</w:t>
      </w:r>
    </w:p>
    <w:p>
      <w:r>
        <w:t>jmp loop5</w:t>
      </w:r>
    </w:p>
    <w:p/>
    <w:p>
      <w:r>
        <w:t>hexfound2:</w:t>
      </w:r>
    </w:p>
    <w:p>
      <w:r>
        <w:t>mov paddr4, tmp1</w:t>
      </w:r>
    </w:p>
    <w:p>
      <w:r>
        <w:t>//log paddr4</w:t>
      </w:r>
    </w:p>
    <w:p>
      <w:r>
        <w:t>mov tmp2, [paddr4+1]</w:t>
      </w:r>
    </w:p>
    <w:p>
      <w:r>
        <w:t>and tmp2, 0f</w:t>
      </w:r>
    </w:p>
    <w:p>
      <w:r>
        <w:t>cmp tmp2, 0</w:t>
      </w:r>
    </w:p>
    <w:p>
      <w:r>
        <w:t>je iscalleax</w:t>
      </w:r>
    </w:p>
    <w:p>
      <w:r>
        <w:t>cmp tmp2, 1</w:t>
      </w:r>
    </w:p>
    <w:p>
      <w:r>
        <w:t>je iscallecx</w:t>
      </w:r>
    </w:p>
    <w:p>
      <w:r>
        <w:t>cmp tmp2, 2</w:t>
      </w:r>
    </w:p>
    <w:p>
      <w:r>
        <w:t>je iscalledx</w:t>
      </w:r>
    </w:p>
    <w:p>
      <w:r>
        <w:t>cmp tmp2, 3</w:t>
      </w:r>
    </w:p>
    <w:p>
      <w:r>
        <w:t>je iscallebx</w:t>
      </w:r>
    </w:p>
    <w:p>
      <w:r>
        <w:t>cmp tmp2, 4</w:t>
      </w:r>
    </w:p>
    <w:p>
      <w:r>
        <w:t>je iscallesp</w:t>
      </w:r>
    </w:p>
    <w:p>
      <w:r>
        <w:t>cmp tmp2, 5</w:t>
      </w:r>
    </w:p>
    <w:p>
      <w:r>
        <w:t>je iscallebp</w:t>
      </w:r>
    </w:p>
    <w:p>
      <w:r>
        <w:t>cmp tmp2, 6</w:t>
      </w:r>
    </w:p>
    <w:p>
      <w:r>
        <w:t>je iscallesi</w:t>
      </w:r>
    </w:p>
    <w:p>
      <w:r>
        <w:t>cmp tmp2, 7</w:t>
      </w:r>
    </w:p>
    <w:p>
      <w:r>
        <w:t>je iscalledi</w:t>
      </w:r>
    </w:p>
    <w:p>
      <w:r>
        <w:t>jmp error</w:t>
      </w:r>
    </w:p>
    <w:p/>
    <w:p>
      <w:r>
        <w:t>iscalleax:</w:t>
      </w:r>
    </w:p>
    <w:p>
      <w:r>
        <w:t>mov caller1, "eax"</w:t>
      </w:r>
    </w:p>
    <w:p>
      <w:r>
        <w:t>jmp lab35</w:t>
      </w:r>
    </w:p>
    <w:p/>
    <w:p>
      <w:r>
        <w:t>iscallecx:</w:t>
      </w:r>
    </w:p>
    <w:p>
      <w:r>
        <w:t>mov caller1, "ecx"</w:t>
      </w:r>
    </w:p>
    <w:p>
      <w:r>
        <w:t>jmp lab35</w:t>
      </w:r>
    </w:p>
    <w:p/>
    <w:p>
      <w:r>
        <w:t>iscalledx:</w:t>
      </w:r>
    </w:p>
    <w:p>
      <w:r>
        <w:t>mov caller1, "edx"</w:t>
      </w:r>
    </w:p>
    <w:p>
      <w:r>
        <w:t>jmp lab35</w:t>
      </w:r>
    </w:p>
    <w:p/>
    <w:p>
      <w:r>
        <w:t>iscallebx:</w:t>
      </w:r>
    </w:p>
    <w:p>
      <w:r>
        <w:t>mov caller1, "ebx"</w:t>
      </w:r>
    </w:p>
    <w:p>
      <w:r>
        <w:t>jmp lab35</w:t>
      </w:r>
    </w:p>
    <w:p/>
    <w:p>
      <w:r>
        <w:t>iscallesp:</w:t>
      </w:r>
    </w:p>
    <w:p>
      <w:r>
        <w:t>mov caller1, "esp"</w:t>
      </w:r>
    </w:p>
    <w:p>
      <w:r>
        <w:t>jmp lab35</w:t>
      </w:r>
    </w:p>
    <w:p/>
    <w:p>
      <w:r>
        <w:t>iscallebp:</w:t>
      </w:r>
    </w:p>
    <w:p>
      <w:r>
        <w:t>mov caller1, "ebp"</w:t>
      </w:r>
    </w:p>
    <w:p>
      <w:r>
        <w:t>jmp lab35</w:t>
      </w:r>
    </w:p>
    <w:p/>
    <w:p>
      <w:r>
        <w:t>iscallesi:</w:t>
      </w:r>
    </w:p>
    <w:p>
      <w:r>
        <w:t>mov caller1, "esi"</w:t>
      </w:r>
    </w:p>
    <w:p>
      <w:r>
        <w:t>jmp lab35</w:t>
      </w:r>
    </w:p>
    <w:p/>
    <w:p>
      <w:r>
        <w:t>iscalledi:</w:t>
      </w:r>
    </w:p>
    <w:p>
      <w:r>
        <w:t>mov caller1, "edi"</w:t>
      </w:r>
    </w:p>
    <w:p/>
    <w:p>
      <w:r>
        <w:t>lab35:</w:t>
      </w:r>
    </w:p>
    <w:p>
      <w:r>
        <w:t>mov paddr5, paddr1</w:t>
      </w:r>
    </w:p>
    <w:p>
      <w:r>
        <w:t>sub paddr5, 4</w:t>
      </w:r>
    </w:p>
    <w:p>
      <w:r>
        <w:t>mov ori6, [paddr5]</w:t>
      </w:r>
    </w:p>
    <w:p>
      <w:r>
        <w:t>mov tmp1, dllimgbase</w:t>
      </w:r>
    </w:p>
    <w:p>
      <w:r>
        <w:t>mov tmp2, dllimgbase</w:t>
      </w:r>
    </w:p>
    <w:p>
      <w:r>
        <w:t>add tmp2, 100     //dllimgbase+100</w:t>
      </w:r>
    </w:p>
    <w:p>
      <w:r>
        <w:t>mov [tmp2], dataloc</w:t>
      </w:r>
    </w:p>
    <w:p>
      <w:r>
        <w:t>mov tmp3, tmp2</w:t>
      </w:r>
    </w:p>
    <w:p>
      <w:r>
        <w:t>add tmp3, 4       //dllimgbase+104</w:t>
      </w:r>
    </w:p>
    <w:p>
      <w:r>
        <w:t>mov tmp5, dataloc</w:t>
      </w:r>
    </w:p>
    <w:p>
      <w:r>
        <w:t>add tmp5, 2008</w:t>
      </w:r>
    </w:p>
    <w:p>
      <w:r>
        <w:t>mov [tmp3], tmp5</w:t>
      </w:r>
    </w:p>
    <w:p>
      <w:r>
        <w:t>mov tmp4, dllimgbase</w:t>
      </w:r>
    </w:p>
    <w:p>
      <w:r>
        <w:t>add tmp4, 7A      //dllimgbase+7A</w:t>
      </w:r>
    </w:p>
    <w:p>
      <w:r>
        <w:t>mov [tmp1], #609C68000040006800001602680000FD01E8EAFF5C01832D0401BA0004C6057A00BA002DC605D800BA002DC7050001BA#</w:t>
      </w:r>
    </w:p>
    <w:p>
      <w:r>
        <w:t>add tmp1, 30    //30</w:t>
      </w:r>
    </w:p>
    <w:p>
      <w:r>
        <w:t>mov [tmp1], #000400180268000040006804001602680400FD01E8B2FF5C01EB5590000000008B050001BA008B00909083050001BA00#</w:t>
      </w:r>
    </w:p>
    <w:p>
      <w:r>
        <w:t>add tmp1, 30    //60</w:t>
      </w:r>
    </w:p>
    <w:p>
      <w:r>
        <w:t>mov [tmp1], #0890E92C015D01000000000000009090538B1D0401BA00890383050401BA00085B909090909090909090909090909090#</w:t>
      </w:r>
    </w:p>
    <w:p>
      <w:r>
        <w:t>add tmp1, 30    //90</w:t>
      </w:r>
    </w:p>
    <w:p>
      <w:r>
        <w:t xml:space="preserve">mov [tmp1], #00000000000000000000000000000000BE00201802BFD8214D00B92E010000F2A5B8D8214D00C70096000000C74004E0# </w:t>
      </w:r>
    </w:p>
    <w:p>
      <w:r>
        <w:t>add tmp1, 30    //C0</w:t>
      </w:r>
    </w:p>
    <w:p>
      <w:r>
        <w:t xml:space="preserve">mov [tmp1], #214D009D61909000000000000000009083050001BA000883050401BA0008E9B8005D0100000000000000000000000000# </w:t>
      </w:r>
    </w:p>
    <w:p/>
    <w:p>
      <w:r>
        <w:t>mov tmp1, dllimgbase</w:t>
      </w:r>
    </w:p>
    <w:p>
      <w:r>
        <w:t>add tmp1, 3</w:t>
      </w:r>
    </w:p>
    <w:p>
      <w:r>
        <w:t>mov [tmp1], imgbase</w:t>
      </w:r>
    </w:p>
    <w:p>
      <w:r>
        <w:t>add tmp1, 5     //8</w:t>
      </w:r>
    </w:p>
    <w:p>
      <w:r>
        <w:t>mov [tmp1], tableb</w:t>
      </w:r>
    </w:p>
    <w:p>
      <w:r>
        <w:t>add tmp1, 5    //0D</w:t>
      </w:r>
    </w:p>
    <w:p>
      <w:r>
        <w:t>mov [tmp1], tablea</w:t>
      </w:r>
    </w:p>
    <w:p>
      <w:r>
        <w:t>add tmp1, 4    //11</w:t>
      </w:r>
    </w:p>
    <w:p>
      <w:r>
        <w:t>eval "call 0{decryptaddr}"</w:t>
      </w:r>
    </w:p>
    <w:p>
      <w:r>
        <w:t>asm tmp1, $RESULT</w:t>
      </w:r>
    </w:p>
    <w:p>
      <w:r>
        <w:t>add tmp1, 7    //18</w:t>
      </w:r>
    </w:p>
    <w:p>
      <w:r>
        <w:t>mov [tmp1], tmp3</w:t>
      </w:r>
    </w:p>
    <w:p>
      <w:r>
        <w:t>add tmp1, 7    //1F</w:t>
      </w:r>
    </w:p>
    <w:p>
      <w:r>
        <w:t>mov [tmp1], tmp4     //tmp4=dllimgbase+7A</w:t>
      </w:r>
    </w:p>
    <w:p>
      <w:r>
        <w:t>add tmp1, 7    //26</w:t>
      </w:r>
    </w:p>
    <w:p>
      <w:r>
        <w:t>add tmp4, 5E         //tmp4=dllimgbase+D8</w:t>
      </w:r>
    </w:p>
    <w:p>
      <w:r>
        <w:t>mov [tmp1], tmp4</w:t>
      </w:r>
    </w:p>
    <w:p>
      <w:r>
        <w:t>add tmp1, 7    //2D</w:t>
      </w:r>
    </w:p>
    <w:p>
      <w:r>
        <w:t>mov [tmp1], tmp2</w:t>
      </w:r>
    </w:p>
    <w:p>
      <w:r>
        <w:t>add tmp1, 4    //31</w:t>
      </w:r>
    </w:p>
    <w:p>
      <w:r>
        <w:t>mov tmp5, dataloc</w:t>
      </w:r>
    </w:p>
    <w:p>
      <w:r>
        <w:t>add tmp5, 4</w:t>
      </w:r>
    </w:p>
    <w:p>
      <w:r>
        <w:t>mov [tmp1], tmp5</w:t>
      </w:r>
    </w:p>
    <w:p>
      <w:r>
        <w:t>add tmp1, 5    //36</w:t>
      </w:r>
    </w:p>
    <w:p>
      <w:r>
        <w:t>mov [tmp1], imgbase</w:t>
      </w:r>
    </w:p>
    <w:p>
      <w:r>
        <w:t>add tmp1, 5    //3B</w:t>
      </w:r>
    </w:p>
    <w:p>
      <w:r>
        <w:t>mov tmp5, tableb</w:t>
      </w:r>
    </w:p>
    <w:p>
      <w:r>
        <w:t xml:space="preserve">add tmp5, 4   </w:t>
      </w:r>
    </w:p>
    <w:p>
      <w:r>
        <w:t>mov [tmp1], tmp5</w:t>
      </w:r>
    </w:p>
    <w:p>
      <w:r>
        <w:t>add tmp1, 5    //40</w:t>
      </w:r>
    </w:p>
    <w:p>
      <w:r>
        <w:t>mov tmp5, tablea</w:t>
      </w:r>
    </w:p>
    <w:p>
      <w:r>
        <w:t>add tmp5, 4</w:t>
      </w:r>
    </w:p>
    <w:p>
      <w:r>
        <w:t>mov [tmp1], tmp5</w:t>
      </w:r>
    </w:p>
    <w:p>
      <w:r>
        <w:t>add tmp1, 4    //44</w:t>
      </w:r>
    </w:p>
    <w:p>
      <w:r>
        <w:t>eval "call 0{decryptaddr}"</w:t>
      </w:r>
    </w:p>
    <w:p>
      <w:r>
        <w:t>asm tmp1, $RESULT</w:t>
      </w:r>
    </w:p>
    <w:p>
      <w:r>
        <w:t>add tmp1, 0E   //52</w:t>
      </w:r>
    </w:p>
    <w:p>
      <w:r>
        <w:t>mov [tmp1], tmp2</w:t>
      </w:r>
    </w:p>
    <w:p>
      <w:r>
        <w:t>add tmp1, A    //5C</w:t>
      </w:r>
    </w:p>
    <w:p>
      <w:r>
        <w:t>mov [tmp1], tmp2</w:t>
      </w:r>
    </w:p>
    <w:p>
      <w:r>
        <w:t>add tmp1, 5    //61</w:t>
      </w:r>
    </w:p>
    <w:p>
      <w:r>
        <w:t>eval "jmp 0{paddr3}"</w:t>
      </w:r>
    </w:p>
    <w:p>
      <w:r>
        <w:t>asm tmp1, $RESULT</w:t>
      </w:r>
    </w:p>
    <w:p>
      <w:r>
        <w:t>add tmp1, 12   //73</w:t>
      </w:r>
    </w:p>
    <w:p>
      <w:r>
        <w:t>mov [tmp1], tmp3</w:t>
      </w:r>
    </w:p>
    <w:p>
      <w:r>
        <w:t>add tmp1, 8    //7B</w:t>
      </w:r>
    </w:p>
    <w:p>
      <w:r>
        <w:t>mov [tmp1], tmp3</w:t>
      </w:r>
    </w:p>
    <w:p>
      <w:r>
        <w:t>mov tmp5, dllimgbase</w:t>
      </w:r>
    </w:p>
    <w:p>
      <w:r>
        <w:t>add tmp5, 50</w:t>
      </w:r>
    </w:p>
    <w:p>
      <w:r>
        <w:t>eval "jmp 0{tmp5}"</w:t>
      </w:r>
    </w:p>
    <w:p>
      <w:r>
        <w:t>asm paddr1, $RESULT</w:t>
      </w:r>
    </w:p>
    <w:p>
      <w:r>
        <w:t>mov tmp1, dllimgbase</w:t>
      </w:r>
    </w:p>
    <w:p>
      <w:r>
        <w:t>add tmp1, 50   //50</w:t>
      </w:r>
    </w:p>
    <w:p>
      <w:r>
        <w:t>scmpi caller1, "eax"</w:t>
      </w:r>
    </w:p>
    <w:p>
      <w:r>
        <w:t>je lab35_1</w:t>
      </w:r>
    </w:p>
    <w:p>
      <w:r>
        <w:t>scmpi caller1, "ecx"</w:t>
      </w:r>
    </w:p>
    <w:p>
      <w:r>
        <w:t>je writeecx</w:t>
      </w:r>
    </w:p>
    <w:p>
      <w:r>
        <w:t>scmpi caller1, "edx"</w:t>
      </w:r>
    </w:p>
    <w:p>
      <w:r>
        <w:t>je writeedx</w:t>
      </w:r>
    </w:p>
    <w:p>
      <w:r>
        <w:t>scmpi caller1, "ebx"</w:t>
      </w:r>
    </w:p>
    <w:p>
      <w:r>
        <w:t>je writeebx</w:t>
      </w:r>
    </w:p>
    <w:p>
      <w:r>
        <w:t>scmpi caller1, "esp"</w:t>
      </w:r>
    </w:p>
    <w:p>
      <w:r>
        <w:t>je writeesp</w:t>
      </w:r>
    </w:p>
    <w:p>
      <w:r>
        <w:t>scmpi caller1, "ebp"</w:t>
      </w:r>
    </w:p>
    <w:p>
      <w:r>
        <w:t>je writeebp</w:t>
      </w:r>
    </w:p>
    <w:p>
      <w:r>
        <w:t>scmpi caller1, "esi"</w:t>
      </w:r>
    </w:p>
    <w:p>
      <w:r>
        <w:t>je writeesi</w:t>
      </w:r>
    </w:p>
    <w:p>
      <w:r>
        <w:t>scmpi caller1, "edi"</w:t>
      </w:r>
    </w:p>
    <w:p>
      <w:r>
        <w:t>je writeedi</w:t>
      </w:r>
    </w:p>
    <w:p>
      <w:r>
        <w:t>jmp error</w:t>
      </w:r>
    </w:p>
    <w:p/>
    <w:p>
      <w:r>
        <w:t>writeecx:</w:t>
      </w:r>
    </w:p>
    <w:p>
      <w:r>
        <w:t>mov [tmp1], #8B0D#</w:t>
      </w:r>
    </w:p>
    <w:p>
      <w:r>
        <w:t>add tmp1, 6      //56</w:t>
      </w:r>
    </w:p>
    <w:p>
      <w:r>
        <w:t>asm tmp1, "mov ecx, [ecx]"</w:t>
      </w:r>
    </w:p>
    <w:p>
      <w:r>
        <w:t>add tmp1, 21     //77</w:t>
      </w:r>
    </w:p>
    <w:p>
      <w:r>
        <w:t>mov [tmp1], #890B#</w:t>
      </w:r>
    </w:p>
    <w:p>
      <w:r>
        <w:t>jmp lab35_1</w:t>
      </w:r>
    </w:p>
    <w:p/>
    <w:p>
      <w:r>
        <w:t>writeedx:</w:t>
      </w:r>
    </w:p>
    <w:p>
      <w:r>
        <w:t>mov [tmp1], #8B15#</w:t>
      </w:r>
    </w:p>
    <w:p>
      <w:r>
        <w:t>add tmp1, 6       //56</w:t>
      </w:r>
    </w:p>
    <w:p>
      <w:r>
        <w:t>asm tmp1, "mov edx, [edx]"</w:t>
      </w:r>
    </w:p>
    <w:p>
      <w:r>
        <w:t>add tmp1, 21     //77</w:t>
      </w:r>
    </w:p>
    <w:p>
      <w:r>
        <w:t>mov [tmp1], #8913#</w:t>
      </w:r>
    </w:p>
    <w:p>
      <w:r>
        <w:t>jmp lab35_1</w:t>
      </w:r>
    </w:p>
    <w:p/>
    <w:p>
      <w:r>
        <w:t>writeebx:</w:t>
      </w:r>
    </w:p>
    <w:p>
      <w:r>
        <w:t>mov [tmp1], #8B1D#</w:t>
      </w:r>
    </w:p>
    <w:p>
      <w:r>
        <w:t>add tmp1, 6       //56</w:t>
      </w:r>
    </w:p>
    <w:p>
      <w:r>
        <w:t>asm tmp1, "mov ebx, [ebx]"</w:t>
      </w:r>
    </w:p>
    <w:p>
      <w:r>
        <w:t>add tmp1, 1A     //70</w:t>
      </w:r>
    </w:p>
    <w:p>
      <w:r>
        <w:t>asm tmp1, "push eax"</w:t>
      </w:r>
    </w:p>
    <w:p>
      <w:r>
        <w:t>add tmp1, 1      //71</w:t>
      </w:r>
    </w:p>
    <w:p>
      <w:r>
        <w:t>mov [tmp1], #8B05#</w:t>
      </w:r>
    </w:p>
    <w:p>
      <w:r>
        <w:t>add tmp1, 6      //77</w:t>
      </w:r>
    </w:p>
    <w:p>
      <w:r>
        <w:t>mov [tmp1], #8918#</w:t>
      </w:r>
    </w:p>
    <w:p>
      <w:r>
        <w:t>add tmp1, 9      //80</w:t>
      </w:r>
    </w:p>
    <w:p>
      <w:r>
        <w:t>asm tmp1, "pop eax"</w:t>
      </w:r>
    </w:p>
    <w:p>
      <w:r>
        <w:t>jmp lab35_1</w:t>
      </w:r>
    </w:p>
    <w:p/>
    <w:p>
      <w:r>
        <w:t>writeesp:</w:t>
      </w:r>
    </w:p>
    <w:p>
      <w:r>
        <w:t>mov [tmp1], #8B25#</w:t>
      </w:r>
    </w:p>
    <w:p>
      <w:r>
        <w:t>add tmp1, 6       //56</w:t>
      </w:r>
    </w:p>
    <w:p>
      <w:r>
        <w:t>asm tmp1, "mov esp, [esp]"</w:t>
      </w:r>
    </w:p>
    <w:p>
      <w:r>
        <w:t>add tmp1, 21     //77</w:t>
      </w:r>
    </w:p>
    <w:p>
      <w:r>
        <w:t>mov [tmp1], #8923#</w:t>
      </w:r>
    </w:p>
    <w:p>
      <w:r>
        <w:t>jmp lab35_1</w:t>
      </w:r>
    </w:p>
    <w:p/>
    <w:p>
      <w:r>
        <w:t>writeebp:</w:t>
      </w:r>
    </w:p>
    <w:p>
      <w:r>
        <w:t>mov [tmp1], #8B2D#</w:t>
      </w:r>
    </w:p>
    <w:p>
      <w:r>
        <w:t>add tmp1, 6       //56</w:t>
      </w:r>
    </w:p>
    <w:p>
      <w:r>
        <w:t>mov [tmp1], #8B6D0090#</w:t>
      </w:r>
    </w:p>
    <w:p>
      <w:r>
        <w:t>add tmp1, 21     //77</w:t>
      </w:r>
    </w:p>
    <w:p>
      <w:r>
        <w:t>mov [tmp1], #892B#</w:t>
      </w:r>
    </w:p>
    <w:p>
      <w:r>
        <w:t>jmp lab35_1</w:t>
      </w:r>
    </w:p>
    <w:p/>
    <w:p>
      <w:r>
        <w:t>writeesi:</w:t>
      </w:r>
    </w:p>
    <w:p>
      <w:r>
        <w:t>mov [tmp1], #8B35#</w:t>
      </w:r>
    </w:p>
    <w:p>
      <w:r>
        <w:t>add tmp1, 6       //56</w:t>
      </w:r>
    </w:p>
    <w:p>
      <w:r>
        <w:t>asm tmp1, "mov esi, [esi]"</w:t>
      </w:r>
    </w:p>
    <w:p>
      <w:r>
        <w:t>add tmp1, 21     //77</w:t>
      </w:r>
    </w:p>
    <w:p>
      <w:r>
        <w:t>mov [tmp1], #8933#</w:t>
      </w:r>
    </w:p>
    <w:p>
      <w:r>
        <w:t>jmp lab35_1</w:t>
      </w:r>
    </w:p>
    <w:p/>
    <w:p>
      <w:r>
        <w:t>writeedi:</w:t>
      </w:r>
    </w:p>
    <w:p>
      <w:r>
        <w:t>mov [tmp1], #8B3D#</w:t>
      </w:r>
    </w:p>
    <w:p>
      <w:r>
        <w:t>add tmp1, 6        //56</w:t>
      </w:r>
    </w:p>
    <w:p>
      <w:r>
        <w:t>asm tmp1, "mov edi, [edi]"</w:t>
      </w:r>
    </w:p>
    <w:p>
      <w:r>
        <w:t>add tmp1, 21     //77</w:t>
      </w:r>
    </w:p>
    <w:p>
      <w:r>
        <w:t>mov [tmp1], #893B#</w:t>
      </w:r>
    </w:p>
    <w:p/>
    <w:p>
      <w:r>
        <w:t>lab35_1:</w:t>
      </w:r>
    </w:p>
    <w:p>
      <w:r>
        <w:t>mov tmp1, dllimgbase</w:t>
      </w:r>
    </w:p>
    <w:p>
      <w:r>
        <w:t>add tmp1, 83    //83</w:t>
      </w:r>
    </w:p>
    <w:p>
      <w:r>
        <w:t>mov ori3, [paddr4]</w:t>
      </w:r>
    </w:p>
    <w:p>
      <w:r>
        <w:t>mov ori4, [paddr4+4]</w:t>
      </w:r>
    </w:p>
    <w:p>
      <w:r>
        <w:t>mov ori5, [paddr4+8]</w:t>
      </w:r>
    </w:p>
    <w:p>
      <w:r>
        <w:t>mov tmp5, paddr4</w:t>
      </w:r>
    </w:p>
    <w:p>
      <w:r>
        <w:t>add tmp5, 2</w:t>
      </w:r>
    </w:p>
    <w:p>
      <w:r>
        <w:t>opcode tmp5</w:t>
      </w:r>
    </w:p>
    <w:p>
      <w:r>
        <w:t>mov tmp4, $RESULT_2  //length of 1st cmd after call reg</w:t>
      </w:r>
    </w:p>
    <w:p>
      <w:r>
        <w:t>cmp tmp4, 3</w:t>
      </w:r>
    </w:p>
    <w:p>
      <w:r>
        <w:t>jae lab35_14</w:t>
      </w:r>
    </w:p>
    <w:p>
      <w:r>
        <w:t>cmp tmp4, 1</w:t>
      </w:r>
    </w:p>
    <w:p>
      <w:r>
        <w:t>je lab35_3</w:t>
      </w:r>
    </w:p>
    <w:p/>
    <w:p>
      <w:r>
        <w:t>//length of 1st cmd = 2</w:t>
      </w:r>
    </w:p>
    <w:p>
      <w:r>
        <w:t xml:space="preserve">mov tmp6, [tmp5], 2  </w:t>
      </w:r>
    </w:p>
    <w:p>
      <w:r>
        <w:t>cmp tmp6, 1EB</w:t>
      </w:r>
    </w:p>
    <w:p>
      <w:r>
        <w:t>je lab35_2</w:t>
      </w:r>
    </w:p>
    <w:p>
      <w:r>
        <w:t>cmp tmp6, 2EB</w:t>
      </w:r>
    </w:p>
    <w:p>
      <w:r>
        <w:t>jne lab35_4</w:t>
      </w:r>
    </w:p>
    <w:p/>
    <w:p>
      <w:r>
        <w:t>lab35_2:</w:t>
      </w:r>
    </w:p>
    <w:p>
      <w:r>
        <w:t>mov tmp3, [tmp5+1], 1</w:t>
      </w:r>
    </w:p>
    <w:p>
      <w:r>
        <w:t>add tmp4, tmp3</w:t>
      </w:r>
    </w:p>
    <w:p>
      <w:r>
        <w:t>add tmp4, tmp5</w:t>
      </w:r>
    </w:p>
    <w:p>
      <w:r>
        <w:t>eval "jmp 0{tmp4}"</w:t>
      </w:r>
    </w:p>
    <w:p>
      <w:r>
        <w:t>asm tmp1, $RESULT</w:t>
      </w:r>
    </w:p>
    <w:p>
      <w:r>
        <w:t>jmp lab36_1</w:t>
      </w:r>
    </w:p>
    <w:p/>
    <w:p>
      <w:r>
        <w:t>//length of 1st cmd = 1</w:t>
      </w:r>
    </w:p>
    <w:p>
      <w:r>
        <w:t>lab35_3:</w:t>
      </w:r>
    </w:p>
    <w:p>
      <w:r>
        <w:t xml:space="preserve">mov tmp3, [tmp5]    </w:t>
      </w:r>
    </w:p>
    <w:p>
      <w:r>
        <w:t xml:space="preserve">and tmp3, 00F0FFF0       </w:t>
      </w:r>
    </w:p>
    <w:p>
      <w:r>
        <w:t>cmp tmp3, 0EBF0     //"prefix ??", "jmp ???????"</w:t>
      </w:r>
    </w:p>
    <w:p>
      <w:r>
        <w:t>jne lab35_4</w:t>
      </w:r>
    </w:p>
    <w:p>
      <w:r>
        <w:t>mov tmp3, [tmp5+2], 1</w:t>
      </w:r>
    </w:p>
    <w:p>
      <w:r>
        <w:t>add tmp3, tmp5</w:t>
      </w:r>
    </w:p>
    <w:p>
      <w:r>
        <w:t>add tmp3, tmp4</w:t>
      </w:r>
    </w:p>
    <w:p>
      <w:r>
        <w:t>add tmp3, 2</w:t>
      </w:r>
    </w:p>
    <w:p>
      <w:r>
        <w:t>eval "jmp 0{tmp3}"</w:t>
      </w:r>
    </w:p>
    <w:p>
      <w:r>
        <w:t>asm tmp1, $RESULT</w:t>
      </w:r>
    </w:p>
    <w:p>
      <w:r>
        <w:t>jmp lab36_1</w:t>
      </w:r>
    </w:p>
    <w:p/>
    <w:p>
      <w:r>
        <w:t>//2nd cmd after call reg</w:t>
      </w:r>
    </w:p>
    <w:p>
      <w:r>
        <w:t>lab35_4:</w:t>
      </w:r>
    </w:p>
    <w:p>
      <w:r>
        <w:t>mov tmp6, tmp5</w:t>
      </w:r>
    </w:p>
    <w:p>
      <w:r>
        <w:t>add tmp6, tmp4</w:t>
      </w:r>
    </w:p>
    <w:p>
      <w:r>
        <w:t>opcode tmp6</w:t>
      </w:r>
    </w:p>
    <w:p>
      <w:r>
        <w:t>mov tmp8, $RESULT_2  //length of 2nd cmd after call reg</w:t>
      </w:r>
    </w:p>
    <w:p>
      <w:r>
        <w:t>mov tmp2, tmp4</w:t>
      </w:r>
    </w:p>
    <w:p>
      <w:r>
        <w:t xml:space="preserve">add tmp4, tmp8       </w:t>
      </w:r>
    </w:p>
    <w:p>
      <w:r>
        <w:t>cmp tmp8, 2</w:t>
      </w:r>
    </w:p>
    <w:p>
      <w:r>
        <w:t>je lab35_5</w:t>
      </w:r>
    </w:p>
    <w:p>
      <w:r>
        <w:t>cmp tmp8, 3</w:t>
      </w:r>
    </w:p>
    <w:p>
      <w:r>
        <w:t>je lab35_7</w:t>
      </w:r>
    </w:p>
    <w:p>
      <w:r>
        <w:t>cmp tmp4, 3</w:t>
      </w:r>
    </w:p>
    <w:p>
      <w:r>
        <w:t>jae copybyte</w:t>
      </w:r>
    </w:p>
    <w:p>
      <w:r>
        <w:t>jmp lab35_9</w:t>
      </w:r>
    </w:p>
    <w:p/>
    <w:p>
      <w:r>
        <w:t>//length of 2nd cmd = 2</w:t>
      </w:r>
    </w:p>
    <w:p>
      <w:r>
        <w:t>lab35_5:</w:t>
      </w:r>
    </w:p>
    <w:p>
      <w:r>
        <w:t xml:space="preserve">mov tmp3, [tmp6], 2  </w:t>
      </w:r>
    </w:p>
    <w:p>
      <w:r>
        <w:t>cmp tmp3, 1EB</w:t>
      </w:r>
    </w:p>
    <w:p>
      <w:r>
        <w:t>je lab35_6</w:t>
      </w:r>
    </w:p>
    <w:p>
      <w:r>
        <w:t>cmp tmp3, 2EB</w:t>
      </w:r>
    </w:p>
    <w:p>
      <w:r>
        <w:t>je lab35_6</w:t>
      </w:r>
    </w:p>
    <w:p>
      <w:r>
        <w:t>cmp tmp4, 3</w:t>
      </w:r>
    </w:p>
    <w:p>
      <w:r>
        <w:t>jae copybyte</w:t>
      </w:r>
    </w:p>
    <w:p>
      <w:r>
        <w:t>jmp lab35_9</w:t>
      </w:r>
    </w:p>
    <w:p/>
    <w:p>
      <w:r>
        <w:t>lab35_6:</w:t>
      </w:r>
    </w:p>
    <w:p>
      <w:r>
        <w:t>opcode tmp5</w:t>
      </w:r>
    </w:p>
    <w:p>
      <w:r>
        <w:t>mov tmp3, $RESULT_1</w:t>
      </w:r>
    </w:p>
    <w:p>
      <w:r>
        <w:t>eval "{tmp3}"</w:t>
      </w:r>
    </w:p>
    <w:p>
      <w:r>
        <w:t>asm tmp1, $RESULT</w:t>
      </w:r>
    </w:p>
    <w:p>
      <w:r>
        <w:t>add tmp1, tmp8</w:t>
      </w:r>
    </w:p>
    <w:p>
      <w:r>
        <w:t>mov tmp3, 0              //For Odbgscript compatibility</w:t>
      </w:r>
    </w:p>
    <w:p>
      <w:r>
        <w:t>mov tmp3, [tmp6+1], 1</w:t>
      </w:r>
    </w:p>
    <w:p>
      <w:r>
        <w:t>add tmp2, tmp3</w:t>
      </w:r>
    </w:p>
    <w:p>
      <w:r>
        <w:t>add tmp2, tmp8</w:t>
      </w:r>
    </w:p>
    <w:p>
      <w:r>
        <w:t>add tmp2, tmp5</w:t>
      </w:r>
    </w:p>
    <w:p>
      <w:r>
        <w:t>eval "jmp 0{tmp2}"</w:t>
      </w:r>
    </w:p>
    <w:p>
      <w:r>
        <w:t>asm tmp1, $RESULT</w:t>
      </w:r>
    </w:p>
    <w:p>
      <w:r>
        <w:t>jmp lab36_1</w:t>
      </w:r>
    </w:p>
    <w:p/>
    <w:p>
      <w:r>
        <w:t>//length of 2nd cmd = 3</w:t>
      </w:r>
    </w:p>
    <w:p>
      <w:r>
        <w:t>lab35_7:</w:t>
      </w:r>
    </w:p>
    <w:p>
      <w:r>
        <w:t xml:space="preserve">mov tmp3, [tmp6+1], 2  </w:t>
      </w:r>
    </w:p>
    <w:p>
      <w:r>
        <w:t>cmp tmp3, 1EB</w:t>
      </w:r>
    </w:p>
    <w:p>
      <w:r>
        <w:t>je lab35_8</w:t>
      </w:r>
    </w:p>
    <w:p>
      <w:r>
        <w:t>cmp tmp3, 2EB</w:t>
      </w:r>
    </w:p>
    <w:p>
      <w:r>
        <w:t>je lab35_8</w:t>
      </w:r>
    </w:p>
    <w:p>
      <w:r>
        <w:t>cmp tmp4, 3</w:t>
      </w:r>
    </w:p>
    <w:p>
      <w:r>
        <w:t>jae copybyte</w:t>
      </w:r>
    </w:p>
    <w:p>
      <w:r>
        <w:t>jmp lab35_9</w:t>
      </w:r>
    </w:p>
    <w:p/>
    <w:p>
      <w:r>
        <w:t>lab35_8:</w:t>
      </w:r>
    </w:p>
    <w:p>
      <w:r>
        <w:t>opcode tmp5</w:t>
      </w:r>
    </w:p>
    <w:p>
      <w:r>
        <w:t>mov tmp3, $RESULT_1</w:t>
      </w:r>
    </w:p>
    <w:p>
      <w:r>
        <w:t>eval "{tmp3}"</w:t>
      </w:r>
    </w:p>
    <w:p>
      <w:r>
        <w:t>asm tmp1, $RESULT</w:t>
      </w:r>
    </w:p>
    <w:p>
      <w:r>
        <w:t>add tmp1, tmp8</w:t>
      </w:r>
    </w:p>
    <w:p>
      <w:r>
        <w:t>mov tmp3, 0              //For Odbgscript compatibility</w:t>
      </w:r>
    </w:p>
    <w:p>
      <w:r>
        <w:t>mov tmp3, [tmp6+2], 1</w:t>
      </w:r>
    </w:p>
    <w:p>
      <w:r>
        <w:t>add tmp2, tmp3</w:t>
      </w:r>
    </w:p>
    <w:p>
      <w:r>
        <w:t>add tmp2, tmp8</w:t>
      </w:r>
    </w:p>
    <w:p>
      <w:r>
        <w:t>add tmp2, tmp5</w:t>
      </w:r>
    </w:p>
    <w:p>
      <w:r>
        <w:t>eval "jmp 0{tmp2}"</w:t>
      </w:r>
    </w:p>
    <w:p>
      <w:r>
        <w:t>asm tmp1, $RESULT</w:t>
      </w:r>
    </w:p>
    <w:p>
      <w:r>
        <w:t>jmp lab36_1</w:t>
      </w:r>
    </w:p>
    <w:p/>
    <w:p>
      <w:r>
        <w:t>//3rd cmd after call reg</w:t>
      </w:r>
    </w:p>
    <w:p>
      <w:r>
        <w:t>lab35_9:</w:t>
      </w:r>
    </w:p>
    <w:p>
      <w:r>
        <w:t>mov tmp7, tmp6</w:t>
      </w:r>
    </w:p>
    <w:p>
      <w:r>
        <w:t>add tmp7, tmp8</w:t>
      </w:r>
    </w:p>
    <w:p>
      <w:r>
        <w:t>opcode tmp7</w:t>
      </w:r>
    </w:p>
    <w:p>
      <w:r>
        <w:t>mov tmp9, $RESULT_2     //length of 3rd cmd after call reg</w:t>
      </w:r>
    </w:p>
    <w:p>
      <w:r>
        <w:t>add tmp4, tmp9</w:t>
      </w:r>
    </w:p>
    <w:p>
      <w:r>
        <w:t>cmp tmp9, 2</w:t>
      </w:r>
    </w:p>
    <w:p>
      <w:r>
        <w:t>je lab35_10</w:t>
      </w:r>
    </w:p>
    <w:p>
      <w:r>
        <w:t>cmp tmp9, 3</w:t>
      </w:r>
    </w:p>
    <w:p>
      <w:r>
        <w:t>je lab35_12</w:t>
      </w:r>
    </w:p>
    <w:p>
      <w:r>
        <w:t>jmp copybyte</w:t>
      </w:r>
    </w:p>
    <w:p/>
    <w:p>
      <w:r>
        <w:t>//length of 3rd cmd = 2</w:t>
      </w:r>
    </w:p>
    <w:p>
      <w:r>
        <w:t>lab35_10:</w:t>
      </w:r>
    </w:p>
    <w:p>
      <w:r>
        <w:t xml:space="preserve">mov tmp3, [tmp7], 2  </w:t>
      </w:r>
    </w:p>
    <w:p>
      <w:r>
        <w:t>cmp tmp3, 1EB</w:t>
      </w:r>
    </w:p>
    <w:p>
      <w:r>
        <w:t>je lab35_11</w:t>
      </w:r>
    </w:p>
    <w:p>
      <w:r>
        <w:t>cmp tmp3, 2EB</w:t>
      </w:r>
    </w:p>
    <w:p>
      <w:r>
        <w:t>je lab35_11</w:t>
      </w:r>
    </w:p>
    <w:p>
      <w:r>
        <w:t>jmp copybyte</w:t>
      </w:r>
    </w:p>
    <w:p/>
    <w:p>
      <w:r>
        <w:t>lab35_11:</w:t>
      </w:r>
    </w:p>
    <w:p>
      <w:r>
        <w:t>mov tmp3, [tmp5], 2</w:t>
      </w:r>
    </w:p>
    <w:p>
      <w:r>
        <w:t>mov [tmp1], tmp3</w:t>
      </w:r>
    </w:p>
    <w:p>
      <w:r>
        <w:t>add tmp1, 2</w:t>
      </w:r>
    </w:p>
    <w:p>
      <w:r>
        <w:t>mov tmp3, [tmp7+1], 1</w:t>
      </w:r>
    </w:p>
    <w:p>
      <w:r>
        <w:t>add tmp2, tmp3</w:t>
      </w:r>
    </w:p>
    <w:p>
      <w:r>
        <w:t>add tmp2, tmp8</w:t>
      </w:r>
    </w:p>
    <w:p>
      <w:r>
        <w:t>add tmp2, tmp9</w:t>
      </w:r>
    </w:p>
    <w:p>
      <w:r>
        <w:t>add tmp2, tmp5</w:t>
      </w:r>
    </w:p>
    <w:p>
      <w:r>
        <w:t>eval "jmp 0{tmp2}"</w:t>
      </w:r>
    </w:p>
    <w:p>
      <w:r>
        <w:t>asm tmp1, $RESULT</w:t>
      </w:r>
    </w:p>
    <w:p>
      <w:r>
        <w:t>jmp lab36_1</w:t>
      </w:r>
    </w:p>
    <w:p/>
    <w:p>
      <w:r>
        <w:t>//length of 3rd cmd = 3</w:t>
      </w:r>
    </w:p>
    <w:p>
      <w:r>
        <w:t>lab35_12:</w:t>
      </w:r>
    </w:p>
    <w:p>
      <w:r>
        <w:t xml:space="preserve">mov tmp3, [tmp7+1], 2  </w:t>
      </w:r>
    </w:p>
    <w:p>
      <w:r>
        <w:t>cmp tmp3, 1EB</w:t>
      </w:r>
    </w:p>
    <w:p>
      <w:r>
        <w:t>je lab35_13</w:t>
      </w:r>
    </w:p>
    <w:p>
      <w:r>
        <w:t>cmp tmp3, 2EB</w:t>
      </w:r>
    </w:p>
    <w:p>
      <w:r>
        <w:t>je lab35_13</w:t>
      </w:r>
    </w:p>
    <w:p>
      <w:r>
        <w:t>jmp copybyte</w:t>
      </w:r>
    </w:p>
    <w:p/>
    <w:p>
      <w:r>
        <w:t>lab35_13:</w:t>
      </w:r>
    </w:p>
    <w:p>
      <w:r>
        <w:t>mov tmp3, [tmp5], 2</w:t>
      </w:r>
    </w:p>
    <w:p>
      <w:r>
        <w:t>mov [tmp1], tmp3</w:t>
      </w:r>
    </w:p>
    <w:p>
      <w:r>
        <w:t>add tmp1, 2</w:t>
      </w:r>
    </w:p>
    <w:p>
      <w:r>
        <w:t>mov tmp3, [tmp7+2], 1</w:t>
      </w:r>
    </w:p>
    <w:p>
      <w:r>
        <w:t>add tmp2, tmp3</w:t>
      </w:r>
    </w:p>
    <w:p>
      <w:r>
        <w:t>add tmp2, tmp8</w:t>
      </w:r>
    </w:p>
    <w:p>
      <w:r>
        <w:t>add tmp2, tmp9</w:t>
      </w:r>
    </w:p>
    <w:p>
      <w:r>
        <w:t>add tmp2, tmp5</w:t>
      </w:r>
    </w:p>
    <w:p>
      <w:r>
        <w:t>eval "jmp 0{tmp2}"</w:t>
      </w:r>
    </w:p>
    <w:p>
      <w:r>
        <w:t>asm tmp1, $RESULT</w:t>
      </w:r>
    </w:p>
    <w:p>
      <w:r>
        <w:t>jmp lab36_1</w:t>
      </w:r>
    </w:p>
    <w:p/>
    <w:p>
      <w:r>
        <w:t>//one command to copy</w:t>
      </w:r>
    </w:p>
    <w:p>
      <w:r>
        <w:t>lab35_14:</w:t>
      </w:r>
    </w:p>
    <w:p>
      <w:r>
        <w:t>cmp tmp4, 3</w:t>
      </w:r>
    </w:p>
    <w:p>
      <w:r>
        <w:t>jne copybyte</w:t>
      </w:r>
    </w:p>
    <w:p>
      <w:r>
        <w:t>//length of 1st cmd = 3</w:t>
      </w:r>
    </w:p>
    <w:p>
      <w:r>
        <w:t>mov tmp3, [tmp5+1]</w:t>
      </w:r>
    </w:p>
    <w:p>
      <w:r>
        <w:t xml:space="preserve">and tmp3, 0F0FF       </w:t>
      </w:r>
    </w:p>
    <w:p>
      <w:r>
        <w:t>cmp tmp3, EB</w:t>
      </w:r>
    </w:p>
    <w:p>
      <w:r>
        <w:t>je lab35_15</w:t>
      </w:r>
    </w:p>
    <w:p>
      <w:r>
        <w:t>jmp copybyte</w:t>
      </w:r>
    </w:p>
    <w:p/>
    <w:p>
      <w:r>
        <w:t>lab35_15:</w:t>
      </w:r>
    </w:p>
    <w:p>
      <w:r>
        <w:t>mov tmp3, [tmp5+2], 1</w:t>
      </w:r>
    </w:p>
    <w:p>
      <w:r>
        <w:t>add tmp3, tmp5</w:t>
      </w:r>
    </w:p>
    <w:p>
      <w:r>
        <w:t>add tmp3, tmp4</w:t>
      </w:r>
    </w:p>
    <w:p>
      <w:r>
        <w:t>eval "jmp 0{tmp3}"</w:t>
      </w:r>
    </w:p>
    <w:p>
      <w:r>
        <w:t>asm tmp1, $RESULT</w:t>
      </w:r>
    </w:p>
    <w:p>
      <w:r>
        <w:t>jmp lab36_1</w:t>
      </w:r>
    </w:p>
    <w:p/>
    <w:p>
      <w:r>
        <w:t>copybyte:</w:t>
      </w:r>
    </w:p>
    <w:p>
      <w:r>
        <w:t>mov tmp6, tmp5    //paddr4+2</w:t>
      </w:r>
    </w:p>
    <w:p>
      <w:r>
        <w:t>mov tmp7, tmp1    //patch addr in dllimgbase</w:t>
      </w:r>
    </w:p>
    <w:p>
      <w:r>
        <w:t>mov tmp3, tmp4    //ttl bytes to copy</w:t>
      </w:r>
    </w:p>
    <w:p>
      <w:r>
        <w:t>shr tmp3, 2</w:t>
      </w:r>
    </w:p>
    <w:p>
      <w:r>
        <w:t>mov tmp2, tmp3</w:t>
      </w:r>
    </w:p>
    <w:p>
      <w:r>
        <w:t>shl tmp2, 2</w:t>
      </w:r>
    </w:p>
    <w:p>
      <w:r>
        <w:t>cmp tmp4, tmp2</w:t>
      </w:r>
    </w:p>
    <w:p>
      <w:r>
        <w:t>je copybyte_1</w:t>
      </w:r>
    </w:p>
    <w:p>
      <w:r>
        <w:t>add tmp3, 1</w:t>
      </w:r>
    </w:p>
    <w:p/>
    <w:p>
      <w:r>
        <w:t>copybyte_1:</w:t>
      </w:r>
    </w:p>
    <w:p>
      <w:r>
        <w:t>cmp tmp3, 0</w:t>
      </w:r>
    </w:p>
    <w:p>
      <w:r>
        <w:t>je lab36</w:t>
      </w:r>
    </w:p>
    <w:p>
      <w:r>
        <w:t>mov tmp2, [tmp6]</w:t>
      </w:r>
    </w:p>
    <w:p>
      <w:r>
        <w:t>mov [tmp7], tmp2</w:t>
      </w:r>
    </w:p>
    <w:p>
      <w:r>
        <w:t>sub tmp3, 1</w:t>
      </w:r>
    </w:p>
    <w:p>
      <w:r>
        <w:t>add tmp6, 4</w:t>
      </w:r>
    </w:p>
    <w:p>
      <w:r>
        <w:t>add tmp7, 4</w:t>
      </w:r>
    </w:p>
    <w:p>
      <w:r>
        <w:t>jmp copybyte_1</w:t>
      </w:r>
    </w:p>
    <w:p/>
    <w:p>
      <w:r>
        <w:t>lab36:</w:t>
      </w:r>
    </w:p>
    <w:p>
      <w:r>
        <w:t>add tmp1, tmp4</w:t>
      </w:r>
    </w:p>
    <w:p>
      <w:r>
        <w:t>add tmp5, tmp4</w:t>
      </w:r>
    </w:p>
    <w:p>
      <w:r>
        <w:t>eval "jmp 0{tmp5}"</w:t>
      </w:r>
    </w:p>
    <w:p>
      <w:r>
        <w:t>asm tmp1, $RESULT</w:t>
      </w:r>
    </w:p>
    <w:p/>
    <w:p>
      <w:r>
        <w:t>lab36_1:</w:t>
      </w:r>
    </w:p>
    <w:p>
      <w:r>
        <w:t>mov tmp1, dllimgbase</w:t>
      </w:r>
    </w:p>
    <w:p>
      <w:r>
        <w:t>add tmp1, 70</w:t>
      </w:r>
    </w:p>
    <w:p>
      <w:r>
        <w:t>eval "jmp 0{tmp1}"</w:t>
      </w:r>
    </w:p>
    <w:p>
      <w:r>
        <w:t>asm paddr4, $RESULT</w:t>
      </w:r>
    </w:p>
    <w:p/>
    <w:p>
      <w:r>
        <w:t>//</w:t>
      </w:r>
    </w:p>
    <w:p>
      <w:r>
        <w:t>mov tmp1, dllimgbase</w:t>
      </w:r>
    </w:p>
    <w:p>
      <w:r>
        <w:t>add tmp1, D2</w:t>
      </w:r>
    </w:p>
    <w:p>
      <w:r>
        <w:t>mov tmp2, dllimgbase</w:t>
      </w:r>
    </w:p>
    <w:p>
      <w:r>
        <w:t>add tmp2, 100</w:t>
      </w:r>
    </w:p>
    <w:p>
      <w:r>
        <w:t>mov [tmp1], tmp2</w:t>
      </w:r>
    </w:p>
    <w:p>
      <w:r>
        <w:t>add tmp1, 7       //D9</w:t>
      </w:r>
    </w:p>
    <w:p>
      <w:r>
        <w:t>add tmp2, 4</w:t>
      </w:r>
    </w:p>
    <w:p>
      <w:r>
        <w:t>mov [tmp1], tmp2</w:t>
      </w:r>
    </w:p>
    <w:p>
      <w:r>
        <w:t>add tmp1, 5       //DE</w:t>
      </w:r>
    </w:p>
    <w:p>
      <w:r>
        <w:t>mov tmp2, paddr5</w:t>
      </w:r>
    </w:p>
    <w:p>
      <w:r>
        <w:t>sub tmp2, 2</w:t>
      </w:r>
    </w:p>
    <w:p>
      <w:r>
        <w:t>mov tmp3, tmp2</w:t>
      </w:r>
    </w:p>
    <w:p>
      <w:r>
        <w:t>add tmp2, ori6</w:t>
      </w:r>
    </w:p>
    <w:p>
      <w:r>
        <w:t>add tmp2, 6</w:t>
      </w:r>
    </w:p>
    <w:p>
      <w:r>
        <w:t>eval "jmp 0{tmp2}"</w:t>
      </w:r>
    </w:p>
    <w:p>
      <w:r>
        <w:t>asm tmp1, $RESULT</w:t>
      </w:r>
    </w:p>
    <w:p>
      <w:r>
        <w:t>mov tmp1, dllimgbase</w:t>
      </w:r>
    </w:p>
    <w:p>
      <w:r>
        <w:t>add tmp1, D0</w:t>
      </w:r>
    </w:p>
    <w:p>
      <w:r>
        <w:t>eval "jz 0{tmp1}"</w:t>
      </w:r>
    </w:p>
    <w:p>
      <w:r>
        <w:t>asm tmp3, $RESULT</w:t>
      </w:r>
    </w:p>
    <w:p/>
    <w:p>
      <w:r>
        <w:t>//for move data</w:t>
      </w:r>
    </w:p>
    <w:p>
      <w:r>
        <w:t>mov tmp1, dllimgbase</w:t>
      </w:r>
    </w:p>
    <w:p>
      <w:r>
        <w:t>add tmp1, 0A1         //A1</w:t>
      </w:r>
    </w:p>
    <w:p>
      <w:r>
        <w:t>mov tmp2, dataloc</w:t>
      </w:r>
    </w:p>
    <w:p>
      <w:r>
        <w:t>add tmp2, 2000</w:t>
      </w:r>
    </w:p>
    <w:p>
      <w:r>
        <w:t>mov [tmp1], tmp2</w:t>
      </w:r>
    </w:p>
    <w:p>
      <w:r>
        <w:t>add tmp1, 5           //A6</w:t>
      </w:r>
    </w:p>
    <w:p>
      <w:r>
        <w:t>mov [tmp1], countaddr</w:t>
      </w:r>
    </w:p>
    <w:p>
      <w:r>
        <w:t>add tmp1, 5           //AB</w:t>
      </w:r>
    </w:p>
    <w:p>
      <w:r>
        <w:t>mov tmp2, dataendaddr</w:t>
      </w:r>
    </w:p>
    <w:p>
      <w:r>
        <w:t>sub tmp2, tablea</w:t>
      </w:r>
    </w:p>
    <w:p>
      <w:r>
        <w:t>add tmp2, 8</w:t>
      </w:r>
    </w:p>
    <w:p>
      <w:r>
        <w:t>shr tmp2, 2</w:t>
      </w:r>
    </w:p>
    <w:p>
      <w:r>
        <w:t>mov [tmp1], tmp2</w:t>
      </w:r>
    </w:p>
    <w:p>
      <w:r>
        <w:t>add tmp1, 7           //B2</w:t>
      </w:r>
    </w:p>
    <w:p>
      <w:r>
        <w:t>mov [tmp1], countaddr</w:t>
      </w:r>
    </w:p>
    <w:p>
      <w:r>
        <w:t>add tmp1, 6           //B8</w:t>
      </w:r>
    </w:p>
    <w:p>
      <w:r>
        <w:t>mov tmp2, dataendaddr</w:t>
      </w:r>
    </w:p>
    <w:p>
      <w:r>
        <w:t>sub tmp2, tablea</w:t>
      </w:r>
    </w:p>
    <w:p>
      <w:r>
        <w:t>shr tmp2, 3</w:t>
      </w:r>
    </w:p>
    <w:p>
      <w:r>
        <w:t>mov [tmp1], tmp2</w:t>
      </w:r>
    </w:p>
    <w:p>
      <w:r>
        <w:t>add tmp1, 7           //BF</w:t>
      </w:r>
    </w:p>
    <w:p>
      <w:r>
        <w:t>mov tmp2, countaddr</w:t>
      </w:r>
    </w:p>
    <w:p>
      <w:r>
        <w:t>add tmp2, 8</w:t>
      </w:r>
    </w:p>
    <w:p>
      <w:r>
        <w:t>mov [tmp1], tmp2</w:t>
      </w:r>
    </w:p>
    <w:p>
      <w:r>
        <w:t>mov tmp7, eip</w:t>
      </w:r>
    </w:p>
    <w:p>
      <w:r>
        <w:t>mov eip, dllimgbase</w:t>
      </w:r>
    </w:p>
    <w:p>
      <w:r>
        <w:t>mov tmp1, dllimgbase</w:t>
      </w:r>
    </w:p>
    <w:p>
      <w:r>
        <w:t>add tmp1, C5          //end point</w:t>
      </w:r>
    </w:p>
    <w:p>
      <w:r>
        <w:t>bp tmp1</w:t>
      </w:r>
    </w:p>
    <w:p>
      <w:r>
        <w:t>eob lab36_2</w:t>
      </w:r>
    </w:p>
    <w:p>
      <w:r>
        <w:t>eoe lab36_2</w:t>
      </w:r>
    </w:p>
    <w:p>
      <w:r>
        <w:t>esto</w:t>
      </w:r>
    </w:p>
    <w:p/>
    <w:p>
      <w:r>
        <w:t>lab36_2:</w:t>
      </w:r>
    </w:p>
    <w:p>
      <w:r>
        <w:t>cmp eip, tmp1</w:t>
      </w:r>
    </w:p>
    <w:p>
      <w:r>
        <w:t>je lab36_3</w:t>
      </w:r>
    </w:p>
    <w:p>
      <w:r>
        <w:t>esto</w:t>
      </w:r>
    </w:p>
    <w:p/>
    <w:p>
      <w:r>
        <w:t>lab36_3:</w:t>
      </w:r>
    </w:p>
    <w:p>
      <w:r>
        <w:t>//msg "Delphi 初始化表修复完毕"</w:t>
      </w:r>
    </w:p>
    <w:p>
      <w:r>
        <w:t>bc tmp1</w:t>
      </w:r>
    </w:p>
    <w:p/>
    <w:p>
      <w:r>
        <w:t>//Restore original code</w:t>
      </w:r>
    </w:p>
    <w:p>
      <w:r>
        <w:t>mov tmp2, paddr1</w:t>
      </w:r>
    </w:p>
    <w:p>
      <w:r>
        <w:t>mov [tmp2], ori1</w:t>
      </w:r>
    </w:p>
    <w:p>
      <w:r>
        <w:t>add tmp2, 4</w:t>
      </w:r>
    </w:p>
    <w:p>
      <w:r>
        <w:t>mov [tmp2], ori2</w:t>
      </w:r>
    </w:p>
    <w:p>
      <w:r>
        <w:t>mov tmp2, paddr4</w:t>
      </w:r>
    </w:p>
    <w:p>
      <w:r>
        <w:t>mov [tmp2], ori3</w:t>
      </w:r>
    </w:p>
    <w:p>
      <w:r>
        <w:t>add tmp2, 4</w:t>
      </w:r>
    </w:p>
    <w:p>
      <w:r>
        <w:t>mov [tmp2], ori4</w:t>
      </w:r>
    </w:p>
    <w:p>
      <w:r>
        <w:t>add tmp2, 4</w:t>
      </w:r>
    </w:p>
    <w:p>
      <w:r>
        <w:t>mov [tmp2], ori5</w:t>
      </w:r>
    </w:p>
    <w:p>
      <w:r>
        <w:t>mov [paddr5], ori6</w:t>
      </w:r>
    </w:p>
    <w:p>
      <w:r>
        <w:t>mov caller1, "nil"</w:t>
      </w:r>
    </w:p>
    <w:p/>
    <w:p>
      <w:r>
        <w:t>mov eip, tmp7</w:t>
      </w:r>
    </w:p>
    <w:p>
      <w:r>
        <w:t>fill dllimgbase, 110, 00</w:t>
      </w:r>
    </w:p>
    <w:p>
      <w:r>
        <w:t>jmp lab41_1</w:t>
      </w:r>
    </w:p>
    <w:p/>
    <w:p>
      <w:r>
        <w:t>lab41:</w:t>
      </w:r>
    </w:p>
    <w:p>
      <w:r>
        <w:t>cob</w:t>
      </w:r>
    </w:p>
    <w:p>
      <w:r>
        <w:t>coe</w:t>
      </w:r>
    </w:p>
    <w:p>
      <w:r>
        <w:t>rtr</w:t>
      </w:r>
    </w:p>
    <w:p/>
    <w:p>
      <w:r>
        <w:t>lab41_1:</w:t>
      </w:r>
    </w:p>
    <w:p>
      <w:r>
        <w:t>cmp type3API, 0</w:t>
      </w:r>
    </w:p>
    <w:p>
      <w:r>
        <w:t>je lab46</w:t>
      </w:r>
    </w:p>
    <w:p/>
    <w:p>
      <w:r>
        <w:t>//fix type3 API</w:t>
      </w:r>
    </w:p>
    <w:p>
      <w:r>
        <w:t>mov tmp4, APIpoint3</w:t>
      </w:r>
    </w:p>
    <w:p>
      <w:r>
        <w:t>sub tmp4, 100</w:t>
      </w:r>
    </w:p>
    <w:p>
      <w:r>
        <w:t>find tmp4, #05FF000000508BC3#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add tmp1, 8</w:t>
      </w:r>
    </w:p>
    <w:p>
      <w:r>
        <w:t>opcode tmp1</w:t>
      </w:r>
    </w:p>
    <w:p>
      <w:r>
        <w:t>mov func1, $RESULT_1</w:t>
      </w:r>
    </w:p>
    <w:p>
      <w:r>
        <w:t>//log func1</w:t>
      </w:r>
    </w:p>
    <w:p>
      <w:r>
        <w:t>add tmp1, 5</w:t>
      </w:r>
    </w:p>
    <w:p>
      <w:r>
        <w:t>find tmp1, #8BC3E8??#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2</w:t>
      </w:r>
    </w:p>
    <w:p>
      <w:r>
        <w:t>opcode tmp2</w:t>
      </w:r>
    </w:p>
    <w:p>
      <w:r>
        <w:t>mov func2, $RESULT_1</w:t>
      </w:r>
    </w:p>
    <w:p>
      <w:r>
        <w:t>//log func2</w:t>
      </w:r>
    </w:p>
    <w:p>
      <w:r>
        <w:t>add tmp2, 5</w:t>
      </w:r>
    </w:p>
    <w:p>
      <w:r>
        <w:t>find tmp2, #8BC3E8??#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add tmp1, 2</w:t>
      </w:r>
    </w:p>
    <w:p>
      <w:r>
        <w:t>opcode tmp1</w:t>
      </w:r>
    </w:p>
    <w:p>
      <w:r>
        <w:t>mov func3, $RESULT_1</w:t>
      </w:r>
    </w:p>
    <w:p>
      <w:r>
        <w:t>//log func3</w:t>
      </w:r>
    </w:p>
    <w:p>
      <w:r>
        <w:t>mov tmp3, [tmp1-D], 1</w:t>
      </w:r>
    </w:p>
    <w:p>
      <w:r>
        <w:t>cmp tmp3, 50</w:t>
      </w:r>
    </w:p>
    <w:p>
      <w:r>
        <w:t>je lab42</w:t>
      </w:r>
    </w:p>
    <w:p>
      <w:r>
        <w:t>mov v1.32, 1</w:t>
      </w:r>
    </w:p>
    <w:p>
      <w:r>
        <w:t>//log v1.32</w:t>
      </w:r>
    </w:p>
    <w:p/>
    <w:p>
      <w:r>
        <w:t>lab42:</w:t>
      </w:r>
    </w:p>
    <w:p>
      <w:r>
        <w:t>mov tmp1, dllimgbase</w:t>
      </w:r>
    </w:p>
    <w:p>
      <w:r>
        <w:t>mov [tmp1], #60BB6806CA00BD000DC4008B73548D7B408B43188945608B83E000000089453433C08A078D04408B4C83688BC6FFD18B#</w:t>
      </w:r>
    </w:p>
    <w:p>
      <w:r>
        <w:t>add tmp1, 30     //30</w:t>
      </w:r>
    </w:p>
    <w:p>
      <w:r>
        <w:t>mov [tmp1], #C8034B24038BE000000033C08A47098D04408B5483688BC6FFD2807B20000F854C0100003C010F8544010000894D7033#</w:t>
      </w:r>
    </w:p>
    <w:p>
      <w:r>
        <w:t>add tmp1, 30     //60</w:t>
      </w:r>
    </w:p>
    <w:p>
      <w:r>
        <w:t>mov [tmp1], #C08A47078D04408B5483688BC6FFD289452433C08A47088D04408B5483688BC6FFD289452833C08A47028D04408B5483#</w:t>
      </w:r>
    </w:p>
    <w:p>
      <w:r>
        <w:t>add tmp1, 30     //90</w:t>
      </w:r>
    </w:p>
    <w:p>
      <w:r>
        <w:t>mov [tmp1], #688BC6FFD289453C33C08A47068D04408B5483688BC6FFD28845408B83E000000001453C8B453C5033C08A454005FF00#</w:t>
      </w:r>
    </w:p>
    <w:p>
      <w:r>
        <w:t>add tmp1, 30     //C0</w:t>
      </w:r>
    </w:p>
    <w:p>
      <w:r>
        <w:t>mov [tmp1], #0000508BC3E85A6A03008BC88B53108BC3E8725803008B552403553403D08955248B55282B55342BD089552833C08A47#</w:t>
      </w:r>
    </w:p>
    <w:p>
      <w:r>
        <w:t>add tmp1, 30     //F0</w:t>
      </w:r>
    </w:p>
    <w:p>
      <w:r>
        <w:t>mov [tmp1], #038D04408B5483688BC6FFD28945348B83E000000001453433C08A47018D04408B5483688BC6FFD28845388D452C5066#</w:t>
      </w:r>
    </w:p>
    <w:p>
      <w:r>
        <w:t>add tmp1, 30     //120</w:t>
      </w:r>
    </w:p>
    <w:p>
      <w:r>
        <w:t>mov [tmp1], #8B4D24668B55288BC3E8126503008B552C0393E0000000909090909060E82E00000066B9FF153E8A4538363A434A7405#</w:t>
      </w:r>
    </w:p>
    <w:p>
      <w:r>
        <w:t>add tmp1, 30    //150</w:t>
      </w:r>
    </w:p>
    <w:p>
      <w:r>
        <w:t>mov [tmp1], #6681C100108B457066890883C002893061EB3A00000000000000000000000090BEE02150003916740D83C60481FE3C2A#</w:t>
      </w:r>
    </w:p>
    <w:p>
      <w:r>
        <w:t>add tmp1, 30    //180</w:t>
      </w:r>
    </w:p>
    <w:p>
      <w:r>
        <w:t>mov [tmp1], #0210770FEBEF81EE0000400081C600004000C390900000000000000000FF4568FF4D6003B3E4000000837D60000F876D#</w:t>
      </w:r>
    </w:p>
    <w:p>
      <w:r>
        <w:t>add tmp1, 30    //1B0</w:t>
      </w:r>
    </w:p>
    <w:p>
      <w:r>
        <w:t>mov [tmp1], #FEFFFF6190#</w:t>
      </w:r>
    </w:p>
    <w:p>
      <w:r>
        <w:t>mov tmp1, dllimgbase</w:t>
      </w:r>
    </w:p>
    <w:p>
      <w:r>
        <w:t>mov tmp2, dllimgbase</w:t>
      </w:r>
    </w:p>
    <w:p>
      <w:r>
        <w:t>add tmp2, 0D00        //dllimgbase+D00</w:t>
      </w:r>
    </w:p>
    <w:p>
      <w:r>
        <w:t>mov tmp3, dllimgbase</w:t>
      </w:r>
    </w:p>
    <w:p>
      <w:r>
        <w:t>add tmp3, 0D68        //Dllimgbase+D68</w:t>
      </w:r>
    </w:p>
    <w:p>
      <w:r>
        <w:t>add tmp1, 2           //2</w:t>
      </w:r>
    </w:p>
    <w:p>
      <w:r>
        <w:t>mov [tmp1], EBXaddr</w:t>
      </w:r>
    </w:p>
    <w:p>
      <w:r>
        <w:t>add tmp1, 5           //7</w:t>
      </w:r>
    </w:p>
    <w:p>
      <w:r>
        <w:t>mov [tmp1], tmp2</w:t>
      </w:r>
    </w:p>
    <w:p>
      <w:r>
        <w:t>add tmp1, BE          //C5</w:t>
      </w:r>
    </w:p>
    <w:p>
      <w:r>
        <w:t>eval "{func1}"</w:t>
      </w:r>
    </w:p>
    <w:p>
      <w:r>
        <w:t>asm tmp1, $RESULT</w:t>
      </w:r>
    </w:p>
    <w:p>
      <w:r>
        <w:t>add tmp1, 0C          //D1</w:t>
      </w:r>
    </w:p>
    <w:p>
      <w:r>
        <w:t>eval "{func2}"</w:t>
      </w:r>
    </w:p>
    <w:p>
      <w:r>
        <w:t>asm tmp1, $RESULT</w:t>
      </w:r>
    </w:p>
    <w:p>
      <w:r>
        <w:t>add tmp1, 58          //129</w:t>
      </w:r>
    </w:p>
    <w:p>
      <w:r>
        <w:t>eval "{func3}"</w:t>
      </w:r>
    </w:p>
    <w:p>
      <w:r>
        <w:t>asm tmp1, $RESULT</w:t>
      </w:r>
    </w:p>
    <w:p>
      <w:r>
        <w:t>add tmp1, 48          //171</w:t>
      </w:r>
    </w:p>
    <w:p>
      <w:r>
        <w:t>mov [tmp1], iatstartaddr</w:t>
      </w:r>
    </w:p>
    <w:p>
      <w:r>
        <w:t>add tmp1, D           //17E</w:t>
      </w:r>
    </w:p>
    <w:p>
      <w:r>
        <w:t>mov [tmp1], iatendaddr</w:t>
      </w:r>
    </w:p>
    <w:p>
      <w:r>
        <w:t>add tmp1, A           //188</w:t>
      </w:r>
    </w:p>
    <w:p>
      <w:r>
        <w:t>mov [tmp1], imgbase</w:t>
      </w:r>
    </w:p>
    <w:p>
      <w:r>
        <w:t>add tmp1, 6           //18E</w:t>
      </w:r>
    </w:p>
    <w:p>
      <w:r>
        <w:t>mov [tmp1], imgbasefromdisk</w:t>
      </w:r>
    </w:p>
    <w:p>
      <w:r>
        <w:t xml:space="preserve">add tmp1, 5           //193   error point   </w:t>
      </w:r>
    </w:p>
    <w:p>
      <w:r>
        <w:t>mov tmp5, tmp1</w:t>
      </w:r>
    </w:p>
    <w:p>
      <w:r>
        <w:t>bp tmp5</w:t>
      </w:r>
    </w:p>
    <w:p>
      <w:r>
        <w:t>add tmp1, 21          //1B4   end point</w:t>
      </w:r>
    </w:p>
    <w:p>
      <w:r>
        <w:t>mov tmp6, tmp1</w:t>
      </w:r>
    </w:p>
    <w:p>
      <w:r>
        <w:t>bp tmp6</w:t>
      </w:r>
    </w:p>
    <w:p>
      <w:r>
        <w:t>mov tmp7, eip         //store eip</w:t>
      </w:r>
    </w:p>
    <w:p>
      <w:r>
        <w:t>cmp v1.32, 1</w:t>
      </w:r>
    </w:p>
    <w:p>
      <w:r>
        <w:t>jne lab43</w:t>
      </w:r>
    </w:p>
    <w:p>
      <w:r>
        <w:t>mov tmp1, dllimgbase</w:t>
      </w:r>
    </w:p>
    <w:p>
      <w:r>
        <w:t>add tmp1, 11B         //dllimgbase+11B</w:t>
      </w:r>
    </w:p>
    <w:p>
      <w:r>
        <w:t>mov [tmp1], #90909090#</w:t>
      </w:r>
    </w:p>
    <w:p>
      <w:r>
        <w:t>add tmp1, 13          //dllimgbase+12E</w:t>
      </w:r>
    </w:p>
    <w:p>
      <w:r>
        <w:t>mov [tmp1], #8BD090909090909090#</w:t>
      </w:r>
    </w:p>
    <w:p/>
    <w:p>
      <w:r>
        <w:t>lab43:</w:t>
      </w:r>
    </w:p>
    <w:p>
      <w:r>
        <w:t>mov eip, dllimgbase</w:t>
      </w:r>
    </w:p>
    <w:p>
      <w:r>
        <w:t>eob lab44</w:t>
      </w:r>
    </w:p>
    <w:p>
      <w:r>
        <w:t>eoe lab44</w:t>
      </w:r>
    </w:p>
    <w:p>
      <w:r>
        <w:t>run</w:t>
      </w:r>
    </w:p>
    <w:p/>
    <w:p>
      <w:r>
        <w:t>lab44:</w:t>
      </w:r>
    </w:p>
    <w:p>
      <w:r>
        <w:t>cmp eip, tmp5      //error</w:t>
      </w:r>
    </w:p>
    <w:p>
      <w:r>
        <w:t>je lab60</w:t>
      </w:r>
    </w:p>
    <w:p>
      <w:r>
        <w:t>cmp eip, tmp6      //OK</w:t>
      </w:r>
    </w:p>
    <w:p>
      <w:r>
        <w:t>je lab45</w:t>
      </w:r>
    </w:p>
    <w:p>
      <w:r>
        <w:t>jmp error</w:t>
      </w:r>
    </w:p>
    <w:p/>
    <w:p>
      <w:r>
        <w:t>lab45:</w:t>
      </w:r>
    </w:p>
    <w:p>
      <w:r>
        <w:t>bc tmp5</w:t>
      </w:r>
    </w:p>
    <w:p>
      <w:r>
        <w:t>bc tmp6</w:t>
      </w:r>
    </w:p>
    <w:p>
      <w:r>
        <w:t>//msg "type3 API 修复完毕"</w:t>
      </w:r>
    </w:p>
    <w:p>
      <w:r>
        <w:t>//pause</w:t>
      </w:r>
    </w:p>
    <w:p>
      <w:r>
        <w:t>mov type3count, [tmp3]</w:t>
      </w:r>
    </w:p>
    <w:p>
      <w:r>
        <w:t>//log type3count</w:t>
      </w:r>
    </w:p>
    <w:p>
      <w:r>
        <w:t>fill dllimgbase, 0E00, 00</w:t>
      </w:r>
    </w:p>
    <w:p>
      <w:r>
        <w:t>mov eip, tmp7           //restore eip</w:t>
      </w:r>
    </w:p>
    <w:p/>
    <w:p>
      <w:r>
        <w:t>lab46:</w:t>
      </w:r>
    </w:p>
    <w:p>
      <w:r>
        <w:t>cmp AsprAPIloc, 0</w:t>
      </w:r>
    </w:p>
    <w:p>
      <w:r>
        <w:t>je lab52</w:t>
      </w:r>
    </w:p>
    <w:p>
      <w:r>
        <w:t>cmp Aspr1stthunk, 0     //VB app ?</w:t>
      </w:r>
    </w:p>
    <w:p>
      <w:r>
        <w:t>je lab52</w:t>
      </w:r>
    </w:p>
    <w:p>
      <w:r>
        <w:t>mov count, 120         //Need free space 120 bytes for 2.xx</w:t>
      </w:r>
    </w:p>
    <w:p>
      <w:r>
        <w:t>call FindEMUAddr</w:t>
      </w:r>
    </w:p>
    <w:p/>
    <w:p>
      <w:r>
        <w:t>//$$$ fix Asprotect API $$$</w:t>
      </w:r>
    </w:p>
    <w:p>
      <w:r>
        <w:t>lab46_1:</w:t>
      </w:r>
    </w:p>
    <w:p>
      <w:r>
        <w:t>//chk number of API</w:t>
      </w:r>
    </w:p>
    <w:p>
      <w:r>
        <w:t>mov tmp5, 0           //counter</w:t>
      </w:r>
    </w:p>
    <w:p>
      <w:r>
        <w:t>mov tmp6, Aspr1stthunk</w:t>
      </w:r>
    </w:p>
    <w:p>
      <w:r>
        <w:t>mov tmp1, AsprAPIloc</w:t>
      </w:r>
    </w:p>
    <w:p>
      <w:r>
        <w:t>add tmp1, 4</w:t>
      </w:r>
    </w:p>
    <w:p>
      <w:r>
        <w:t>mov caller, "lab46_1"</w:t>
      </w:r>
    </w:p>
    <w:p/>
    <w:p>
      <w:r>
        <w:t>lab46_2:</w:t>
      </w:r>
    </w:p>
    <w:p>
      <w:r>
        <w:t>mov tmp2, [tmp1]</w:t>
      </w:r>
    </w:p>
    <w:p>
      <w:r>
        <w:t>GMEMI tmp2, MEMORYOWNER</w:t>
      </w:r>
    </w:p>
    <w:p>
      <w:r>
        <w:t>mov tmp3, $RESULT</w:t>
      </w:r>
    </w:p>
    <w:p>
      <w:r>
        <w:t>cmp tmp3, dllimgbase</w:t>
      </w:r>
    </w:p>
    <w:p>
      <w:r>
        <w:t>jne lab46_3</w:t>
      </w:r>
    </w:p>
    <w:p>
      <w:r>
        <w:t>add tmp5, 1</w:t>
      </w:r>
    </w:p>
    <w:p>
      <w:r>
        <w:t>add tmp1, 4</w:t>
      </w:r>
    </w:p>
    <w:p>
      <w:r>
        <w:t>jmp lab46_2</w:t>
      </w:r>
    </w:p>
    <w:p/>
    <w:p>
      <w:r>
        <w:t>lab46_3:</w:t>
      </w:r>
    </w:p>
    <w:p>
      <w:r>
        <w:t>log tmp5, "这版的 Asprotect 其 SDk API 总数 = "</w:t>
      </w:r>
    </w:p>
    <w:p/>
    <w:p>
      <w:r>
        <w:t>lab47:</w:t>
      </w:r>
    </w:p>
    <w:p>
      <w:r>
        <w:t>mov tmp10, 0</w:t>
      </w:r>
    </w:p>
    <w:p>
      <w:r>
        <w:t>cmp tmp5, 0B</w:t>
      </w:r>
    </w:p>
    <w:p>
      <w:r>
        <w:t>je loop8</w:t>
      </w:r>
    </w:p>
    <w:p>
      <w:r>
        <w:t>cmp tmp5, 0C</w:t>
      </w:r>
    </w:p>
    <w:p>
      <w:r>
        <w:t>je loop9</w:t>
      </w:r>
    </w:p>
    <w:p>
      <w:r>
        <w:t>cmp tmp5, 0D</w:t>
      </w:r>
    </w:p>
    <w:p>
      <w:r>
        <w:t>je loop10</w:t>
      </w:r>
    </w:p>
    <w:p>
      <w:r>
        <w:t>msg "未知的 Asprotect SDK API"</w:t>
      </w:r>
    </w:p>
    <w:p>
      <w:r>
        <w:t>jmp error</w:t>
      </w:r>
    </w:p>
    <w:p/>
    <w:p>
      <w:r>
        <w:t>//Asprotect 2.3 build01.14</w:t>
      </w:r>
    </w:p>
    <w:p>
      <w:r>
        <w:t>loop8:</w:t>
      </w:r>
    </w:p>
    <w:p>
      <w:r>
        <w:t>mov tmp7, AsprAPIloc</w:t>
      </w:r>
    </w:p>
    <w:p>
      <w:r>
        <w:t>scmp caller, "lab84"</w:t>
      </w:r>
    </w:p>
    <w:p>
      <w:r>
        <w:t>je loop8_2</w:t>
      </w:r>
    </w:p>
    <w:p>
      <w:r>
        <w:t>mov tmp1, [tmp6]</w:t>
      </w:r>
    </w:p>
    <w:p>
      <w:r>
        <w:t>GMEMI tmp1, MEMORYOWNER</w:t>
      </w:r>
    </w:p>
    <w:p>
      <w:r>
        <w:t>mov tmp2, $RESULT</w:t>
      </w:r>
    </w:p>
    <w:p>
      <w:r>
        <w:t>cmp tmp2, dllimgbase</w:t>
      </w:r>
    </w:p>
    <w:p>
      <w:r>
        <w:t>jne lab48</w:t>
      </w:r>
    </w:p>
    <w:p>
      <w:r>
        <w:t>mov tmp8, 0    //reset counter</w:t>
      </w:r>
    </w:p>
    <w:p/>
    <w:p>
      <w:r>
        <w:t>loop8_1:</w:t>
      </w:r>
    </w:p>
    <w:p>
      <w:r>
        <w:t>cmp tmp8, tmp5       //compare all the API in AsprAPIloc?</w:t>
      </w:r>
    </w:p>
    <w:p>
      <w:r>
        <w:t>ja error</w:t>
      </w:r>
    </w:p>
    <w:p>
      <w:r>
        <w:t>mov tmp2, [tmp7]     //AsprAPIloc</w:t>
      </w:r>
    </w:p>
    <w:p>
      <w:r>
        <w:t>cmp tmp1, tmp2</w:t>
      </w:r>
    </w:p>
    <w:p>
      <w:r>
        <w:t>je loop8_3</w:t>
      </w:r>
    </w:p>
    <w:p>
      <w:r>
        <w:t>add tmp7, 4</w:t>
      </w:r>
    </w:p>
    <w:p>
      <w:r>
        <w:t>add tmp8, 1</w:t>
      </w:r>
    </w:p>
    <w:p>
      <w:r>
        <w:t xml:space="preserve">jmp loop8_1 </w:t>
      </w:r>
    </w:p>
    <w:p/>
    <w:p>
      <w:r>
        <w:t>loop8_2:</w:t>
      </w:r>
    </w:p>
    <w:p>
      <w:r>
        <w:t>mov tmp1, [tmp6]</w:t>
      </w:r>
    </w:p>
    <w:p>
      <w:r>
        <w:t>cmp tmp1, 0</w:t>
      </w:r>
    </w:p>
    <w:p>
      <w:r>
        <w:t>je lab48</w:t>
      </w:r>
    </w:p>
    <w:p>
      <w:r>
        <w:t>mov tmp8, [tmp6+4]</w:t>
      </w:r>
    </w:p>
    <w:p/>
    <w:p>
      <w:r>
        <w:t>//0-GetRegistrationKeys,1-GetRegistrationInformation,2-CheckKey,3-CheckKeyAndDecrypt</w:t>
      </w:r>
    </w:p>
    <w:p>
      <w:r>
        <w:t>//4-GetKeyDate,5-GetKeyExpirationDate,6-GetTrialDays,7-GetTrialExecs</w:t>
      </w:r>
    </w:p>
    <w:p>
      <w:r>
        <w:t>//8-GetExpirationDate,9-GetModeInformation,A-GetHardwareID,B-SetUserKey</w:t>
      </w:r>
    </w:p>
    <w:p>
      <w:r>
        <w:t>loop8_3:</w:t>
      </w:r>
    </w:p>
    <w:p>
      <w:r>
        <w:t>cmp tmp8, 1</w:t>
      </w:r>
    </w:p>
    <w:p>
      <w:r>
        <w:t>je B_GRI</w:t>
      </w:r>
    </w:p>
    <w:p>
      <w:r>
        <w:t>cmp tmp8, 2</w:t>
      </w:r>
    </w:p>
    <w:p>
      <w:r>
        <w:t>je B_CK</w:t>
      </w:r>
    </w:p>
    <w:p>
      <w:r>
        <w:t>cmp tmp8, 3</w:t>
      </w:r>
    </w:p>
    <w:p>
      <w:r>
        <w:t>je B_CKAD</w:t>
      </w:r>
    </w:p>
    <w:p>
      <w:r>
        <w:t>cmp tmp8, 4</w:t>
      </w:r>
    </w:p>
    <w:p>
      <w:r>
        <w:t>je B_GKD</w:t>
      </w:r>
    </w:p>
    <w:p>
      <w:r>
        <w:t>cmp tmp8, 5</w:t>
      </w:r>
    </w:p>
    <w:p>
      <w:r>
        <w:t>je B_GKED</w:t>
      </w:r>
    </w:p>
    <w:p>
      <w:r>
        <w:t>cmp tmp8, 6</w:t>
      </w:r>
    </w:p>
    <w:p>
      <w:r>
        <w:t>je B_GTD</w:t>
      </w:r>
    </w:p>
    <w:p>
      <w:r>
        <w:t>cmp tmp8, 7</w:t>
      </w:r>
    </w:p>
    <w:p>
      <w:r>
        <w:t>je B_GTE</w:t>
      </w:r>
    </w:p>
    <w:p>
      <w:r>
        <w:t>cmp tmp8, 8</w:t>
      </w:r>
    </w:p>
    <w:p>
      <w:r>
        <w:t>je B_GED</w:t>
      </w:r>
    </w:p>
    <w:p>
      <w:r>
        <w:t>cmp tmp8, 9</w:t>
      </w:r>
    </w:p>
    <w:p>
      <w:r>
        <w:t>je B_GMI</w:t>
      </w:r>
    </w:p>
    <w:p>
      <w:r>
        <w:t>cmp tmp8, 0A</w:t>
      </w:r>
    </w:p>
    <w:p>
      <w:r>
        <w:t>je B_GHI</w:t>
      </w:r>
    </w:p>
    <w:p>
      <w:r>
        <w:t>msg "这个 API 没有模拟"</w:t>
      </w:r>
    </w:p>
    <w:p>
      <w:r>
        <w:t>//pause</w:t>
      </w:r>
    </w:p>
    <w:p>
      <w:r>
        <w:t>scmp caller, "lab84"</w:t>
      </w:r>
    </w:p>
    <w:p>
      <w:r>
        <w:t>je loop8_4</w:t>
      </w:r>
    </w:p>
    <w:p>
      <w:r>
        <w:t>add tmp6, 4</w:t>
      </w:r>
    </w:p>
    <w:p>
      <w:r>
        <w:t>jmp loop8</w:t>
      </w:r>
    </w:p>
    <w:p/>
    <w:p>
      <w:r>
        <w:t>loop8_4:</w:t>
      </w:r>
    </w:p>
    <w:p>
      <w:r>
        <w:t>add tmp6, 8</w:t>
      </w:r>
    </w:p>
    <w:p>
      <w:r>
        <w:t>jmp loop8</w:t>
      </w:r>
    </w:p>
    <w:p/>
    <w:p>
      <w:r>
        <w:t>//GetRegistrationInformation</w:t>
      </w:r>
    </w:p>
    <w:p>
      <w:r>
        <w:t>B_GRI:</w:t>
      </w:r>
    </w:p>
    <w:p>
      <w:r>
        <w:t>mov tmp3, EmuAddr</w:t>
      </w:r>
    </w:p>
    <w:p>
      <w:r>
        <w:t>mov [tmp3], #8B442408C700909090008B44240CC70090909000B801000000C20C00#</w:t>
      </w:r>
    </w:p>
    <w:p>
      <w:r>
        <w:t>add tmp3, 6</w:t>
      </w:r>
    </w:p>
    <w:p>
      <w:r>
        <w:t>mov tmp4, EmuAddr</w:t>
      </w:r>
    </w:p>
    <w:p>
      <w:r>
        <w:t>add tmp4, 20</w:t>
      </w:r>
    </w:p>
    <w:p>
      <w:r>
        <w:t>mov [tmp4], #313131313232323233333333#           //111122223333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B_GRI_1</w:t>
      </w:r>
    </w:p>
    <w:p>
      <w:r>
        <w:t>mov tmp9, EmuAddr</w:t>
      </w:r>
    </w:p>
    <w:p>
      <w:r>
        <w:t>add tmp9, 6</w:t>
      </w:r>
    </w:p>
    <w:p>
      <w:r>
        <w:t>call DLLASPRAPI</w:t>
      </w:r>
    </w:p>
    <w:p/>
    <w:p>
      <w:r>
        <w:t>B_GRI_1:</w:t>
      </w:r>
    </w:p>
    <w:p>
      <w:r>
        <w:t>add tmp3, 0A</w:t>
      </w:r>
    </w:p>
    <w:p>
      <w:r>
        <w:t>mov tmp4, EmuAddr</w:t>
      </w:r>
    </w:p>
    <w:p>
      <w:r>
        <w:t>add tmp4, 30</w:t>
      </w:r>
    </w:p>
    <w:p>
      <w:r>
        <w:t>cmp isdll, 1</w:t>
      </w:r>
    </w:p>
    <w:p>
      <w:r>
        <w:t>jne B_GRI_2</w:t>
      </w:r>
    </w:p>
    <w:p>
      <w:r>
        <w:t>mov tmp9, EmuAddr</w:t>
      </w:r>
    </w:p>
    <w:p>
      <w:r>
        <w:t>add tmp9, 10</w:t>
      </w:r>
    </w:p>
    <w:p>
      <w:r>
        <w:t>call DLLASPRAPI</w:t>
      </w:r>
    </w:p>
    <w:p/>
    <w:p>
      <w:r>
        <w:t>B_GRI_2:</w:t>
      </w:r>
    </w:p>
    <w:p>
      <w:r>
        <w:t>mov [tmp4], #04000000566F6C58#</w:t>
      </w:r>
    </w:p>
    <w:p>
      <w:r>
        <w:t>add tmp4, 4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log EmuAddr, "GetRegistrationInformation  "</w:t>
      </w:r>
    </w:p>
    <w:p>
      <w:r>
        <w:t>scmp caller, "lab84"</w:t>
      </w:r>
    </w:p>
    <w:p>
      <w:r>
        <w:t>je B_GRI_3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40</w:t>
      </w:r>
    </w:p>
    <w:p>
      <w:r>
        <w:t>add tmp6, 4</w:t>
      </w:r>
    </w:p>
    <w:p>
      <w:r>
        <w:t>jmp loop8</w:t>
      </w:r>
    </w:p>
    <w:p/>
    <w:p>
      <w:r>
        <w:t>B_GRI_3:</w:t>
      </w:r>
    </w:p>
    <w:p>
      <w:r>
        <w:t>eval "jmp 0{EmuAddr}"</w:t>
      </w:r>
    </w:p>
    <w:p>
      <w:r>
        <w:t>asm tmp1, $RESULT</w:t>
      </w:r>
    </w:p>
    <w:p>
      <w:r>
        <w:t>add EmuAddr, 40</w:t>
      </w:r>
    </w:p>
    <w:p>
      <w:r>
        <w:t>add tmp6, 8</w:t>
      </w:r>
    </w:p>
    <w:p>
      <w:r>
        <w:t>jmp loop8</w:t>
      </w:r>
    </w:p>
    <w:p/>
    <w:p>
      <w:r>
        <w:t>//CheckKey</w:t>
      </w:r>
    </w:p>
    <w:p>
      <w:r>
        <w:t>B_CK:</w:t>
      </w:r>
    </w:p>
    <w:p>
      <w:r>
        <w:t>mov tmp3, EmuAddr</w:t>
      </w:r>
    </w:p>
    <w:p>
      <w:r>
        <w:t>mov [tmp3], #B801000000C20C00#</w:t>
      </w:r>
    </w:p>
    <w:p>
      <w:r>
        <w:t>log EmuAddr, "CheckKey  "</w:t>
      </w:r>
    </w:p>
    <w:p>
      <w:r>
        <w:t>scmp caller, "lab84"</w:t>
      </w:r>
    </w:p>
    <w:p>
      <w:r>
        <w:t>je B_CK_1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10</w:t>
      </w:r>
    </w:p>
    <w:p>
      <w:r>
        <w:t>add tmp6, 4</w:t>
      </w:r>
    </w:p>
    <w:p>
      <w:r>
        <w:t>jmp loop8</w:t>
      </w:r>
    </w:p>
    <w:p/>
    <w:p>
      <w:r>
        <w:t>B_CK_1:</w:t>
      </w:r>
    </w:p>
    <w:p>
      <w:r>
        <w:t>eval "jmp 0{EmuAddr}"</w:t>
      </w:r>
    </w:p>
    <w:p>
      <w:r>
        <w:t>asm tmp1, $RESULT</w:t>
      </w:r>
    </w:p>
    <w:p>
      <w:r>
        <w:t>add EmuAddr, 10</w:t>
      </w:r>
    </w:p>
    <w:p>
      <w:r>
        <w:t>add tmp6, 8</w:t>
      </w:r>
    </w:p>
    <w:p>
      <w:r>
        <w:t>jmp loop8</w:t>
      </w:r>
    </w:p>
    <w:p/>
    <w:p>
      <w:r>
        <w:t>//CheckKeyAndDecrypt</w:t>
      </w:r>
    </w:p>
    <w:p>
      <w:r>
        <w:t>B_CKAD:</w:t>
      </w:r>
    </w:p>
    <w:p>
      <w:r>
        <w:t>mov tmp3, EmuAddr</w:t>
      </w:r>
    </w:p>
    <w:p>
      <w:r>
        <w:t>mov [tmp3], #B801000000C20C00#</w:t>
      </w:r>
    </w:p>
    <w:p>
      <w:r>
        <w:t>log EmuAddr, "CheckKeyAndDecrypt  "</w:t>
      </w:r>
    </w:p>
    <w:p>
      <w:r>
        <w:t>scmp caller, "lab84"</w:t>
      </w:r>
    </w:p>
    <w:p>
      <w:r>
        <w:t>je B_CKAD_1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10</w:t>
      </w:r>
    </w:p>
    <w:p>
      <w:r>
        <w:t>add tmp6, 4</w:t>
      </w:r>
    </w:p>
    <w:p>
      <w:r>
        <w:t>jmp loop8</w:t>
      </w:r>
    </w:p>
    <w:p/>
    <w:p>
      <w:r>
        <w:t>B_CKAD_1:</w:t>
      </w:r>
    </w:p>
    <w:p>
      <w:r>
        <w:t>eval "jmp 0{EmuAddr}"</w:t>
      </w:r>
    </w:p>
    <w:p>
      <w:r>
        <w:t>asm tmp1, $RESULT</w:t>
      </w:r>
    </w:p>
    <w:p>
      <w:r>
        <w:t>add EmuAddr, 10</w:t>
      </w:r>
    </w:p>
    <w:p>
      <w:r>
        <w:t>add tmp6, 8</w:t>
      </w:r>
    </w:p>
    <w:p>
      <w:r>
        <w:t>jmp loop8</w:t>
      </w:r>
    </w:p>
    <w:p/>
    <w:p>
      <w:r>
        <w:t>//GetKeyDate</w:t>
      </w:r>
    </w:p>
    <w:p>
      <w:r>
        <w:t>B_GKD:</w:t>
      </w:r>
    </w:p>
    <w:p>
      <w:r>
        <w:t>mov tmp3, EmuAddr</w:t>
      </w:r>
    </w:p>
    <w:p>
      <w:r>
        <w:t>mov [tmp3], #8B44240866C70001008B44240C66C70001008B44241066C700D707B801000000C21000#</w:t>
      </w:r>
    </w:p>
    <w:p>
      <w:r>
        <w:t>log EmuAddr, "GetKeyDate  "</w:t>
      </w:r>
    </w:p>
    <w:p>
      <w:r>
        <w:t>scmp caller, "lab84"</w:t>
      </w:r>
    </w:p>
    <w:p>
      <w:r>
        <w:t>je B_GKD_1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loop8</w:t>
      </w:r>
    </w:p>
    <w:p/>
    <w:p>
      <w:r>
        <w:t>B_GKD_1: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loop8</w:t>
      </w:r>
    </w:p>
    <w:p/>
    <w:p>
      <w:r>
        <w:t>//GetKeyExpirationDate</w:t>
      </w:r>
    </w:p>
    <w:p>
      <w:r>
        <w:t>B_GKED:</w:t>
      </w:r>
    </w:p>
    <w:p>
      <w:r>
        <w:t>mov tmp3, EmuAddr</w:t>
      </w:r>
    </w:p>
    <w:p>
      <w:r>
        <w:t>mov [tmp3], #8B44240866C7001E008B44240C66C7000C008B44241066C7006B08B801000000C21000#</w:t>
      </w:r>
    </w:p>
    <w:p>
      <w:r>
        <w:t>log EmuAddr, "GetKeyExpirationDate  "</w:t>
      </w:r>
    </w:p>
    <w:p>
      <w:r>
        <w:t>scmp caller, "lab84"</w:t>
      </w:r>
    </w:p>
    <w:p>
      <w:r>
        <w:t>je B_GKED_1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loop8</w:t>
      </w:r>
    </w:p>
    <w:p/>
    <w:p>
      <w:r>
        <w:t>B_GKED_1: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loop8</w:t>
      </w:r>
    </w:p>
    <w:p/>
    <w:p>
      <w:r>
        <w:t>//GetTrialDays</w:t>
      </w:r>
    </w:p>
    <w:p>
      <w:r>
        <w:t>B_GTD:</w:t>
      </w:r>
    </w:p>
    <w:p>
      <w:r>
        <w:t>mov tmp3, EmuAddr</w:t>
      </w:r>
    </w:p>
    <w:p>
      <w:r>
        <w:t>mov [tmp3], #8B442408C7001E0000008B44240CC7001E000000B801000000C20C00#</w:t>
      </w:r>
    </w:p>
    <w:p>
      <w:r>
        <w:t>log EmuAddr, "GetTrialDays  "</w:t>
      </w:r>
    </w:p>
    <w:p>
      <w:r>
        <w:t>scmp caller, "lab84"</w:t>
      </w:r>
    </w:p>
    <w:p>
      <w:r>
        <w:t>je B_GTD_1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loop8</w:t>
      </w:r>
    </w:p>
    <w:p/>
    <w:p>
      <w:r>
        <w:t>B_GTD_1: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loop8</w:t>
      </w:r>
    </w:p>
    <w:p/>
    <w:p>
      <w:r>
        <w:t>//GetTrialExecs</w:t>
      </w:r>
    </w:p>
    <w:p>
      <w:r>
        <w:t>B_GTE:</w:t>
      </w:r>
    </w:p>
    <w:p>
      <w:r>
        <w:t>mov tmp3, EmuAddr</w:t>
      </w:r>
    </w:p>
    <w:p>
      <w:r>
        <w:t>mov [tmp3], #8B442408C7001E0000008B44240CC7001E000000B801000000C20C00#</w:t>
      </w:r>
    </w:p>
    <w:p>
      <w:r>
        <w:t>log EmuAddr, "GetTrialExecs  "</w:t>
      </w:r>
    </w:p>
    <w:p>
      <w:r>
        <w:t>scmp caller, "lab84"</w:t>
      </w:r>
    </w:p>
    <w:p>
      <w:r>
        <w:t>je B_GTE_1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loop8</w:t>
      </w:r>
    </w:p>
    <w:p/>
    <w:p>
      <w:r>
        <w:t>B_GTE_1: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loop8</w:t>
      </w:r>
    </w:p>
    <w:p/>
    <w:p>
      <w:r>
        <w:t>//GetExpirationDate</w:t>
      </w:r>
    </w:p>
    <w:p>
      <w:r>
        <w:t>B_GED:</w:t>
      </w:r>
    </w:p>
    <w:p>
      <w:r>
        <w:t>mov tmp3, EmuAddr</w:t>
      </w:r>
    </w:p>
    <w:p>
      <w:r>
        <w:t>mov [tmp3], #8B44240866C7001E008B44240C66C7000C008B44241066C7006B08B801000000C21000#</w:t>
      </w:r>
    </w:p>
    <w:p>
      <w:r>
        <w:t>log EmuAddr, "GetExpirationDate  "</w:t>
      </w:r>
    </w:p>
    <w:p>
      <w:r>
        <w:t>scmp caller, "lab84"</w:t>
      </w:r>
    </w:p>
    <w:p>
      <w:r>
        <w:t>je B_GED_1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loop8</w:t>
      </w:r>
    </w:p>
    <w:p/>
    <w:p>
      <w:r>
        <w:t>B_GED_1: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loop8</w:t>
      </w:r>
    </w:p>
    <w:p/>
    <w:p>
      <w:r>
        <w:t>//GetModeInformation</w:t>
      </w:r>
    </w:p>
    <w:p>
      <w:r>
        <w:t>B_GMI:</w:t>
      </w:r>
    </w:p>
    <w:p>
      <w:r>
        <w:t>mov tmp3, EmuAddr</w:t>
      </w:r>
    </w:p>
    <w:p>
      <w:r>
        <w:t>mov [tmp3], #8B442408C700909090008B44240CC70090909000B801000000C20C00#</w:t>
      </w:r>
    </w:p>
    <w:p>
      <w:r>
        <w:t>add tmp3, 6</w:t>
      </w:r>
    </w:p>
    <w:p>
      <w:r>
        <w:t>mov tmp4, EmuAddr</w:t>
      </w:r>
    </w:p>
    <w:p>
      <w:r>
        <w:t>add tmp4, 20</w:t>
      </w:r>
    </w:p>
    <w:p>
      <w:r>
        <w:t>mov [tmp4], #53697465204C6963656E7365#           //Site license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B_GMI_1</w:t>
      </w:r>
    </w:p>
    <w:p>
      <w:r>
        <w:t>mov tmp9, EmuAddr</w:t>
      </w:r>
    </w:p>
    <w:p>
      <w:r>
        <w:t>add tmp9, 6</w:t>
      </w:r>
    </w:p>
    <w:p>
      <w:r>
        <w:t>call DLLASPRAPI</w:t>
      </w:r>
    </w:p>
    <w:p/>
    <w:p>
      <w:r>
        <w:t>B_GMI_1:</w:t>
      </w:r>
    </w:p>
    <w:p>
      <w:r>
        <w:t>add tmp3, 0A</w:t>
      </w:r>
    </w:p>
    <w:p>
      <w:r>
        <w:t>mov tmp4, EmuAddr</w:t>
      </w:r>
    </w:p>
    <w:p>
      <w:r>
        <w:t>add tmp4, 30</w:t>
      </w:r>
    </w:p>
    <w:p>
      <w:r>
        <w:t>mov [tmp4], #030000000#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B_GMI_2</w:t>
      </w:r>
    </w:p>
    <w:p>
      <w:r>
        <w:t>mov tmp9, EmuAddr</w:t>
      </w:r>
    </w:p>
    <w:p>
      <w:r>
        <w:t>add tmp9, 10</w:t>
      </w:r>
    </w:p>
    <w:p>
      <w:r>
        <w:t>call DLLASPRAPI</w:t>
      </w:r>
    </w:p>
    <w:p/>
    <w:p>
      <w:r>
        <w:t>B_GMI_2:</w:t>
      </w:r>
    </w:p>
    <w:p>
      <w:r>
        <w:t>log EmuAddr, "GetModeInformation  "</w:t>
      </w:r>
    </w:p>
    <w:p>
      <w:r>
        <w:t>scmp caller, "lab84"</w:t>
      </w:r>
    </w:p>
    <w:p>
      <w:r>
        <w:t>je B_GMI_3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40</w:t>
      </w:r>
    </w:p>
    <w:p>
      <w:r>
        <w:t>add tmp6, 4</w:t>
      </w:r>
    </w:p>
    <w:p>
      <w:r>
        <w:t>jmp loop8</w:t>
      </w:r>
    </w:p>
    <w:p/>
    <w:p>
      <w:r>
        <w:t>B_GMI_3:</w:t>
      </w:r>
    </w:p>
    <w:p>
      <w:r>
        <w:t>eval "jmp 0{EmuAddr}"</w:t>
      </w:r>
    </w:p>
    <w:p>
      <w:r>
        <w:t>asm tmp1, $RESULT</w:t>
      </w:r>
    </w:p>
    <w:p>
      <w:r>
        <w:t>add EmuAddr, 40</w:t>
      </w:r>
    </w:p>
    <w:p>
      <w:r>
        <w:t>add tmp6, 8</w:t>
      </w:r>
    </w:p>
    <w:p>
      <w:r>
        <w:t>jmp loop8</w:t>
      </w:r>
    </w:p>
    <w:p/>
    <w:p>
      <w:r>
        <w:t>//GetHardwareID</w:t>
      </w:r>
    </w:p>
    <w:p>
      <w:r>
        <w:t>B_GHI:</w:t>
      </w:r>
    </w:p>
    <w:p>
      <w:r>
        <w:t>mov tmp3, EmuAddr</w:t>
      </w:r>
    </w:p>
    <w:p>
      <w:r>
        <w:t>mov [tmp3], #B890909000C3#</w:t>
      </w:r>
    </w:p>
    <w:p>
      <w:r>
        <w:t>add tmp3, 1</w:t>
      </w:r>
    </w:p>
    <w:p>
      <w:r>
        <w:t>mov tmp4, EmuAddr</w:t>
      </w:r>
    </w:p>
    <w:p>
      <w:r>
        <w:t>add tmp4, 10</w:t>
      </w:r>
    </w:p>
    <w:p>
      <w:r>
        <w:t>mov [tmp4], #31323334353637382D34343434#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log EmuAddr, "GetHardwareID  "</w:t>
      </w:r>
    </w:p>
    <w:p>
      <w:r>
        <w:t>cmp isdll, 1</w:t>
      </w:r>
    </w:p>
    <w:p>
      <w:r>
        <w:t>jne B_GHI_1</w:t>
      </w:r>
    </w:p>
    <w:p>
      <w:r>
        <w:t>mov tmp9, EmuAddr</w:t>
      </w:r>
    </w:p>
    <w:p>
      <w:r>
        <w:t>add tmp9, 1</w:t>
      </w:r>
    </w:p>
    <w:p>
      <w:r>
        <w:t>call DLLASPRAPI</w:t>
      </w:r>
    </w:p>
    <w:p/>
    <w:p>
      <w:r>
        <w:t>B_GHI_1:</w:t>
      </w:r>
    </w:p>
    <w:p>
      <w:r>
        <w:t>scmp caller, "lab84"</w:t>
      </w:r>
    </w:p>
    <w:p>
      <w:r>
        <w:t>je B_GHI_2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loop8</w:t>
      </w:r>
    </w:p>
    <w:p/>
    <w:p>
      <w:r>
        <w:t>B_GHI_2: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loop8</w:t>
      </w:r>
    </w:p>
    <w:p/>
    <w:p>
      <w:r>
        <w:t>//Asprotect v2.11</w:t>
      </w:r>
    </w:p>
    <w:p>
      <w:r>
        <w:t>loop9:</w:t>
      </w:r>
    </w:p>
    <w:p>
      <w:r>
        <w:t>mov tmp7, AsprAPIloc</w:t>
      </w:r>
    </w:p>
    <w:p>
      <w:r>
        <w:t>scmp caller, "lab84"</w:t>
      </w:r>
    </w:p>
    <w:p>
      <w:r>
        <w:t>je loop9_2</w:t>
      </w:r>
    </w:p>
    <w:p>
      <w:r>
        <w:t>mov tmp1, [tmp6]</w:t>
      </w:r>
    </w:p>
    <w:p>
      <w:r>
        <w:t>GMEMI tmp1, MEMORYOWNER</w:t>
      </w:r>
    </w:p>
    <w:p>
      <w:r>
        <w:t>mov tmp2, $RESULT</w:t>
      </w:r>
    </w:p>
    <w:p>
      <w:r>
        <w:t>cmp tmp2, dllimgbase</w:t>
      </w:r>
    </w:p>
    <w:p>
      <w:r>
        <w:t>jne lab48</w:t>
      </w:r>
    </w:p>
    <w:p>
      <w:r>
        <w:t>mov tmp8, 0    //reset counter</w:t>
      </w:r>
    </w:p>
    <w:p/>
    <w:p>
      <w:r>
        <w:t>loop9_1:</w:t>
      </w:r>
    </w:p>
    <w:p>
      <w:r>
        <w:t>cmp tmp8, tmp5       //compare all the API in AsprAPIloc?</w:t>
      </w:r>
    </w:p>
    <w:p>
      <w:r>
        <w:t>ja error</w:t>
      </w:r>
    </w:p>
    <w:p>
      <w:r>
        <w:t>mov tmp2, [tmp7]     //AsprAPIloc</w:t>
      </w:r>
    </w:p>
    <w:p>
      <w:r>
        <w:t>cmp tmp1, tmp2</w:t>
      </w:r>
    </w:p>
    <w:p>
      <w:r>
        <w:t>je loop9_3</w:t>
      </w:r>
    </w:p>
    <w:p>
      <w:r>
        <w:t>add tmp7, 4</w:t>
      </w:r>
    </w:p>
    <w:p>
      <w:r>
        <w:t>add tmp8, 1</w:t>
      </w:r>
    </w:p>
    <w:p>
      <w:r>
        <w:t xml:space="preserve">jmp loop9_1 </w:t>
      </w:r>
    </w:p>
    <w:p/>
    <w:p>
      <w:r>
        <w:t>loop9_2:</w:t>
      </w:r>
    </w:p>
    <w:p>
      <w:r>
        <w:t>//log tmp6</w:t>
      </w:r>
    </w:p>
    <w:p>
      <w:r>
        <w:t>mov tmp1, [tmp6]</w:t>
      </w:r>
    </w:p>
    <w:p>
      <w:r>
        <w:t>cmp tmp1, 0</w:t>
      </w:r>
    </w:p>
    <w:p>
      <w:r>
        <w:t>je lab48</w:t>
      </w:r>
    </w:p>
    <w:p>
      <w:r>
        <w:t>mov tmp8, [tmp6+4]</w:t>
      </w:r>
    </w:p>
    <w:p/>
    <w:p>
      <w:r>
        <w:t>//0-GetRegistrationKeys,1-GetRegistrationInformation,2-SaveKey,3-CheckKey</w:t>
      </w:r>
    </w:p>
    <w:p>
      <w:r>
        <w:t>//4-CheckKeyAndDecrypt,5-GetKeyDate,6-GetKeyExpirationDate,7-GetTrialDays</w:t>
      </w:r>
    </w:p>
    <w:p>
      <w:r>
        <w:t>//8-GetTrialExecs,9-GetExpirationDate,A-GetModeInformation,B-GetHardwareID</w:t>
      </w:r>
    </w:p>
    <w:p>
      <w:r>
        <w:t>//C-SetUserKey</w:t>
      </w:r>
    </w:p>
    <w:p>
      <w:r>
        <w:t>loop9_3:</w:t>
      </w:r>
    </w:p>
    <w:p>
      <w:r>
        <w:t>cmp tmp8, 1</w:t>
      </w:r>
    </w:p>
    <w:p>
      <w:r>
        <w:t>je C_GRI</w:t>
      </w:r>
    </w:p>
    <w:p>
      <w:r>
        <w:t>cmp tmp8, 3</w:t>
      </w:r>
    </w:p>
    <w:p>
      <w:r>
        <w:t>je C_CK</w:t>
      </w:r>
    </w:p>
    <w:p>
      <w:r>
        <w:t>cmp tmp8, 4</w:t>
      </w:r>
    </w:p>
    <w:p>
      <w:r>
        <w:t>je C_CKAD</w:t>
      </w:r>
    </w:p>
    <w:p>
      <w:r>
        <w:t>cmp tmp8, 5</w:t>
      </w:r>
    </w:p>
    <w:p>
      <w:r>
        <w:t>je C_GKD</w:t>
      </w:r>
    </w:p>
    <w:p>
      <w:r>
        <w:t>cmp tmp8, 6</w:t>
      </w:r>
    </w:p>
    <w:p>
      <w:r>
        <w:t>je C_GKED</w:t>
      </w:r>
    </w:p>
    <w:p>
      <w:r>
        <w:t>cmp tmp8, 7</w:t>
      </w:r>
    </w:p>
    <w:p>
      <w:r>
        <w:t>je C_GTD</w:t>
      </w:r>
    </w:p>
    <w:p>
      <w:r>
        <w:t>cmp tmp8, 8</w:t>
      </w:r>
    </w:p>
    <w:p>
      <w:r>
        <w:t>je C_GTE</w:t>
      </w:r>
    </w:p>
    <w:p>
      <w:r>
        <w:t>cmp tmp8, 9</w:t>
      </w:r>
    </w:p>
    <w:p>
      <w:r>
        <w:t>je C_GED</w:t>
      </w:r>
    </w:p>
    <w:p>
      <w:r>
        <w:t>cmp tmp8, 0A</w:t>
      </w:r>
    </w:p>
    <w:p>
      <w:r>
        <w:t>je C_GMI</w:t>
      </w:r>
    </w:p>
    <w:p>
      <w:r>
        <w:t>cmp tmp8, 0B</w:t>
      </w:r>
    </w:p>
    <w:p>
      <w:r>
        <w:t>je C_GHI</w:t>
      </w:r>
    </w:p>
    <w:p>
      <w:r>
        <w:t>msg "这个 API 没有模拟"</w:t>
      </w:r>
    </w:p>
    <w:p>
      <w:r>
        <w:t>//pause</w:t>
      </w:r>
    </w:p>
    <w:p>
      <w:r>
        <w:t>scmp caller, "lab84"</w:t>
      </w:r>
    </w:p>
    <w:p>
      <w:r>
        <w:t>je loop9_4</w:t>
      </w:r>
    </w:p>
    <w:p>
      <w:r>
        <w:t>add tmp6, 4</w:t>
      </w:r>
    </w:p>
    <w:p>
      <w:r>
        <w:t>jmp loop9</w:t>
      </w:r>
    </w:p>
    <w:p/>
    <w:p>
      <w:r>
        <w:t>loop9_4:</w:t>
      </w:r>
    </w:p>
    <w:p>
      <w:r>
        <w:t>add tmp6, 8</w:t>
      </w:r>
    </w:p>
    <w:p>
      <w:r>
        <w:t>jmp loop9</w:t>
      </w:r>
    </w:p>
    <w:p/>
    <w:p>
      <w:r>
        <w:t>//GetRegistrationInformation</w:t>
      </w:r>
    </w:p>
    <w:p>
      <w:r>
        <w:t>C_GRI:</w:t>
      </w:r>
    </w:p>
    <w:p>
      <w:r>
        <w:t>mov tmp3, EmuAddr</w:t>
      </w:r>
    </w:p>
    <w:p>
      <w:r>
        <w:t>mov [tmp3], #8B442404C700909090008B442408C70090909000B801000000C20800#</w:t>
      </w:r>
    </w:p>
    <w:p>
      <w:r>
        <w:t>add tmp3, 6</w:t>
      </w:r>
    </w:p>
    <w:p>
      <w:r>
        <w:t>mov tmp4, EmuAddr</w:t>
      </w:r>
    </w:p>
    <w:p>
      <w:r>
        <w:t>add tmp4, 20</w:t>
      </w:r>
    </w:p>
    <w:p>
      <w:r>
        <w:t>mov [tmp4], #313131313232323233333333#           //111122223333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C_GRI_1</w:t>
      </w:r>
    </w:p>
    <w:p>
      <w:r>
        <w:t>mov tmp9, EmuAddr</w:t>
      </w:r>
    </w:p>
    <w:p>
      <w:r>
        <w:t>add tmp9, 6</w:t>
      </w:r>
    </w:p>
    <w:p>
      <w:r>
        <w:t>call DLLASPRAPI</w:t>
      </w:r>
    </w:p>
    <w:p/>
    <w:p>
      <w:r>
        <w:t>C_GRI_1:</w:t>
      </w:r>
    </w:p>
    <w:p>
      <w:r>
        <w:t>add tmp3, 0A</w:t>
      </w:r>
    </w:p>
    <w:p>
      <w:r>
        <w:t>mov tmp4, EmuAddr</w:t>
      </w:r>
    </w:p>
    <w:p>
      <w:r>
        <w:t>add tmp4, 30</w:t>
      </w:r>
    </w:p>
    <w:p>
      <w:r>
        <w:t>cmp isdll, 1</w:t>
      </w:r>
    </w:p>
    <w:p>
      <w:r>
        <w:t>jne C_GRI_2</w:t>
      </w:r>
    </w:p>
    <w:p>
      <w:r>
        <w:t>mov tmp9, EmuAddr</w:t>
      </w:r>
    </w:p>
    <w:p>
      <w:r>
        <w:t>add tmp9, 10</w:t>
      </w:r>
    </w:p>
    <w:p>
      <w:r>
        <w:t>call DLLASPRAPI</w:t>
      </w:r>
    </w:p>
    <w:p/>
    <w:p>
      <w:r>
        <w:t>C_GRI_2:</w:t>
      </w:r>
    </w:p>
    <w:p>
      <w:r>
        <w:t>mov [tmp4], #04000000566F6C58#</w:t>
      </w:r>
    </w:p>
    <w:p>
      <w:r>
        <w:t>add tmp4, 4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log EmuAddr, "GetRegistrationInformation  "</w:t>
      </w:r>
    </w:p>
    <w:p>
      <w:r>
        <w:t>scmp caller, "lab84"</w:t>
      </w:r>
    </w:p>
    <w:p>
      <w:r>
        <w:t>je C_GRI_3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40</w:t>
      </w:r>
    </w:p>
    <w:p>
      <w:r>
        <w:t>add tmp6, 4</w:t>
      </w:r>
    </w:p>
    <w:p>
      <w:r>
        <w:t>jmp loop9</w:t>
      </w:r>
    </w:p>
    <w:p/>
    <w:p>
      <w:r>
        <w:t>C_GRI_3:</w:t>
      </w:r>
    </w:p>
    <w:p>
      <w:r>
        <w:t>eval "jmp 0{EmuAddr}"</w:t>
      </w:r>
    </w:p>
    <w:p>
      <w:r>
        <w:t>asm tmp1, $RESULT</w:t>
      </w:r>
    </w:p>
    <w:p>
      <w:r>
        <w:t>add EmuAddr, 40</w:t>
      </w:r>
    </w:p>
    <w:p>
      <w:r>
        <w:t>add tmp6, 8</w:t>
      </w:r>
    </w:p>
    <w:p>
      <w:r>
        <w:t>jmp loop9</w:t>
      </w:r>
    </w:p>
    <w:p/>
    <w:p>
      <w:r>
        <w:t>//CheckKey</w:t>
      </w:r>
    </w:p>
    <w:p>
      <w:r>
        <w:t>C_CK:</w:t>
      </w:r>
    </w:p>
    <w:p>
      <w:r>
        <w:t>mov tmp3, EmuAddr</w:t>
      </w:r>
    </w:p>
    <w:p>
      <w:r>
        <w:t>mov [tmp3], #B801000000C20800#</w:t>
      </w:r>
    </w:p>
    <w:p>
      <w:r>
        <w:t>log EmuAddr, "CheckKey  "</w:t>
      </w:r>
    </w:p>
    <w:p>
      <w:r>
        <w:t>scmp caller, "lab84"</w:t>
      </w:r>
    </w:p>
    <w:p>
      <w:r>
        <w:t>je C_CK_1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10</w:t>
      </w:r>
    </w:p>
    <w:p>
      <w:r>
        <w:t>add tmp6, 4</w:t>
      </w:r>
    </w:p>
    <w:p>
      <w:r>
        <w:t>jmp loop9</w:t>
      </w:r>
    </w:p>
    <w:p/>
    <w:p>
      <w:r>
        <w:t>C_CK_1:</w:t>
      </w:r>
    </w:p>
    <w:p>
      <w:r>
        <w:t>eval "jmp 0{EmuAddr}"</w:t>
      </w:r>
    </w:p>
    <w:p>
      <w:r>
        <w:t>asm tmp1, $RESULT</w:t>
      </w:r>
    </w:p>
    <w:p>
      <w:r>
        <w:t>add EmuAddr, 10</w:t>
      </w:r>
    </w:p>
    <w:p>
      <w:r>
        <w:t>add tmp6, 8</w:t>
      </w:r>
    </w:p>
    <w:p>
      <w:r>
        <w:t>jmp loop9</w:t>
      </w:r>
    </w:p>
    <w:p/>
    <w:p>
      <w:r>
        <w:t>//CheckKeyAndDecrypt</w:t>
      </w:r>
    </w:p>
    <w:p>
      <w:r>
        <w:t>C_CKAD:</w:t>
      </w:r>
    </w:p>
    <w:p>
      <w:r>
        <w:t>mov tmp3, EmuAddr</w:t>
      </w:r>
    </w:p>
    <w:p>
      <w:r>
        <w:t>mov [tmp3], #B801000000C20C00#</w:t>
      </w:r>
    </w:p>
    <w:p>
      <w:r>
        <w:t>log EmuAddr, "CheckKeyAndDecrypt  "</w:t>
      </w:r>
    </w:p>
    <w:p>
      <w:r>
        <w:t>scmp caller, "lab84"</w:t>
      </w:r>
    </w:p>
    <w:p>
      <w:r>
        <w:t>je C_CKAD_1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10</w:t>
      </w:r>
    </w:p>
    <w:p>
      <w:r>
        <w:t>add tmp6, 4</w:t>
      </w:r>
    </w:p>
    <w:p>
      <w:r>
        <w:t>jmp loop9</w:t>
      </w:r>
    </w:p>
    <w:p/>
    <w:p>
      <w:r>
        <w:t>C_CKAD_1:</w:t>
      </w:r>
    </w:p>
    <w:p>
      <w:r>
        <w:t>eval "jmp 0{EmuAddr}"</w:t>
      </w:r>
    </w:p>
    <w:p>
      <w:r>
        <w:t>asm tmp1, $RESULT</w:t>
      </w:r>
    </w:p>
    <w:p>
      <w:r>
        <w:t>add EmuAddr, 10</w:t>
      </w:r>
    </w:p>
    <w:p>
      <w:r>
        <w:t>add tmp6, 8</w:t>
      </w:r>
    </w:p>
    <w:p>
      <w:r>
        <w:t>jmp loop9</w:t>
      </w:r>
    </w:p>
    <w:p/>
    <w:p>
      <w:r>
        <w:t>//GetKeyDate</w:t>
      </w:r>
    </w:p>
    <w:p>
      <w:r>
        <w:t>C_GKD:</w:t>
      </w:r>
    </w:p>
    <w:p>
      <w:r>
        <w:t>mov tmp3, EmuAddr</w:t>
      </w:r>
    </w:p>
    <w:p>
      <w:r>
        <w:t>mov [tmp3], #8B44240866C70001008B44240C66C70001008B44241066C700D707B801000000C20C00#</w:t>
      </w:r>
    </w:p>
    <w:p>
      <w:r>
        <w:t>log EmuAddr, "GetKeyDate  "</w:t>
      </w:r>
    </w:p>
    <w:p>
      <w:r>
        <w:t>scmp caller, "lab84"</w:t>
      </w:r>
    </w:p>
    <w:p>
      <w:r>
        <w:t>je C_GKD_1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loop9</w:t>
      </w:r>
    </w:p>
    <w:p/>
    <w:p>
      <w:r>
        <w:t>C_GKD_1: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loop9</w:t>
      </w:r>
    </w:p>
    <w:p/>
    <w:p>
      <w:r>
        <w:t>//GetKeyExpirationDate</w:t>
      </w:r>
    </w:p>
    <w:p>
      <w:r>
        <w:t>C_GKED:</w:t>
      </w:r>
    </w:p>
    <w:p>
      <w:r>
        <w:t>mov tmp3, EmuAddr</w:t>
      </w:r>
    </w:p>
    <w:p>
      <w:r>
        <w:t>mov [tmp3], #8B44240866C7001E008B44240C66C7000C008B44241066C7006B08B801000000C20C00#</w:t>
      </w:r>
    </w:p>
    <w:p>
      <w:r>
        <w:t>log EmuAddr, "GetKeyExpirationDate  "</w:t>
      </w:r>
    </w:p>
    <w:p>
      <w:r>
        <w:t>scmp caller, "lab84"</w:t>
      </w:r>
    </w:p>
    <w:p>
      <w:r>
        <w:t>je C_GKED_1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loop9</w:t>
      </w:r>
    </w:p>
    <w:p/>
    <w:p>
      <w:r>
        <w:t>C_GKED_1: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loop9</w:t>
      </w:r>
    </w:p>
    <w:p/>
    <w:p>
      <w:r>
        <w:t>//GetTrialDays</w:t>
      </w:r>
    </w:p>
    <w:p>
      <w:r>
        <w:t>C_GTD:</w:t>
      </w:r>
    </w:p>
    <w:p>
      <w:r>
        <w:t>mov tmp3, EmuAddr</w:t>
      </w:r>
    </w:p>
    <w:p>
      <w:r>
        <w:t>mov [tmp3], #8B442404C7001E0000008B442408C7001E000000B801000000C20800#</w:t>
      </w:r>
    </w:p>
    <w:p>
      <w:r>
        <w:t>log EmuAddr, "GetTrialDays  "</w:t>
      </w:r>
    </w:p>
    <w:p>
      <w:r>
        <w:t>scmp caller, "lab84"</w:t>
      </w:r>
    </w:p>
    <w:p>
      <w:r>
        <w:t>je C_GTD_1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loop9</w:t>
      </w:r>
    </w:p>
    <w:p/>
    <w:p>
      <w:r>
        <w:t>C_GTD_1: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loop9</w:t>
      </w:r>
    </w:p>
    <w:p/>
    <w:p>
      <w:r>
        <w:t>//GetTrialExecs</w:t>
      </w:r>
    </w:p>
    <w:p>
      <w:r>
        <w:t>C_GTE:</w:t>
      </w:r>
    </w:p>
    <w:p>
      <w:r>
        <w:t>mov tmp3, EmuAddr</w:t>
      </w:r>
    </w:p>
    <w:p>
      <w:r>
        <w:t>mov [tmp3], #8B442404C7001E0000008B442408C7001E000000B801000000C20800#</w:t>
      </w:r>
    </w:p>
    <w:p>
      <w:r>
        <w:t>log EmuAddr, "GetTrialExecs  "</w:t>
      </w:r>
    </w:p>
    <w:p>
      <w:r>
        <w:t>scmp caller, "lab84"</w:t>
      </w:r>
    </w:p>
    <w:p>
      <w:r>
        <w:t>je C_GTE_1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loop9</w:t>
      </w:r>
    </w:p>
    <w:p/>
    <w:p>
      <w:r>
        <w:t>C_GTE_1: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loop9</w:t>
      </w:r>
    </w:p>
    <w:p/>
    <w:p>
      <w:r>
        <w:t>//GetExpirationDate</w:t>
      </w:r>
    </w:p>
    <w:p>
      <w:r>
        <w:t>C_GED:</w:t>
      </w:r>
    </w:p>
    <w:p>
      <w:r>
        <w:t>mov tmp3, EmuAddr</w:t>
      </w:r>
    </w:p>
    <w:p>
      <w:r>
        <w:t>mov [tmp3], #8B44240866C7001E008B44240C66C7000C008B44241066C7006B08B801000000C20C00#</w:t>
      </w:r>
    </w:p>
    <w:p>
      <w:r>
        <w:t>log EmuAddr, "GetExpirationDate  "</w:t>
      </w:r>
    </w:p>
    <w:p>
      <w:r>
        <w:t>scmp caller, "lab84"</w:t>
      </w:r>
    </w:p>
    <w:p>
      <w:r>
        <w:t>je C_GED_1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loop9</w:t>
      </w:r>
    </w:p>
    <w:p/>
    <w:p>
      <w:r>
        <w:t>C_GED_1: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loop9</w:t>
      </w:r>
    </w:p>
    <w:p/>
    <w:p>
      <w:r>
        <w:t>//GetModeInformation</w:t>
      </w:r>
    </w:p>
    <w:p>
      <w:r>
        <w:t>C_GMI:</w:t>
      </w:r>
    </w:p>
    <w:p>
      <w:r>
        <w:t>mov tmp3, EmuAddr</w:t>
      </w:r>
    </w:p>
    <w:p>
      <w:r>
        <w:t>mov [tmp3], #8B442404C700909090008B442408C70090909000B801000000C20C00#</w:t>
      </w:r>
    </w:p>
    <w:p>
      <w:r>
        <w:t>add tmp3, 6</w:t>
      </w:r>
    </w:p>
    <w:p>
      <w:r>
        <w:t>mov tmp4, EmuAddr</w:t>
      </w:r>
    </w:p>
    <w:p>
      <w:r>
        <w:t>add tmp4, 20</w:t>
      </w:r>
    </w:p>
    <w:p>
      <w:r>
        <w:t>mov [tmp4], #53697465204C6963656E7365#           //Site license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C_GMI_1</w:t>
      </w:r>
    </w:p>
    <w:p>
      <w:r>
        <w:t>mov tmp9, EmuAddr</w:t>
      </w:r>
    </w:p>
    <w:p>
      <w:r>
        <w:t>add tmp9, 6</w:t>
      </w:r>
    </w:p>
    <w:p>
      <w:r>
        <w:t>call DLLASPRAPI</w:t>
      </w:r>
    </w:p>
    <w:p/>
    <w:p>
      <w:r>
        <w:t>C_GMI_1:</w:t>
      </w:r>
    </w:p>
    <w:p>
      <w:r>
        <w:t>add tmp3, 0A</w:t>
      </w:r>
    </w:p>
    <w:p>
      <w:r>
        <w:t>mov tmp4, EmuAddr</w:t>
      </w:r>
    </w:p>
    <w:p>
      <w:r>
        <w:t>add tmp4, 30</w:t>
      </w:r>
    </w:p>
    <w:p>
      <w:r>
        <w:t>mov [tmp4], #030000000#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C_GMI_2</w:t>
      </w:r>
    </w:p>
    <w:p>
      <w:r>
        <w:t>mov tmp9, EmuAddr</w:t>
      </w:r>
    </w:p>
    <w:p>
      <w:r>
        <w:t>add tmp9, 10</w:t>
      </w:r>
    </w:p>
    <w:p>
      <w:r>
        <w:t>call DLLASPRAPI</w:t>
      </w:r>
    </w:p>
    <w:p/>
    <w:p>
      <w:r>
        <w:t>C_GMI_2:</w:t>
      </w:r>
    </w:p>
    <w:p>
      <w:r>
        <w:t>log EmuAddr, "GetModeInformation  "</w:t>
      </w:r>
    </w:p>
    <w:p>
      <w:r>
        <w:t>scmp caller, "lab84"</w:t>
      </w:r>
    </w:p>
    <w:p>
      <w:r>
        <w:t>je C_GMI_3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40</w:t>
      </w:r>
    </w:p>
    <w:p>
      <w:r>
        <w:t>add tmp6, 4</w:t>
      </w:r>
    </w:p>
    <w:p>
      <w:r>
        <w:t>jmp loop9</w:t>
      </w:r>
    </w:p>
    <w:p/>
    <w:p>
      <w:r>
        <w:t>C_GMI_3:</w:t>
      </w:r>
    </w:p>
    <w:p>
      <w:r>
        <w:t>eval "jmp 0{EmuAddr}"</w:t>
      </w:r>
    </w:p>
    <w:p>
      <w:r>
        <w:t>asm tmp1, $RESULT</w:t>
      </w:r>
    </w:p>
    <w:p>
      <w:r>
        <w:t>add EmuAddr, 40</w:t>
      </w:r>
    </w:p>
    <w:p>
      <w:r>
        <w:t>add tmp6, 8</w:t>
      </w:r>
    </w:p>
    <w:p>
      <w:r>
        <w:t>jmp loop9</w:t>
      </w:r>
    </w:p>
    <w:p/>
    <w:p>
      <w:r>
        <w:t>//GetHardwareID</w:t>
      </w:r>
    </w:p>
    <w:p>
      <w:r>
        <w:t>C_GHI:</w:t>
      </w:r>
    </w:p>
    <w:p>
      <w:r>
        <w:t>mov tmp3, EmuAddr</w:t>
      </w:r>
    </w:p>
    <w:p>
      <w:r>
        <w:t>mov [tmp3], #B890909000C3#</w:t>
      </w:r>
    </w:p>
    <w:p>
      <w:r>
        <w:t>add tmp3, 1</w:t>
      </w:r>
    </w:p>
    <w:p>
      <w:r>
        <w:t>mov tmp4, EmuAddr</w:t>
      </w:r>
    </w:p>
    <w:p>
      <w:r>
        <w:t>add tmp4, 10</w:t>
      </w:r>
    </w:p>
    <w:p>
      <w:r>
        <w:t>mov [tmp4], #31323334353637382D34343434#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log EmuAddr, "GetHardwareID  "</w:t>
      </w:r>
    </w:p>
    <w:p>
      <w:r>
        <w:t>cmp isdll, 1</w:t>
      </w:r>
    </w:p>
    <w:p>
      <w:r>
        <w:t>jne C_GHI_1</w:t>
      </w:r>
    </w:p>
    <w:p>
      <w:r>
        <w:t>mov tmp9, EmuAddr</w:t>
      </w:r>
    </w:p>
    <w:p>
      <w:r>
        <w:t>add tmp9, 1</w:t>
      </w:r>
    </w:p>
    <w:p>
      <w:r>
        <w:t>call DLLASPRAPI</w:t>
      </w:r>
    </w:p>
    <w:p/>
    <w:p>
      <w:r>
        <w:t>C_GHI_1:</w:t>
      </w:r>
    </w:p>
    <w:p>
      <w:r>
        <w:t>scmp caller, "lab84"</w:t>
      </w:r>
    </w:p>
    <w:p>
      <w:r>
        <w:t>je C_GHI_2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loop9</w:t>
      </w:r>
    </w:p>
    <w:p/>
    <w:p>
      <w:r>
        <w:t>C_GHI_2: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loop9</w:t>
      </w:r>
    </w:p>
    <w:p/>
    <w:p>
      <w:r>
        <w:t>//Asprotect 2.3 build04.26</w:t>
      </w:r>
    </w:p>
    <w:p>
      <w:r>
        <w:t>loop10:</w:t>
      </w:r>
    </w:p>
    <w:p>
      <w:r>
        <w:t>mov tmp7, AsprAPIloc</w:t>
      </w:r>
    </w:p>
    <w:p>
      <w:r>
        <w:t>scmp caller, "lab84"</w:t>
      </w:r>
    </w:p>
    <w:p>
      <w:r>
        <w:t>je loop10_2</w:t>
      </w:r>
    </w:p>
    <w:p>
      <w:r>
        <w:t>mov tmp1, [tmp6]</w:t>
      </w:r>
    </w:p>
    <w:p>
      <w:r>
        <w:t>GMEMI tmp1, MEMORYOWNER</w:t>
      </w:r>
    </w:p>
    <w:p>
      <w:r>
        <w:t>mov tmp2, $RESULT</w:t>
      </w:r>
    </w:p>
    <w:p>
      <w:r>
        <w:t>cmp tmp2, dllimgbase</w:t>
      </w:r>
    </w:p>
    <w:p>
      <w:r>
        <w:t>jne lab48</w:t>
      </w:r>
    </w:p>
    <w:p>
      <w:r>
        <w:t>mov tmp8, 0    //reset counter</w:t>
      </w:r>
    </w:p>
    <w:p/>
    <w:p>
      <w:r>
        <w:t>loop10_1:</w:t>
      </w:r>
    </w:p>
    <w:p>
      <w:r>
        <w:t>cmp tmp8, tmp5       //compare all the API in AsprAPIloc?</w:t>
      </w:r>
    </w:p>
    <w:p>
      <w:r>
        <w:t>ja error</w:t>
      </w:r>
    </w:p>
    <w:p>
      <w:r>
        <w:t>mov tmp2, [tmp7]     //AsprAPIloc</w:t>
      </w:r>
    </w:p>
    <w:p>
      <w:r>
        <w:t>cmp tmp1, tmp2</w:t>
      </w:r>
    </w:p>
    <w:p>
      <w:r>
        <w:t>je loop10_3</w:t>
      </w:r>
    </w:p>
    <w:p>
      <w:r>
        <w:t>add tmp7, 4</w:t>
      </w:r>
    </w:p>
    <w:p>
      <w:r>
        <w:t>add tmp8, 1</w:t>
      </w:r>
    </w:p>
    <w:p>
      <w:r>
        <w:t xml:space="preserve">jmp loop10_1 </w:t>
      </w:r>
    </w:p>
    <w:p/>
    <w:p>
      <w:r>
        <w:t>loop10_2:</w:t>
      </w:r>
    </w:p>
    <w:p>
      <w:r>
        <w:t>//log tmp6</w:t>
      </w:r>
    </w:p>
    <w:p>
      <w:r>
        <w:t>mov tmp1, [tmp6]</w:t>
      </w:r>
    </w:p>
    <w:p>
      <w:r>
        <w:t>cmp tmp1, 0</w:t>
      </w:r>
    </w:p>
    <w:p>
      <w:r>
        <w:t>je lab48</w:t>
      </w:r>
    </w:p>
    <w:p>
      <w:r>
        <w:t>mov tmp8, [tmp6+4]</w:t>
      </w:r>
    </w:p>
    <w:p/>
    <w:p>
      <w:r>
        <w:t>//0-GetRegistrationKeys,1-GetRegistrationInformation,2-RemoveKey,3-CheckKey</w:t>
      </w:r>
    </w:p>
    <w:p>
      <w:r>
        <w:t>//4-CheckKeyAndDecrypt,5-GetKeyDate,6-GetKeyExpirationDate,7-GetTrialDays</w:t>
      </w:r>
    </w:p>
    <w:p>
      <w:r>
        <w:t>//8-GetTrialExecs,9-GetExpirationDate,A-GetModeInformation,B-GetHardwareID</w:t>
      </w:r>
    </w:p>
    <w:p>
      <w:r>
        <w:t>//C-GetHardwareIDEx,D-SetUserKey</w:t>
      </w:r>
    </w:p>
    <w:p>
      <w:r>
        <w:t>loop10_3:</w:t>
      </w:r>
    </w:p>
    <w:p>
      <w:r>
        <w:t>cmp tmp8, 1</w:t>
      </w:r>
    </w:p>
    <w:p>
      <w:r>
        <w:t>je D_GRI</w:t>
      </w:r>
    </w:p>
    <w:p>
      <w:r>
        <w:t>cmp tmp8, 2</w:t>
      </w:r>
    </w:p>
    <w:p>
      <w:r>
        <w:t>je D_RK</w:t>
      </w:r>
    </w:p>
    <w:p>
      <w:r>
        <w:t>cmp tmp8, 3</w:t>
      </w:r>
    </w:p>
    <w:p>
      <w:r>
        <w:t>je D_CK</w:t>
      </w:r>
    </w:p>
    <w:p>
      <w:r>
        <w:t>cmp tmp8, 4</w:t>
      </w:r>
    </w:p>
    <w:p>
      <w:r>
        <w:t>je D_CKAD</w:t>
      </w:r>
    </w:p>
    <w:p>
      <w:r>
        <w:t>cmp tmp8, 5</w:t>
      </w:r>
    </w:p>
    <w:p>
      <w:r>
        <w:t>je D_GKD</w:t>
      </w:r>
    </w:p>
    <w:p>
      <w:r>
        <w:t>cmp tmp8, 6</w:t>
      </w:r>
    </w:p>
    <w:p>
      <w:r>
        <w:t>je D_GKED</w:t>
      </w:r>
    </w:p>
    <w:p>
      <w:r>
        <w:t>cmp tmp8, 7</w:t>
      </w:r>
    </w:p>
    <w:p>
      <w:r>
        <w:t>je D_GTD</w:t>
      </w:r>
    </w:p>
    <w:p>
      <w:r>
        <w:t>cmp tmp8, 8</w:t>
      </w:r>
    </w:p>
    <w:p>
      <w:r>
        <w:t>je D_GTE</w:t>
      </w:r>
    </w:p>
    <w:p>
      <w:r>
        <w:t>cmp tmp8, 9</w:t>
      </w:r>
    </w:p>
    <w:p>
      <w:r>
        <w:t>je D_GED</w:t>
      </w:r>
    </w:p>
    <w:p>
      <w:r>
        <w:t>cmp tmp8, 0A</w:t>
      </w:r>
    </w:p>
    <w:p>
      <w:r>
        <w:t>je D_GMI</w:t>
      </w:r>
    </w:p>
    <w:p>
      <w:r>
        <w:t>cmp tmp8, 0B</w:t>
      </w:r>
    </w:p>
    <w:p>
      <w:r>
        <w:t>je D_GHI</w:t>
      </w:r>
    </w:p>
    <w:p>
      <w:r>
        <w:t>cmp tmp8, 0C</w:t>
      </w:r>
    </w:p>
    <w:p>
      <w:r>
        <w:t>je D_GHIE</w:t>
      </w:r>
    </w:p>
    <w:p>
      <w:r>
        <w:t>msg "这个 API 没有模拟"</w:t>
      </w:r>
    </w:p>
    <w:p>
      <w:r>
        <w:t>//pause</w:t>
      </w:r>
    </w:p>
    <w:p>
      <w:r>
        <w:t>scmp caller, "lab84"</w:t>
      </w:r>
    </w:p>
    <w:p>
      <w:r>
        <w:t>je loop10_4</w:t>
      </w:r>
    </w:p>
    <w:p>
      <w:r>
        <w:t>add tmp6, 4</w:t>
      </w:r>
    </w:p>
    <w:p>
      <w:r>
        <w:t>jmp loop10</w:t>
      </w:r>
    </w:p>
    <w:p/>
    <w:p>
      <w:r>
        <w:t>loop10_4:</w:t>
      </w:r>
    </w:p>
    <w:p>
      <w:r>
        <w:t>add tmp6, 8</w:t>
      </w:r>
    </w:p>
    <w:p>
      <w:r>
        <w:t>jmp loop10</w:t>
      </w:r>
    </w:p>
    <w:p/>
    <w:p>
      <w:r>
        <w:t>//GetRegistrationInformation</w:t>
      </w:r>
    </w:p>
    <w:p>
      <w:r>
        <w:t>D_GRI:</w:t>
      </w:r>
    </w:p>
    <w:p>
      <w:r>
        <w:t>mov tmp3, EmuAddr</w:t>
      </w:r>
    </w:p>
    <w:p>
      <w:r>
        <w:t>mov [tmp3], #8B442408C700909090008B44240CC70090909000B801000000C20C00#</w:t>
      </w:r>
    </w:p>
    <w:p>
      <w:r>
        <w:t>add tmp3, 6</w:t>
      </w:r>
    </w:p>
    <w:p>
      <w:r>
        <w:t>mov tmp4, EmuAddr</w:t>
      </w:r>
    </w:p>
    <w:p>
      <w:r>
        <w:t>add tmp4, 20</w:t>
      </w:r>
    </w:p>
    <w:p>
      <w:r>
        <w:t>mov [tmp4], #313131313232323233333333#           //111122223333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D_GRI_1</w:t>
      </w:r>
    </w:p>
    <w:p>
      <w:r>
        <w:t>mov tmp9, EmuAddr</w:t>
      </w:r>
    </w:p>
    <w:p>
      <w:r>
        <w:t>add tmp9, 6</w:t>
      </w:r>
    </w:p>
    <w:p>
      <w:r>
        <w:t>call DLLASPRAPI</w:t>
      </w:r>
    </w:p>
    <w:p/>
    <w:p>
      <w:r>
        <w:t>D_GRI_1:</w:t>
      </w:r>
    </w:p>
    <w:p>
      <w:r>
        <w:t>add tmp3, 0A</w:t>
      </w:r>
    </w:p>
    <w:p>
      <w:r>
        <w:t>mov tmp4, EmuAddr</w:t>
      </w:r>
    </w:p>
    <w:p>
      <w:r>
        <w:t>add tmp4, 30</w:t>
      </w:r>
    </w:p>
    <w:p>
      <w:r>
        <w:t>cmp isdll, 1</w:t>
      </w:r>
    </w:p>
    <w:p>
      <w:r>
        <w:t>jne D_GRI_2</w:t>
      </w:r>
    </w:p>
    <w:p>
      <w:r>
        <w:t>mov tmp9, EmuAddr</w:t>
      </w:r>
    </w:p>
    <w:p>
      <w:r>
        <w:t>add tmp9, 10</w:t>
      </w:r>
    </w:p>
    <w:p>
      <w:r>
        <w:t>call DLLASPRAPI</w:t>
      </w:r>
    </w:p>
    <w:p/>
    <w:p>
      <w:r>
        <w:t>D_GRI_2:</w:t>
      </w:r>
    </w:p>
    <w:p>
      <w:r>
        <w:t>mov [tmp4], #04000000566F6C58#</w:t>
      </w:r>
    </w:p>
    <w:p>
      <w:r>
        <w:t>add tmp4, 4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log EmuAddr, "GetRegistrationInformation  "</w:t>
      </w:r>
    </w:p>
    <w:p>
      <w:r>
        <w:t>scmp caller, "lab84"</w:t>
      </w:r>
    </w:p>
    <w:p>
      <w:r>
        <w:t>je D_GRI_3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40</w:t>
      </w:r>
    </w:p>
    <w:p>
      <w:r>
        <w:t>add tmp6, 4</w:t>
      </w:r>
    </w:p>
    <w:p>
      <w:r>
        <w:t>jmp loop10</w:t>
      </w:r>
    </w:p>
    <w:p/>
    <w:p>
      <w:r>
        <w:t>D_GRI_3:</w:t>
      </w:r>
    </w:p>
    <w:p>
      <w:r>
        <w:t>eval "jmp 0{EmuAddr}"</w:t>
      </w:r>
    </w:p>
    <w:p>
      <w:r>
        <w:t>asm tmp1, $RESULT</w:t>
      </w:r>
    </w:p>
    <w:p>
      <w:r>
        <w:t>add EmuAddr, 40</w:t>
      </w:r>
    </w:p>
    <w:p>
      <w:r>
        <w:t>add tmp6, 8</w:t>
      </w:r>
    </w:p>
    <w:p>
      <w:r>
        <w:t>jmp loop10</w:t>
      </w:r>
    </w:p>
    <w:p/>
    <w:p>
      <w:r>
        <w:t>//RemoveKey</w:t>
      </w:r>
    </w:p>
    <w:p>
      <w:r>
        <w:t>D_RK:</w:t>
      </w:r>
    </w:p>
    <w:p>
      <w:r>
        <w:t>mov tmp3, EmuAddr</w:t>
      </w:r>
    </w:p>
    <w:p>
      <w:r>
        <w:t>mov [tmp3], #B801000000C20C00#</w:t>
      </w:r>
    </w:p>
    <w:p>
      <w:r>
        <w:t>log EmuAddr, "RemoveKey  "</w:t>
      </w:r>
    </w:p>
    <w:p>
      <w:r>
        <w:t>scmp caller, "lab84"</w:t>
      </w:r>
    </w:p>
    <w:p>
      <w:r>
        <w:t>je D_RK_1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10</w:t>
      </w:r>
    </w:p>
    <w:p>
      <w:r>
        <w:t>add tmp6, 4</w:t>
      </w:r>
    </w:p>
    <w:p>
      <w:r>
        <w:t>jmp loop10</w:t>
      </w:r>
    </w:p>
    <w:p/>
    <w:p>
      <w:r>
        <w:t>D_RK_1:</w:t>
      </w:r>
    </w:p>
    <w:p>
      <w:r>
        <w:t>eval "jmp 0{EmuAddr}"</w:t>
      </w:r>
    </w:p>
    <w:p>
      <w:r>
        <w:t>asm tmp1, $RESULT</w:t>
      </w:r>
    </w:p>
    <w:p>
      <w:r>
        <w:t>add EmuAddr, 10</w:t>
      </w:r>
    </w:p>
    <w:p>
      <w:r>
        <w:t>add tmp6, 8</w:t>
      </w:r>
    </w:p>
    <w:p>
      <w:r>
        <w:t>jmp loop10</w:t>
      </w:r>
    </w:p>
    <w:p/>
    <w:p>
      <w:r>
        <w:t>//CheckKey</w:t>
      </w:r>
    </w:p>
    <w:p>
      <w:r>
        <w:t>D_CK:</w:t>
      </w:r>
    </w:p>
    <w:p>
      <w:r>
        <w:t>mov tmp3, EmuAddr</w:t>
      </w:r>
    </w:p>
    <w:p>
      <w:r>
        <w:t>mov [tmp3], #B801000000C20C00#</w:t>
      </w:r>
    </w:p>
    <w:p>
      <w:r>
        <w:t>log EmuAddr, "CheckKey  "</w:t>
      </w:r>
    </w:p>
    <w:p>
      <w:r>
        <w:t>scmp caller, "lab84"</w:t>
      </w:r>
    </w:p>
    <w:p>
      <w:r>
        <w:t>je D_CK_1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10</w:t>
      </w:r>
    </w:p>
    <w:p>
      <w:r>
        <w:t>add tmp6, 4</w:t>
      </w:r>
    </w:p>
    <w:p>
      <w:r>
        <w:t>jmp loop10</w:t>
      </w:r>
    </w:p>
    <w:p/>
    <w:p>
      <w:r>
        <w:t>D_CK_1:</w:t>
      </w:r>
    </w:p>
    <w:p>
      <w:r>
        <w:t>eval "jmp 0{EmuAddr}"</w:t>
      </w:r>
    </w:p>
    <w:p>
      <w:r>
        <w:t>asm tmp1, $RESULT</w:t>
      </w:r>
    </w:p>
    <w:p>
      <w:r>
        <w:t>add EmuAddr, 10</w:t>
      </w:r>
    </w:p>
    <w:p>
      <w:r>
        <w:t>add tmp6, 8</w:t>
      </w:r>
    </w:p>
    <w:p>
      <w:r>
        <w:t>jmp loop10</w:t>
      </w:r>
    </w:p>
    <w:p/>
    <w:p>
      <w:r>
        <w:t>//CheckKeyAndDecrypt</w:t>
      </w:r>
    </w:p>
    <w:p>
      <w:r>
        <w:t>D_CKAD:</w:t>
      </w:r>
    </w:p>
    <w:p>
      <w:r>
        <w:t>mov tmp3, EmuAddr</w:t>
      </w:r>
    </w:p>
    <w:p>
      <w:r>
        <w:t>mov [tmp3], #B801000000C20C00#</w:t>
      </w:r>
    </w:p>
    <w:p>
      <w:r>
        <w:t>log EmuAddr, "CheckKeyAndDecrypt  "</w:t>
      </w:r>
    </w:p>
    <w:p>
      <w:r>
        <w:t>scmp caller, "lab84"</w:t>
      </w:r>
    </w:p>
    <w:p>
      <w:r>
        <w:t>je D_CKAD_1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10</w:t>
      </w:r>
    </w:p>
    <w:p>
      <w:r>
        <w:t>add tmp6, 4</w:t>
      </w:r>
    </w:p>
    <w:p>
      <w:r>
        <w:t>jmp loop10</w:t>
      </w:r>
    </w:p>
    <w:p/>
    <w:p>
      <w:r>
        <w:t>D_CKAD_1:</w:t>
      </w:r>
    </w:p>
    <w:p>
      <w:r>
        <w:t>eval "jmp 0{EmuAddr}"</w:t>
      </w:r>
    </w:p>
    <w:p>
      <w:r>
        <w:t>asm tmp1, $RESULT</w:t>
      </w:r>
    </w:p>
    <w:p>
      <w:r>
        <w:t>add EmuAddr, 10</w:t>
      </w:r>
    </w:p>
    <w:p>
      <w:r>
        <w:t>add tmp6, 8</w:t>
      </w:r>
    </w:p>
    <w:p>
      <w:r>
        <w:t>jmp loop10</w:t>
      </w:r>
    </w:p>
    <w:p/>
    <w:p>
      <w:r>
        <w:t>//GetKeyDate</w:t>
      </w:r>
    </w:p>
    <w:p>
      <w:r>
        <w:t>D_GKD:</w:t>
      </w:r>
    </w:p>
    <w:p>
      <w:r>
        <w:t>mov tmp3, EmuAddr</w:t>
      </w:r>
    </w:p>
    <w:p>
      <w:r>
        <w:t>mov [tmp3], #8B44240866C70001008B44240C66C70001008B44241066C700D707B801000000C21000#</w:t>
      </w:r>
    </w:p>
    <w:p>
      <w:r>
        <w:t>log EmuAddr, "GetKeyDate  "</w:t>
      </w:r>
    </w:p>
    <w:p>
      <w:r>
        <w:t>scmp caller, "lab84"</w:t>
      </w:r>
    </w:p>
    <w:p>
      <w:r>
        <w:t>je D_GKD_1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loop10</w:t>
      </w:r>
    </w:p>
    <w:p/>
    <w:p>
      <w:r>
        <w:t>D_GKD_1: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loop10</w:t>
      </w:r>
    </w:p>
    <w:p/>
    <w:p>
      <w:r>
        <w:t>//GetKeyExpirationDate</w:t>
      </w:r>
    </w:p>
    <w:p>
      <w:r>
        <w:t>D_GKED:</w:t>
      </w:r>
    </w:p>
    <w:p>
      <w:r>
        <w:t>mov tmp3, EmuAddr</w:t>
      </w:r>
    </w:p>
    <w:p>
      <w:r>
        <w:t>mov [tmp3], #8B44240866C7001E008B44240C66C7000C008B44241066C7006B08B801000000C21000#</w:t>
      </w:r>
    </w:p>
    <w:p>
      <w:r>
        <w:t>log EmuAddr, "GetKeyExpirationDate  "</w:t>
      </w:r>
    </w:p>
    <w:p>
      <w:r>
        <w:t>scmp caller, "lab84"</w:t>
      </w:r>
    </w:p>
    <w:p>
      <w:r>
        <w:t>je D_GKED_1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loop10</w:t>
      </w:r>
    </w:p>
    <w:p/>
    <w:p>
      <w:r>
        <w:t>D_GKED_1: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loop10</w:t>
      </w:r>
    </w:p>
    <w:p/>
    <w:p>
      <w:r>
        <w:t>//GetTrialDays</w:t>
      </w:r>
    </w:p>
    <w:p>
      <w:r>
        <w:t>D_GTD:</w:t>
      </w:r>
    </w:p>
    <w:p>
      <w:r>
        <w:t>mov tmp3, EmuAddr</w:t>
      </w:r>
    </w:p>
    <w:p>
      <w:r>
        <w:t>mov [tmp3], #8B442408C7001E0000008B44240CC7001E000000B801000000C20C00#</w:t>
      </w:r>
    </w:p>
    <w:p>
      <w:r>
        <w:t>log EmuAddr, "GetTrialDays  "</w:t>
      </w:r>
    </w:p>
    <w:p>
      <w:r>
        <w:t>scmp caller, "lab84"</w:t>
      </w:r>
    </w:p>
    <w:p>
      <w:r>
        <w:t>je D_GTD_1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loop10</w:t>
      </w:r>
    </w:p>
    <w:p/>
    <w:p>
      <w:r>
        <w:t>D_GTD_1: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loop10</w:t>
      </w:r>
    </w:p>
    <w:p/>
    <w:p>
      <w:r>
        <w:t>//GetTrialExecs</w:t>
      </w:r>
    </w:p>
    <w:p>
      <w:r>
        <w:t>D_GTE:</w:t>
      </w:r>
    </w:p>
    <w:p>
      <w:r>
        <w:t>mov tmp3, EmuAddr</w:t>
      </w:r>
    </w:p>
    <w:p>
      <w:r>
        <w:t>mov [tmp3], #8B442408C7001E0000008B44240CC7001E000000B801000000C20C00#</w:t>
      </w:r>
    </w:p>
    <w:p>
      <w:r>
        <w:t>log EmuAddr, "GetTrialExecs  "</w:t>
      </w:r>
    </w:p>
    <w:p>
      <w:r>
        <w:t>scmp caller, "lab84"</w:t>
      </w:r>
    </w:p>
    <w:p>
      <w:r>
        <w:t>je D_GTE_1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loop10</w:t>
      </w:r>
    </w:p>
    <w:p/>
    <w:p>
      <w:r>
        <w:t>D_GTE_1: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loop10</w:t>
      </w:r>
    </w:p>
    <w:p/>
    <w:p>
      <w:r>
        <w:t>//GetExpirationDate</w:t>
      </w:r>
    </w:p>
    <w:p>
      <w:r>
        <w:t>D_GED:</w:t>
      </w:r>
    </w:p>
    <w:p>
      <w:r>
        <w:t>mov tmp3, EmuAddr</w:t>
      </w:r>
    </w:p>
    <w:p>
      <w:r>
        <w:t>mov [tmp3], #8B44240866C7001E008B44240C66C7000C008B44241066C7006B08B801000000C21000#</w:t>
      </w:r>
    </w:p>
    <w:p>
      <w:r>
        <w:t>log EmuAddr, "GetExpirationDate  "</w:t>
      </w:r>
    </w:p>
    <w:p>
      <w:r>
        <w:t>scmp caller, "lab84"</w:t>
      </w:r>
    </w:p>
    <w:p>
      <w:r>
        <w:t>je D_GED_1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30</w:t>
      </w:r>
    </w:p>
    <w:p>
      <w:r>
        <w:t>add tmp6, 4</w:t>
      </w:r>
    </w:p>
    <w:p>
      <w:r>
        <w:t>jmp loop10</w:t>
      </w:r>
    </w:p>
    <w:p/>
    <w:p>
      <w:r>
        <w:t>D_GED_1:</w:t>
      </w:r>
    </w:p>
    <w:p>
      <w:r>
        <w:t>eval "jmp 0{EmuAddr}"</w:t>
      </w:r>
    </w:p>
    <w:p>
      <w:r>
        <w:t>asm tmp1, $RESULT</w:t>
      </w:r>
    </w:p>
    <w:p>
      <w:r>
        <w:t>add EmuAddr, 30</w:t>
      </w:r>
    </w:p>
    <w:p>
      <w:r>
        <w:t>add tmp6, 8</w:t>
      </w:r>
    </w:p>
    <w:p>
      <w:r>
        <w:t>jmp loop10</w:t>
      </w:r>
    </w:p>
    <w:p/>
    <w:p>
      <w:r>
        <w:t>//GetModeInformation</w:t>
      </w:r>
    </w:p>
    <w:p>
      <w:r>
        <w:t>D_GMI:</w:t>
      </w:r>
    </w:p>
    <w:p>
      <w:r>
        <w:t>mov tmp3, EmuAddr</w:t>
      </w:r>
    </w:p>
    <w:p>
      <w:r>
        <w:t>mov [tmp3], #8B442408C700909090008B44240CC70090909000B801000000C20C00#</w:t>
      </w:r>
    </w:p>
    <w:p>
      <w:r>
        <w:t>add tmp3, 6</w:t>
      </w:r>
    </w:p>
    <w:p>
      <w:r>
        <w:t>mov tmp4, EmuAddr</w:t>
      </w:r>
    </w:p>
    <w:p>
      <w:r>
        <w:t>add tmp4, 20</w:t>
      </w:r>
    </w:p>
    <w:p>
      <w:r>
        <w:t>mov [tmp4], #53697465204C6963656E7365#           //Site license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D_GMI_1</w:t>
      </w:r>
    </w:p>
    <w:p>
      <w:r>
        <w:t>mov tmp9, EmuAddr</w:t>
      </w:r>
    </w:p>
    <w:p>
      <w:r>
        <w:t>add tmp9, 6</w:t>
      </w:r>
    </w:p>
    <w:p>
      <w:r>
        <w:t>call DLLASPRAPI</w:t>
      </w:r>
    </w:p>
    <w:p/>
    <w:p>
      <w:r>
        <w:t>D_GMI_1:</w:t>
      </w:r>
    </w:p>
    <w:p>
      <w:r>
        <w:t>add tmp3, 0A</w:t>
      </w:r>
    </w:p>
    <w:p>
      <w:r>
        <w:t>mov tmp4, EmuAddr</w:t>
      </w:r>
    </w:p>
    <w:p>
      <w:r>
        <w:t>add tmp4, 30</w:t>
      </w:r>
    </w:p>
    <w:p>
      <w:r>
        <w:t>mov [tmp4], #030000000#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cmp isdll, 1</w:t>
      </w:r>
    </w:p>
    <w:p>
      <w:r>
        <w:t>jne D_GMI_2</w:t>
      </w:r>
    </w:p>
    <w:p>
      <w:r>
        <w:t>mov tmp9, EmuAddr</w:t>
      </w:r>
    </w:p>
    <w:p>
      <w:r>
        <w:t>add tmp9, 10</w:t>
      </w:r>
    </w:p>
    <w:p>
      <w:r>
        <w:t>call DLLASPRAPI</w:t>
      </w:r>
    </w:p>
    <w:p/>
    <w:p>
      <w:r>
        <w:t>D_GMI_2:</w:t>
      </w:r>
    </w:p>
    <w:p>
      <w:r>
        <w:t>log EmuAddr, "GetModeInformation  "</w:t>
      </w:r>
    </w:p>
    <w:p>
      <w:r>
        <w:t>scmp caller, "lab84"</w:t>
      </w:r>
    </w:p>
    <w:p>
      <w:r>
        <w:t>je D_GMI_3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40</w:t>
      </w:r>
    </w:p>
    <w:p>
      <w:r>
        <w:t>add tmp6, 4</w:t>
      </w:r>
    </w:p>
    <w:p>
      <w:r>
        <w:t>jmp loop10</w:t>
      </w:r>
    </w:p>
    <w:p/>
    <w:p>
      <w:r>
        <w:t>D_GMI_3:</w:t>
      </w:r>
    </w:p>
    <w:p>
      <w:r>
        <w:t>eval "jmp 0{EmuAddr}"</w:t>
      </w:r>
    </w:p>
    <w:p>
      <w:r>
        <w:t>asm tmp1, $RESULT</w:t>
      </w:r>
    </w:p>
    <w:p>
      <w:r>
        <w:t>add EmuAddr, 40</w:t>
      </w:r>
    </w:p>
    <w:p>
      <w:r>
        <w:t>add tmp6, 8</w:t>
      </w:r>
    </w:p>
    <w:p>
      <w:r>
        <w:t>jmp loop10</w:t>
      </w:r>
    </w:p>
    <w:p/>
    <w:p>
      <w:r>
        <w:t>//GetHardwareID</w:t>
      </w:r>
    </w:p>
    <w:p>
      <w:r>
        <w:t>D_GHI:</w:t>
      </w:r>
    </w:p>
    <w:p>
      <w:r>
        <w:t>mov tmp3, EmuAddr</w:t>
      </w:r>
    </w:p>
    <w:p>
      <w:r>
        <w:t>mov [tmp3], #B890909000C20400#</w:t>
      </w:r>
    </w:p>
    <w:p>
      <w:r>
        <w:t>add tmp3, 1</w:t>
      </w:r>
    </w:p>
    <w:p>
      <w:r>
        <w:t>mov tmp4, EmuAddr</w:t>
      </w:r>
    </w:p>
    <w:p>
      <w:r>
        <w:t>add tmp4, 10</w:t>
      </w:r>
    </w:p>
    <w:p>
      <w:r>
        <w:t>mov [tmp4], #31323334353637382D34343434#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log EmuAddr, "GetHardwareID  "</w:t>
      </w:r>
    </w:p>
    <w:p>
      <w:r>
        <w:t>cmp isdll, 1</w:t>
      </w:r>
    </w:p>
    <w:p>
      <w:r>
        <w:t>jne D_GHI_1</w:t>
      </w:r>
    </w:p>
    <w:p>
      <w:r>
        <w:t>mov tmp9, EmuAddr</w:t>
      </w:r>
    </w:p>
    <w:p>
      <w:r>
        <w:t>add tmp9, 1</w:t>
      </w:r>
    </w:p>
    <w:p>
      <w:r>
        <w:t>call DLLASPRAPI</w:t>
      </w:r>
    </w:p>
    <w:p/>
    <w:p>
      <w:r>
        <w:t>D_GHI_1:</w:t>
      </w:r>
    </w:p>
    <w:p>
      <w:r>
        <w:t>scmp caller, "lab84"</w:t>
      </w:r>
    </w:p>
    <w:p>
      <w:r>
        <w:t>je D_GHI_2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loop10</w:t>
      </w:r>
    </w:p>
    <w:p/>
    <w:p>
      <w:r>
        <w:t>D_GHI_2: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loop10</w:t>
      </w:r>
    </w:p>
    <w:p/>
    <w:p>
      <w:r>
        <w:t>//GetHardwareIDEx</w:t>
      </w:r>
    </w:p>
    <w:p>
      <w:r>
        <w:t>D_GHIE:</w:t>
      </w:r>
    </w:p>
    <w:p>
      <w:r>
        <w:t>mov tmp3, EmuAddr</w:t>
      </w:r>
    </w:p>
    <w:p>
      <w:r>
        <w:t>mov [tmp3], #B890909000C3#</w:t>
      </w:r>
    </w:p>
    <w:p>
      <w:r>
        <w:t>add tmp3, 1</w:t>
      </w:r>
    </w:p>
    <w:p>
      <w:r>
        <w:t>mov tmp4, EmuAddr</w:t>
      </w:r>
    </w:p>
    <w:p>
      <w:r>
        <w:t>add tmp4, 10</w:t>
      </w:r>
    </w:p>
    <w:p>
      <w:r>
        <w:t>mov [tmp4], #31323334353637382D34343434#</w:t>
      </w:r>
    </w:p>
    <w:p>
      <w:r>
        <w:t>sub tmp4, imgbase</w:t>
      </w:r>
    </w:p>
    <w:p>
      <w:r>
        <w:t>add tmp4, imgbasefromdisk</w:t>
      </w:r>
    </w:p>
    <w:p>
      <w:r>
        <w:t>mov [tmp3], tmp4</w:t>
      </w:r>
    </w:p>
    <w:p>
      <w:r>
        <w:t>log EmuAddr, "GetHardwareIDEx  "</w:t>
      </w:r>
    </w:p>
    <w:p>
      <w:r>
        <w:t>cmp isdll, 1</w:t>
      </w:r>
    </w:p>
    <w:p>
      <w:r>
        <w:t>jne D_GHIE_1</w:t>
      </w:r>
    </w:p>
    <w:p>
      <w:r>
        <w:t>mov tmp9, EmuAddr</w:t>
      </w:r>
    </w:p>
    <w:p>
      <w:r>
        <w:t>add tmp9, 1</w:t>
      </w:r>
    </w:p>
    <w:p>
      <w:r>
        <w:t>call DLLASPRAPI</w:t>
      </w:r>
    </w:p>
    <w:p/>
    <w:p>
      <w:r>
        <w:t>D_GHIE_1:</w:t>
      </w:r>
    </w:p>
    <w:p>
      <w:r>
        <w:t>scmp caller, "lab84"</w:t>
      </w:r>
    </w:p>
    <w:p>
      <w:r>
        <w:t>je D_GHIE_2</w:t>
      </w:r>
    </w:p>
    <w:p>
      <w:r>
        <w:t>mov tmp3, EmuAddr</w:t>
      </w:r>
    </w:p>
    <w:p>
      <w:r>
        <w:t>sub tmp3, imgbase</w:t>
      </w:r>
    </w:p>
    <w:p>
      <w:r>
        <w:t>add tmp3, imgbasefromdisk</w:t>
      </w:r>
    </w:p>
    <w:p>
      <w:r>
        <w:t>mov [tmp6], tmp3</w:t>
      </w:r>
    </w:p>
    <w:p>
      <w:r>
        <w:t>add EmuAddr, 20</w:t>
      </w:r>
    </w:p>
    <w:p>
      <w:r>
        <w:t>add tmp6, 4</w:t>
      </w:r>
    </w:p>
    <w:p>
      <w:r>
        <w:t>jmp loop10</w:t>
      </w:r>
    </w:p>
    <w:p/>
    <w:p>
      <w:r>
        <w:t>D_GHIE_2:</w:t>
      </w:r>
    </w:p>
    <w:p>
      <w:r>
        <w:t>eval "jmp 0{EmuAddr}"</w:t>
      </w:r>
    </w:p>
    <w:p>
      <w:r>
        <w:t>asm tmp1, $RESULT</w:t>
      </w:r>
    </w:p>
    <w:p>
      <w:r>
        <w:t>add EmuAddr, 20</w:t>
      </w:r>
    </w:p>
    <w:p>
      <w:r>
        <w:t>add tmp6, 8</w:t>
      </w:r>
    </w:p>
    <w:p>
      <w:r>
        <w:t>jmp loop10</w:t>
      </w:r>
    </w:p>
    <w:p/>
    <w:p>
      <w:r>
        <w:t>DLLASPRAPI:</w:t>
      </w:r>
    </w:p>
    <w:p>
      <w:r>
        <w:t>cmp tmp10, 0</w:t>
      </w:r>
    </w:p>
    <w:p>
      <w:r>
        <w:t>je reloc1</w:t>
      </w:r>
    </w:p>
    <w:p>
      <w:r>
        <w:t>cmp tmp10, 1</w:t>
      </w:r>
    </w:p>
    <w:p>
      <w:r>
        <w:t>je reloc2</w:t>
      </w:r>
    </w:p>
    <w:p>
      <w:r>
        <w:t>cmp tmp10, 2</w:t>
      </w:r>
    </w:p>
    <w:p>
      <w:r>
        <w:t>je reloc3</w:t>
      </w:r>
    </w:p>
    <w:p>
      <w:r>
        <w:t>cmp tmp10, 3</w:t>
      </w:r>
    </w:p>
    <w:p>
      <w:r>
        <w:t>je reloc4</w:t>
      </w:r>
    </w:p>
    <w:p>
      <w:r>
        <w:t>cmp tmp10, 4</w:t>
      </w:r>
    </w:p>
    <w:p>
      <w:r>
        <w:t>je reloc5</w:t>
      </w:r>
    </w:p>
    <w:p>
      <w:r>
        <w:t>cmp tmp10, 5</w:t>
      </w:r>
    </w:p>
    <w:p>
      <w:r>
        <w:t>je reloc6</w:t>
      </w:r>
    </w:p>
    <w:p>
      <w:r>
        <w:t>msg "DLLASPRAPI error"</w:t>
      </w:r>
    </w:p>
    <w:p>
      <w:r>
        <w:t>//pause</w:t>
      </w:r>
    </w:p>
    <w:p>
      <w:r>
        <w:t>jmp error</w:t>
      </w:r>
    </w:p>
    <w:p/>
    <w:p>
      <w:r>
        <w:t>reloc1:</w:t>
      </w:r>
    </w:p>
    <w:p>
      <w:r>
        <w:t>sub tmp9, imgbase</w:t>
      </w:r>
    </w:p>
    <w:p>
      <w:r>
        <w:t>mov reloc1, tmp9</w:t>
      </w:r>
    </w:p>
    <w:p>
      <w:r>
        <w:t>jmp DLLASPRAPI_1</w:t>
      </w:r>
    </w:p>
    <w:p/>
    <w:p>
      <w:r>
        <w:t>reloc2:</w:t>
      </w:r>
    </w:p>
    <w:p>
      <w:r>
        <w:t>sub tmp9, imgbase</w:t>
      </w:r>
    </w:p>
    <w:p>
      <w:r>
        <w:t>mov reloc2, tmp9</w:t>
      </w:r>
    </w:p>
    <w:p>
      <w:r>
        <w:t>jmp DLLASPRAPI_1</w:t>
      </w:r>
    </w:p>
    <w:p/>
    <w:p>
      <w:r>
        <w:t>reloc3:</w:t>
      </w:r>
    </w:p>
    <w:p>
      <w:r>
        <w:t>sub tmp9, imgbase</w:t>
      </w:r>
    </w:p>
    <w:p>
      <w:r>
        <w:t>mov reloc3, tmp9</w:t>
      </w:r>
    </w:p>
    <w:p>
      <w:r>
        <w:t>jmp DLLASPRAPI_1</w:t>
      </w:r>
    </w:p>
    <w:p/>
    <w:p>
      <w:r>
        <w:t>reloc4:</w:t>
      </w:r>
    </w:p>
    <w:p>
      <w:r>
        <w:t>sub tmp9, imgbase</w:t>
      </w:r>
    </w:p>
    <w:p>
      <w:r>
        <w:t>mov reloc4, tmp9</w:t>
      </w:r>
    </w:p>
    <w:p>
      <w:r>
        <w:t>jmp DLLASPRAPI_1</w:t>
      </w:r>
    </w:p>
    <w:p/>
    <w:p>
      <w:r>
        <w:t>reloc5:</w:t>
      </w:r>
    </w:p>
    <w:p>
      <w:r>
        <w:t>sub tmp9, imgbase</w:t>
      </w:r>
    </w:p>
    <w:p>
      <w:r>
        <w:t>mov reloc5, tmp9</w:t>
      </w:r>
    </w:p>
    <w:p>
      <w:r>
        <w:t>jmp DLLASPRAPI_1</w:t>
      </w:r>
    </w:p>
    <w:p/>
    <w:p>
      <w:r>
        <w:t>reloc6:</w:t>
      </w:r>
    </w:p>
    <w:p>
      <w:r>
        <w:t>sub tmp9, imgbase</w:t>
      </w:r>
    </w:p>
    <w:p>
      <w:r>
        <w:t>mov reloc6, tmp9</w:t>
      </w:r>
    </w:p>
    <w:p/>
    <w:p>
      <w:r>
        <w:t>DLLASPRAPI_1:</w:t>
      </w:r>
    </w:p>
    <w:p>
      <w:r>
        <w:t>add tmp10, 1</w:t>
      </w:r>
    </w:p>
    <w:p>
      <w:r>
        <w:t>ret</w:t>
      </w:r>
    </w:p>
    <w:p/>
    <w:p>
      <w:r>
        <w:t>lab48:</w:t>
      </w:r>
    </w:p>
    <w:p>
      <w:r>
        <w:t>cmp isdll, 1</w:t>
      </w:r>
    </w:p>
    <w:p>
      <w:r>
        <w:t>jne lab51</w:t>
      </w:r>
    </w:p>
    <w:p>
      <w:r>
        <w:t>mov tmp1, reloc_rva</w:t>
      </w:r>
    </w:p>
    <w:p>
      <w:r>
        <w:t>add tmp1, imgbase</w:t>
      </w:r>
    </w:p>
    <w:p>
      <w:r>
        <w:t>mov tmp2, tmp1</w:t>
      </w:r>
    </w:p>
    <w:p>
      <w:r>
        <w:t>add tmp2, 08</w:t>
      </w:r>
    </w:p>
    <w:p>
      <w:r>
        <w:t>mov tmp3, [tmp2], 2</w:t>
      </w:r>
    </w:p>
    <w:p>
      <w:r>
        <w:t>and tmp3, 0F000</w:t>
      </w:r>
    </w:p>
    <w:p>
      <w:r>
        <w:t>cmp tmp3, 3000      //type 3 relocation ?</w:t>
      </w:r>
    </w:p>
    <w:p>
      <w:r>
        <w:t>jne lab51</w:t>
      </w:r>
    </w:p>
    <w:p>
      <w:r>
        <w:t>GMEMI tmp1, MEMORYSIZE</w:t>
      </w:r>
    </w:p>
    <w:p>
      <w:r>
        <w:t>mov tmp2, $RESULT</w:t>
      </w:r>
    </w:p>
    <w:p>
      <w:r>
        <w:t>alloc tmp2</w:t>
      </w:r>
    </w:p>
    <w:p>
      <w:r>
        <w:t>mov reloctemp, $RESULT</w:t>
      </w:r>
    </w:p>
    <w:p>
      <w:r>
        <w:t>//log reloctemp</w:t>
      </w:r>
    </w:p>
    <w:p>
      <w:r>
        <w:t>cmp tmp10, 0        //no relocation of item in emulation code</w:t>
      </w:r>
    </w:p>
    <w:p>
      <w:r>
        <w:t>je lab49_1</w:t>
      </w:r>
    </w:p>
    <w:p/>
    <w:p>
      <w:r>
        <w:t>//add relocate item for dll</w:t>
      </w:r>
    </w:p>
    <w:p>
      <w:r>
        <w:t>mov tmp1, dllimgbase</w:t>
      </w:r>
    </w:p>
    <w:p>
      <w:r>
        <w:t>mov [tmp1], #609CBD00038D00C745040000E200C7450800D00010C7450C5C040000C7451001000000B917010000B8003000008B7D08#</w:t>
      </w:r>
    </w:p>
    <w:p>
      <w:r>
        <w:t>add tmp1, 30      //30</w:t>
      </w:r>
    </w:p>
    <w:p>
      <w:r>
        <w:t>mov [tmp1], #8BD7F2AF83F9000F85730000008BFA8B0F83F9000F84160200003BC877078B4F0403F9EBEA8BCF8BD12B4D088B5D0C2B#</w:t>
      </w:r>
    </w:p>
    <w:p>
      <w:r>
        <w:t>add tmp1, 30      //60</w:t>
      </w:r>
    </w:p>
    <w:p>
      <w:r>
        <w:t>mov [tmp1], #D98BCB53578B7D048BF2F3A433C05F8BCBF3AA8BFAC7070090000083C20483C708E87A010000E89502000085C0740383#</w:t>
      </w:r>
    </w:p>
    <w:p>
      <w:r>
        <w:t>add tmp1, 30      //90</w:t>
      </w:r>
    </w:p>
    <w:p>
      <w:r>
        <w:t>mov [tmp1], #C70283C108890A598B7504F3A4E94701000090909090909090909090909090908BD783EA04031766837AFE007507C745#</w:t>
      </w:r>
    </w:p>
    <w:p>
      <w:r>
        <w:t>add tmp1, 30      //C0</w:t>
      </w:r>
    </w:p>
    <w:p>
      <w:r>
        <w:t>mov [tmp1], #0001000000578B0F83E90833C083C7048BD7668B07663DFD32771183C70283E90283F9000F84A6010000EBE690909090#</w:t>
      </w:r>
    </w:p>
    <w:p>
      <w:r>
        <w:t>add tmp1, 30      //F0</w:t>
      </w:r>
    </w:p>
    <w:p>
      <w:r>
        <w:t>mov [tmp1], #8BD78BCF2B4D088B5D0C2BD98BCB53578B7D048BF2F3A433C05F8BCBF3AA8BFAE8EB000000598B7504F3A45AE8FF0100#</w:t>
      </w:r>
    </w:p>
    <w:p>
      <w:r>
        <w:t>add tmp1, 30      //120</w:t>
      </w:r>
    </w:p>
    <w:p>
      <w:r>
        <w:t>mov [tmp1], #00890A8BFA9C33C98B4510A8010F94C19D83F9010F84AF000000837D0000747090909090909090909090909090909090#</w:t>
      </w:r>
    </w:p>
    <w:p>
      <w:r>
        <w:t>add tmp1, 30      //150</w:t>
      </w:r>
    </w:p>
    <w:p>
      <w:r>
        <w:t>mov [tmp1], #8B0F83E90403F98BD783C7028BCF2B4D088B5D0C2BD98B4D10D1E103D98BCB8BF78B7D04F3A433C08BCB8BFAF3AA8BFA#</w:t>
      </w:r>
    </w:p>
    <w:p>
      <w:r>
        <w:t>add tmp1, 30      //180</w:t>
      </w:r>
    </w:p>
    <w:p>
      <w:r>
        <w:t>mov [tmp1], #8B75048BCBF3A4EB60909090909090909090909090909090909090909090909090909090909090909090909090909090#</w:t>
      </w:r>
    </w:p>
    <w:p>
      <w:r>
        <w:t>add tmp1, 30      //1B0</w:t>
      </w:r>
    </w:p>
    <w:p>
      <w:r>
        <w:t>mov [tmp1], #8B0F83E90403F98BD783EF028BD78BCF2B4D088B5D0C2BD98B4D10D1E103D98BCB8B7D048BF2F3A48BFA66C70700008B#</w:t>
      </w:r>
    </w:p>
    <w:p>
      <w:r>
        <w:t>add tmp1, 30      //1E0</w:t>
      </w:r>
    </w:p>
    <w:p>
      <w:r>
        <w:t>mov [tmp1], #CB8B750483C702F3A49D619090909090000000000000000000000000000000008B4D1066C707063649E33E83C70266C7#</w:t>
      </w:r>
    </w:p>
    <w:p>
      <w:r>
        <w:t>add tmp1, 30      //210</w:t>
      </w:r>
    </w:p>
    <w:p>
      <w:r>
        <w:t>mov [tmp1], #07103649E33383C70266C707803A49E32883C70266C707803A49E31D83C70266C707803A49E31283C70266C707803A49#</w:t>
      </w:r>
    </w:p>
    <w:p>
      <w:r>
        <w:t>add tmp1, 30      //240</w:t>
      </w:r>
    </w:p>
    <w:p>
      <w:r>
        <w:t>mov [tmp1], #83F9000F850500000083C702C390909000000000000000000000000000000000C70700B000008BD783C20483C708E88D#</w:t>
      </w:r>
    </w:p>
    <w:p>
      <w:r>
        <w:t>add tmp1, 30      //270</w:t>
      </w:r>
    </w:p>
    <w:p>
      <w:r>
        <w:t>mov [tmp1], #FFFFFFE8A800000083C108890AE967FFFFFF00000000000000000000000000008BCF2B4D088B5D0C2BD98BCB578BF78B#</w:t>
      </w:r>
    </w:p>
    <w:p>
      <w:r>
        <w:t>add tmp1, 30      //2A0</w:t>
      </w:r>
    </w:p>
    <w:p>
      <w:r>
        <w:t>mov [tmp1], #7D04F3A45A837D0001750383EA028BFAE84BFFFFFF5AE865000000890A85C0740866C707000083C7028BCB8B7504F3A4#</w:t>
      </w:r>
    </w:p>
    <w:p>
      <w:r>
        <w:t>add tmp1, 30      //2D0</w:t>
      </w:r>
    </w:p>
    <w:p>
      <w:r>
        <w:t>mov [tmp1], #E914FFFFFF9000000000000000000000#</w:t>
      </w:r>
    </w:p>
    <w:p>
      <w:r>
        <w:t>add tmp1, 50      //320</w:t>
      </w:r>
    </w:p>
    <w:p>
      <w:r>
        <w:t>mov [tmp1], #8B4D10D1E18BF28B0683F800740B837D0000740383E80203C88BC1C1E902C1E1023BC8740A83C0028BC833C040EB0233#</w:t>
      </w:r>
    </w:p>
    <w:p>
      <w:r>
        <w:t>add tmp1, 30      //350</w:t>
      </w:r>
    </w:p>
    <w:p>
      <w:r>
        <w:t>mov [tmp1], #C0C30000000000000000000000000000#</w:t>
      </w:r>
    </w:p>
    <w:p>
      <w:r>
        <w:t>mov tmp1, dllimgbase</w:t>
      </w:r>
    </w:p>
    <w:p>
      <w:r>
        <w:t>add tmp1, 3       //3</w:t>
      </w:r>
    </w:p>
    <w:p>
      <w:r>
        <w:t>mov tmp2, dllimgbase</w:t>
      </w:r>
    </w:p>
    <w:p>
      <w:r>
        <w:t>add tmp2, 400</w:t>
      </w:r>
    </w:p>
    <w:p>
      <w:r>
        <w:t>mov [tmp1], tmp2</w:t>
      </w:r>
    </w:p>
    <w:p>
      <w:r>
        <w:t>add tmp1, 7       //A</w:t>
      </w:r>
    </w:p>
    <w:p>
      <w:r>
        <w:t>mov [tmp1], reloctemp</w:t>
      </w:r>
    </w:p>
    <w:p>
      <w:r>
        <w:t>add tmp1, 7       //11</w:t>
      </w:r>
    </w:p>
    <w:p>
      <w:r>
        <w:t>mov tmp2, reloc_rva</w:t>
      </w:r>
    </w:p>
    <w:p>
      <w:r>
        <w:t>add tmp2, imgbase</w:t>
      </w:r>
    </w:p>
    <w:p>
      <w:r>
        <w:t>mov [tmp1], tmp2</w:t>
      </w:r>
    </w:p>
    <w:p>
      <w:r>
        <w:t>add tmp1, 7      //18</w:t>
      </w:r>
    </w:p>
    <w:p>
      <w:r>
        <w:t>mov [tmp1], reloc_size</w:t>
      </w:r>
    </w:p>
    <w:p>
      <w:r>
        <w:t xml:space="preserve">add tmp1, 7      //1F </w:t>
      </w:r>
    </w:p>
    <w:p>
      <w:r>
        <w:t>mov [tmp1], tmp10</w:t>
      </w:r>
    </w:p>
    <w:p>
      <w:r>
        <w:t>add tmp1, 5      //24</w:t>
      </w:r>
    </w:p>
    <w:p>
      <w:r>
        <w:t>mov tmp3, reloc_size</w:t>
      </w:r>
    </w:p>
    <w:p>
      <w:r>
        <w:t>shr tmp3, 2</w:t>
      </w:r>
    </w:p>
    <w:p>
      <w:r>
        <w:t>mov [tmp1], tmp3  //reloc no.</w:t>
      </w:r>
    </w:p>
    <w:p>
      <w:r>
        <w:t>add tmp1, 5       //29</w:t>
      </w:r>
    </w:p>
    <w:p>
      <w:r>
        <w:t>mov tmp5, reloc1</w:t>
      </w:r>
    </w:p>
    <w:p>
      <w:r>
        <w:t>and tmp5, 0FFFFF000</w:t>
      </w:r>
    </w:p>
    <w:p>
      <w:r>
        <w:t>mov [tmp1], tmp5</w:t>
      </w:r>
    </w:p>
    <w:p>
      <w:r>
        <w:t>add tmp1, 4E      //77</w:t>
      </w:r>
    </w:p>
    <w:p>
      <w:r>
        <w:t>mov [tmp1], tmp5</w:t>
      </w:r>
    </w:p>
    <w:p>
      <w:r>
        <w:t>add tmp1, 60      //D7</w:t>
      </w:r>
    </w:p>
    <w:p>
      <w:r>
        <w:t>mov tmp3, [tmp1+2]</w:t>
      </w:r>
    </w:p>
    <w:p>
      <w:r>
        <w:t>mov tmp2, reloc1</w:t>
      </w:r>
    </w:p>
    <w:p>
      <w:r>
        <w:t>sub tmp2, tmp5</w:t>
      </w:r>
    </w:p>
    <w:p>
      <w:r>
        <w:t>add tmp2, 3000</w:t>
      </w:r>
    </w:p>
    <w:p>
      <w:r>
        <w:t>mov [tmp1], tmp2</w:t>
      </w:r>
    </w:p>
    <w:p>
      <w:r>
        <w:t>add tmp1, 2       //D9</w:t>
      </w:r>
    </w:p>
    <w:p>
      <w:r>
        <w:t>mov [tmp1], tmp3</w:t>
      </w:r>
    </w:p>
    <w:p>
      <w:r>
        <w:t>add tmp1, 12D     //206</w:t>
      </w:r>
    </w:p>
    <w:p>
      <w:r>
        <w:t>mov tmp6, reloc1</w:t>
      </w:r>
    </w:p>
    <w:p>
      <w:r>
        <w:t>sub tmp6, tmp5</w:t>
      </w:r>
    </w:p>
    <w:p>
      <w:r>
        <w:t>add tmp6, 3000</w:t>
      </w:r>
    </w:p>
    <w:p>
      <w:r>
        <w:t>mov tmp3, [tmp1+2]</w:t>
      </w:r>
    </w:p>
    <w:p>
      <w:r>
        <w:t>mov [tmp1], tmp6</w:t>
      </w:r>
    </w:p>
    <w:p>
      <w:r>
        <w:t>add tmp1, 2</w:t>
      </w:r>
    </w:p>
    <w:p>
      <w:r>
        <w:t>mov [tmp1], tmp3</w:t>
      </w:r>
    </w:p>
    <w:p>
      <w:r>
        <w:t>cmp tmp10, 1</w:t>
      </w:r>
    </w:p>
    <w:p>
      <w:r>
        <w:t>je lab48_1</w:t>
      </w:r>
    </w:p>
    <w:p>
      <w:r>
        <w:t>mov tmp1, dllimgbase</w:t>
      </w:r>
    </w:p>
    <w:p>
      <w:r>
        <w:t>add tmp1, 211     //211</w:t>
      </w:r>
    </w:p>
    <w:p>
      <w:r>
        <w:t>mov tmp6, reloc2</w:t>
      </w:r>
    </w:p>
    <w:p>
      <w:r>
        <w:t>sub tmp6, tmp5</w:t>
      </w:r>
    </w:p>
    <w:p>
      <w:r>
        <w:t>add tmp6, 3000</w:t>
      </w:r>
    </w:p>
    <w:p>
      <w:r>
        <w:t>mov tmp3, [tmp1+2]</w:t>
      </w:r>
    </w:p>
    <w:p>
      <w:r>
        <w:t>mov [tmp1], tmp6</w:t>
      </w:r>
    </w:p>
    <w:p>
      <w:r>
        <w:t>add tmp1, 2</w:t>
      </w:r>
    </w:p>
    <w:p>
      <w:r>
        <w:t>mov [tmp1], tmp3</w:t>
      </w:r>
    </w:p>
    <w:p>
      <w:r>
        <w:t>cmp tmp10, 2</w:t>
      </w:r>
    </w:p>
    <w:p>
      <w:r>
        <w:t>je lab48_1</w:t>
      </w:r>
    </w:p>
    <w:p>
      <w:r>
        <w:t>mov tmp1, dllimgbase</w:t>
      </w:r>
    </w:p>
    <w:p>
      <w:r>
        <w:t>add tmp1, 21C    //21C</w:t>
      </w:r>
    </w:p>
    <w:p>
      <w:r>
        <w:t>mov tmp6, reloc3</w:t>
      </w:r>
    </w:p>
    <w:p>
      <w:r>
        <w:t>sub tmp6, tmp5</w:t>
      </w:r>
    </w:p>
    <w:p>
      <w:r>
        <w:t>add tmp6, 3000</w:t>
      </w:r>
    </w:p>
    <w:p>
      <w:r>
        <w:t>mov tmp3, [tmp1+2]</w:t>
      </w:r>
    </w:p>
    <w:p>
      <w:r>
        <w:t>mov [tmp1], tmp6</w:t>
      </w:r>
    </w:p>
    <w:p>
      <w:r>
        <w:t>add tmp1, 2</w:t>
      </w:r>
    </w:p>
    <w:p>
      <w:r>
        <w:t>mov [tmp1], tmp3</w:t>
      </w:r>
    </w:p>
    <w:p>
      <w:r>
        <w:t>cmp tmp10, 3</w:t>
      </w:r>
    </w:p>
    <w:p>
      <w:r>
        <w:t>je lab48_1</w:t>
      </w:r>
    </w:p>
    <w:p>
      <w:r>
        <w:t>mov tmp1, dllimgbase</w:t>
      </w:r>
    </w:p>
    <w:p>
      <w:r>
        <w:t>add tmp1, 227    //227</w:t>
      </w:r>
    </w:p>
    <w:p>
      <w:r>
        <w:t>mov tmp6, reloc4</w:t>
      </w:r>
    </w:p>
    <w:p>
      <w:r>
        <w:t>sub tmp6, tmp5</w:t>
      </w:r>
    </w:p>
    <w:p>
      <w:r>
        <w:t>add tmp6, 3000</w:t>
      </w:r>
    </w:p>
    <w:p>
      <w:r>
        <w:t>mov tmp3, [tmp1+2]</w:t>
      </w:r>
    </w:p>
    <w:p>
      <w:r>
        <w:t>mov [tmp1], tmp6</w:t>
      </w:r>
    </w:p>
    <w:p>
      <w:r>
        <w:t>add tmp1, 2</w:t>
      </w:r>
    </w:p>
    <w:p>
      <w:r>
        <w:t>mov [tmp1], tmp3</w:t>
      </w:r>
    </w:p>
    <w:p>
      <w:r>
        <w:t>cmp tmp10, 4</w:t>
      </w:r>
    </w:p>
    <w:p>
      <w:r>
        <w:t>je lab48_1</w:t>
      </w:r>
    </w:p>
    <w:p>
      <w:r>
        <w:t>mov tmp1, dllimgbase</w:t>
      </w:r>
    </w:p>
    <w:p>
      <w:r>
        <w:t>add tmp1, 232    //232</w:t>
      </w:r>
    </w:p>
    <w:p>
      <w:r>
        <w:t>mov tmp6, reloc5</w:t>
      </w:r>
    </w:p>
    <w:p>
      <w:r>
        <w:t>sub tmp6, tmp5</w:t>
      </w:r>
    </w:p>
    <w:p>
      <w:r>
        <w:t>add tmp6, 3000</w:t>
      </w:r>
    </w:p>
    <w:p>
      <w:r>
        <w:t>mov tmp3, [tmp1+2]</w:t>
      </w:r>
    </w:p>
    <w:p>
      <w:r>
        <w:t>mov [tmp1], tmp6</w:t>
      </w:r>
    </w:p>
    <w:p>
      <w:r>
        <w:t>add tmp1, 2</w:t>
      </w:r>
    </w:p>
    <w:p>
      <w:r>
        <w:t>mov [tmp1], tmp3</w:t>
      </w:r>
    </w:p>
    <w:p>
      <w:r>
        <w:t>cmp tmp10, 5</w:t>
      </w:r>
    </w:p>
    <w:p>
      <w:r>
        <w:t>je lab48_1</w:t>
      </w:r>
    </w:p>
    <w:p>
      <w:r>
        <w:t>mov tmp1, dllimgbase</w:t>
      </w:r>
    </w:p>
    <w:p>
      <w:r>
        <w:t>add tmp1, 123D   //23D</w:t>
      </w:r>
    </w:p>
    <w:p>
      <w:r>
        <w:t>mov tmp6, reloc6</w:t>
      </w:r>
    </w:p>
    <w:p>
      <w:r>
        <w:t>sub tmp6, tmp5</w:t>
      </w:r>
    </w:p>
    <w:p>
      <w:r>
        <w:t>add tmp6, 3000</w:t>
      </w:r>
    </w:p>
    <w:p>
      <w:r>
        <w:t>mov tmp3, [tmp1+2]</w:t>
      </w:r>
    </w:p>
    <w:p>
      <w:r>
        <w:t>mov [tmp1], tmp6</w:t>
      </w:r>
    </w:p>
    <w:p>
      <w:r>
        <w:t>add tmp1, 2</w:t>
      </w:r>
    </w:p>
    <w:p>
      <w:r>
        <w:t>mov [tmp1], tmp3</w:t>
      </w:r>
    </w:p>
    <w:p>
      <w:r>
        <w:t>cmp tmp10, 6</w:t>
      </w:r>
    </w:p>
    <w:p>
      <w:r>
        <w:t>jne error</w:t>
      </w:r>
    </w:p>
    <w:p/>
    <w:p>
      <w:r>
        <w:t>lab48_1:</w:t>
      </w:r>
    </w:p>
    <w:p>
      <w:r>
        <w:t>mov tmp1, dllimgbase</w:t>
      </w:r>
    </w:p>
    <w:p>
      <w:r>
        <w:t>add tmp1, 262    //262</w:t>
      </w:r>
    </w:p>
    <w:p>
      <w:r>
        <w:t>mov [tmp1], tmp5</w:t>
      </w:r>
    </w:p>
    <w:p>
      <w:r>
        <w:t>mov tmp1, dllimgbase</w:t>
      </w:r>
    </w:p>
    <w:p>
      <w:r>
        <w:t>add tmp1, 1EB    //1EB--end point</w:t>
      </w:r>
    </w:p>
    <w:p>
      <w:r>
        <w:t>mov tmp2, tmp1</w:t>
      </w:r>
    </w:p>
    <w:p>
      <w:r>
        <w:t>add tmp2, 63     //24E--error point</w:t>
      </w:r>
    </w:p>
    <w:p>
      <w:r>
        <w:t>mov tmp7, eip</w:t>
      </w:r>
    </w:p>
    <w:p>
      <w:r>
        <w:t>mov eip, dllimgbase</w:t>
      </w:r>
    </w:p>
    <w:p>
      <w:r>
        <w:t>bp tmp1</w:t>
      </w:r>
    </w:p>
    <w:p>
      <w:r>
        <w:t>bp tmp2</w:t>
      </w:r>
    </w:p>
    <w:p>
      <w:r>
        <w:t>eob lab48_2</w:t>
      </w:r>
    </w:p>
    <w:p>
      <w:r>
        <w:t>eoe lab48_2</w:t>
      </w:r>
    </w:p>
    <w:p>
      <w:r>
        <w:t>esto</w:t>
      </w:r>
    </w:p>
    <w:p/>
    <w:p>
      <w:r>
        <w:t>lab48_2:</w:t>
      </w:r>
    </w:p>
    <w:p>
      <w:r>
        <w:t>cmp eip, tmp1</w:t>
      </w:r>
    </w:p>
    <w:p>
      <w:r>
        <w:t>je lab48_3</w:t>
      </w:r>
    </w:p>
    <w:p>
      <w:r>
        <w:t>cmp eip, tmp2</w:t>
      </w:r>
    </w:p>
    <w:p>
      <w:r>
        <w:t>je lab48_4</w:t>
      </w:r>
    </w:p>
    <w:p>
      <w:r>
        <w:t>jmp error</w:t>
      </w:r>
    </w:p>
    <w:p/>
    <w:p>
      <w:r>
        <w:t>lab48_3:</w:t>
      </w:r>
    </w:p>
    <w:p>
      <w:r>
        <w:t>bc tmp1</w:t>
      </w:r>
    </w:p>
    <w:p>
      <w:r>
        <w:t>bc tmp2</w:t>
      </w:r>
    </w:p>
    <w:p>
      <w:r>
        <w:t>mov eip, tmp7</w:t>
      </w:r>
    </w:p>
    <w:p>
      <w:r>
        <w:t>fill dllimgbase, 320, 00</w:t>
      </w:r>
    </w:p>
    <w:p>
      <w:r>
        <w:t>mov tmp1, reloc_rva</w:t>
      </w:r>
    </w:p>
    <w:p>
      <w:r>
        <w:t>add tmp1, imgbase</w:t>
      </w:r>
    </w:p>
    <w:p>
      <w:r>
        <w:t>call ChkRelocSize</w:t>
      </w:r>
    </w:p>
    <w:p>
      <w:r>
        <w:t>jmp lab49</w:t>
      </w:r>
    </w:p>
    <w:p/>
    <w:p>
      <w:r>
        <w:t>lab48_4:</w:t>
      </w:r>
    </w:p>
    <w:p>
      <w:r>
        <w:t>msg "修复重定位表出错"</w:t>
      </w:r>
    </w:p>
    <w:p>
      <w:r>
        <w:t>//pause</w:t>
      </w:r>
    </w:p>
    <w:p>
      <w:r>
        <w:t>jmp error</w:t>
      </w:r>
    </w:p>
    <w:p/>
    <w:p>
      <w:r>
        <w:t>lab49:</w:t>
      </w:r>
    </w:p>
    <w:p>
      <w:r>
        <w:t>mov reloc_size, tmp2</w:t>
      </w:r>
    </w:p>
    <w:p>
      <w:r>
        <w:t>//log reloc_size</w:t>
      </w:r>
    </w:p>
    <w:p/>
    <w:p>
      <w:r>
        <w:t>//relocate addr in IAT</w:t>
      </w:r>
    </w:p>
    <w:p>
      <w:r>
        <w:t>lab49_1:</w:t>
      </w:r>
    </w:p>
    <w:p>
      <w:r>
        <w:t>coe</w:t>
      </w:r>
    </w:p>
    <w:p>
      <w:r>
        <w:t>cob</w:t>
      </w:r>
    </w:p>
    <w:p>
      <w:r>
        <w:t>find Aspr1stthunk, #00000000#</w:t>
      </w:r>
    </w:p>
    <w:p>
      <w:r>
        <w:t>mov tmp10, $RESULT</w:t>
      </w:r>
    </w:p>
    <w:p>
      <w:r>
        <w:t>sub tmp10, Aspr1stthunk</w:t>
      </w:r>
    </w:p>
    <w:p>
      <w:r>
        <w:t>shr tmp10, 2</w:t>
      </w:r>
    </w:p>
    <w:p>
      <w:r>
        <w:t>mov tmp2, tmp10</w:t>
      </w:r>
    </w:p>
    <w:p>
      <w:r>
        <w:t>shl tmp2, 2</w:t>
      </w:r>
    </w:p>
    <w:p>
      <w:r>
        <w:t>cmp tmp1, tmp2</w:t>
      </w:r>
    </w:p>
    <w:p>
      <w:r>
        <w:t>je lab49_2</w:t>
      </w:r>
    </w:p>
    <w:p>
      <w:r>
        <w:t>add tmp10, 1</w:t>
      </w:r>
    </w:p>
    <w:p/>
    <w:p>
      <w:r>
        <w:t>lab49_2:</w:t>
      </w:r>
    </w:p>
    <w:p>
      <w:r>
        <w:t>mov tmp1, dllimgbase</w:t>
      </w:r>
    </w:p>
    <w:p>
      <w:r>
        <w:t>mov [tmp1], #609CBD00038D00C745040000E200C7450818900010C7450C00900010C7451000D00010C7451460040000B917010000B8#</w:t>
      </w:r>
    </w:p>
    <w:p>
      <w:r>
        <w:t>add tmp1, 30      //30</w:t>
      </w:r>
    </w:p>
    <w:p>
      <w:r>
        <w:t>mov [tmp1], #009000008B7D108BD7F2AF85C90F85FD0000008BFA8B0F83F9000F84900000003BC877078B4F0403F9EBEA8BCF8BD12B#</w:t>
      </w:r>
    </w:p>
    <w:p>
      <w:r>
        <w:t>add tmp1, 30      //60</w:t>
      </w:r>
    </w:p>
    <w:p>
      <w:r>
        <w:t xml:space="preserve">mov [tmp1], #4D108B5D142BD98BCB53578B7D048BF2F3A433C05F8BCBF3AA8BFAC7070090000083C7088BD7B9030000008B5D088BF3# </w:t>
      </w:r>
    </w:p>
    <w:p>
      <w:r>
        <w:t>add tmp1, 30      //90</w:t>
      </w:r>
    </w:p>
    <w:p>
      <w:r>
        <w:t>mov [tmp1], #2B750C81C6003000006689374983F900740883C70283C304EBE483C7028BCF2BCA83C1088BD9C1E902C1E1023BCB7406#</w:t>
      </w:r>
    </w:p>
    <w:p>
      <w:r>
        <w:t>add tmp1, 30      //C0</w:t>
      </w:r>
    </w:p>
    <w:p>
      <w:r>
        <w:t>mov [tmp1], #83C70283C302895AFC5B8BCB8B7504F3A4E99D01000000000000000000009090C70700B0000083C7088BD7B903000000#</w:t>
      </w:r>
    </w:p>
    <w:p>
      <w:r>
        <w:t>add tmp1, 30      //F0</w:t>
      </w:r>
    </w:p>
    <w:p>
      <w:r>
        <w:t>mov [tmp1], #8B5D088BF32B750C81C6003000006689374983F900740883C70283C304EBE483C7028BCF2BCA83C1088BD9C1E902C1E1#</w:t>
      </w:r>
    </w:p>
    <w:p>
      <w:r>
        <w:t>add tmp1, 30      //120</w:t>
      </w:r>
    </w:p>
    <w:p>
      <w:r>
        <w:t>mov [tmp1], #023BCB740683C70283C302895AFCE940010000000000000000000000000000908BD783EA04031766837AFE00750A832F#</w:t>
      </w:r>
    </w:p>
    <w:p>
      <w:r>
        <w:t>add tmp1, 30      //150</w:t>
      </w:r>
    </w:p>
    <w:p>
      <w:r>
        <w:t>mov [tmp1], #02C7450001000000578B0F83E90833C083C7048BD7668B07663D1830770883C70283E902EBEF83F900740D8B42FC83E8#</w:t>
      </w:r>
    </w:p>
    <w:p>
      <w:r>
        <w:t>add tmp1, 30      //180</w:t>
      </w:r>
    </w:p>
    <w:p>
      <w:r>
        <w:t>mov [tmp1], #083BC1740383EF028BD78BCF2B4D108B5D142BD98BCB53578B7D048BF2F3A433C05F8BCBF3AA8BFAB9030000008B5D08#</w:t>
      </w:r>
    </w:p>
    <w:p>
      <w:r>
        <w:t>add tmp1, 30      //1B0</w:t>
      </w:r>
    </w:p>
    <w:p>
      <w:r>
        <w:t>mov [tmp1], #8BF32B750C81C6003000006689374983F900740883C70283C304EBE483C7025B8BCB8B7504F3A45FB903000000D1E101#</w:t>
      </w:r>
    </w:p>
    <w:p>
      <w:r>
        <w:t>add tmp1, 30      //1E0</w:t>
      </w:r>
    </w:p>
    <w:p>
      <w:r>
        <w:t>mov [tmp1], #0F8BC18BD783EA0403178BCA2BCF83E9048BD9C1E902C1E1023BCB7443830702578BFA8BCF2B4D108B5D142BD903D88B#</w:t>
      </w:r>
    </w:p>
    <w:p>
      <w:r>
        <w:t>add tmp1, 30      //210</w:t>
      </w:r>
    </w:p>
    <w:p>
      <w:r>
        <w:t>mov [tmp1], #CB578B7D048BF2F3A433C05F66C707000083C7028BCB8B7504F3A45FEB45000000000000000000000000000000009090#</w:t>
      </w:r>
    </w:p>
    <w:p>
      <w:r>
        <w:t>add tmp1, 30      //240</w:t>
      </w:r>
    </w:p>
    <w:p>
      <w:r>
        <w:t>mov [tmp1], #837D0001752D8BFA8BCF2B4D108B5D142BD903D88BCB578B7D0483C2028BF2F3A433C05F578BCB8BFAF3AA5F8BCB8B75#</w:t>
      </w:r>
    </w:p>
    <w:p>
      <w:r>
        <w:t>add tmp1, 30      //270</w:t>
      </w:r>
    </w:p>
    <w:p>
      <w:r>
        <w:t>mov [tmp1], #04F3A49D619090909090909000000000#</w:t>
      </w:r>
    </w:p>
    <w:p>
      <w:r>
        <w:t>mov tmp1, dllimgbase</w:t>
      </w:r>
    </w:p>
    <w:p>
      <w:r>
        <w:t>add tmp1, 3       //3</w:t>
      </w:r>
    </w:p>
    <w:p>
      <w:r>
        <w:t>mov tmp2, dllimgbase</w:t>
      </w:r>
    </w:p>
    <w:p>
      <w:r>
        <w:t>add tmp2, 300</w:t>
      </w:r>
    </w:p>
    <w:p>
      <w:r>
        <w:t>mov [tmp1], tmp2</w:t>
      </w:r>
    </w:p>
    <w:p>
      <w:r>
        <w:t>add tmp1, 7       //0A</w:t>
      </w:r>
    </w:p>
    <w:p>
      <w:r>
        <w:t>mov [tmp1], reloctemp</w:t>
      </w:r>
    </w:p>
    <w:p>
      <w:r>
        <w:t>add tmp1, 7       //11</w:t>
      </w:r>
    </w:p>
    <w:p>
      <w:r>
        <w:t>mov [tmp1], Aspr1stthunk</w:t>
      </w:r>
    </w:p>
    <w:p>
      <w:r>
        <w:t>add tmp1, 7       //18</w:t>
      </w:r>
    </w:p>
    <w:p>
      <w:r>
        <w:t>GMEMI Aspr1stthunk, MEMORYBASE</w:t>
      </w:r>
    </w:p>
    <w:p>
      <w:r>
        <w:t>mov tmp3, $RESULT</w:t>
      </w:r>
    </w:p>
    <w:p>
      <w:r>
        <w:t>mov [tmp1], tmp3</w:t>
      </w:r>
    </w:p>
    <w:p>
      <w:r>
        <w:t>add tmp1, 7       //1F</w:t>
      </w:r>
    </w:p>
    <w:p>
      <w:r>
        <w:t>mov tmp3, reloc_rva</w:t>
      </w:r>
    </w:p>
    <w:p>
      <w:r>
        <w:t>add tmp3, imgbase</w:t>
      </w:r>
    </w:p>
    <w:p>
      <w:r>
        <w:t>mov [tmp1], tmp3</w:t>
      </w:r>
    </w:p>
    <w:p>
      <w:r>
        <w:t>add tmp1, 7      //26</w:t>
      </w:r>
    </w:p>
    <w:p>
      <w:r>
        <w:t>mov [tmp1], reloc_size</w:t>
      </w:r>
    </w:p>
    <w:p>
      <w:r>
        <w:t>add tmp1, 5      //2B</w:t>
      </w:r>
    </w:p>
    <w:p>
      <w:r>
        <w:t>mov tmp3, reloc_size</w:t>
      </w:r>
    </w:p>
    <w:p>
      <w:r>
        <w:t>shr tmp3, 2</w:t>
      </w:r>
    </w:p>
    <w:p>
      <w:r>
        <w:t>mov [tmp1], tmp3</w:t>
      </w:r>
    </w:p>
    <w:p>
      <w:r>
        <w:t>add tmp1, 5      //30</w:t>
      </w:r>
    </w:p>
    <w:p>
      <w:r>
        <w:t>GMEMI Aspr1stthunk, MEMORYBASE</w:t>
      </w:r>
    </w:p>
    <w:p>
      <w:r>
        <w:t>mov tmp6, $RESULT</w:t>
      </w:r>
    </w:p>
    <w:p>
      <w:r>
        <w:t>sub tmp6, imgbase</w:t>
      </w:r>
    </w:p>
    <w:p>
      <w:r>
        <w:t>mov [tmp1], tmp6</w:t>
      </w:r>
    </w:p>
    <w:p>
      <w:r>
        <w:t>add tmp1, 4D     //7D</w:t>
      </w:r>
    </w:p>
    <w:p>
      <w:r>
        <w:t>mov [tmp1], tmp6</w:t>
      </w:r>
    </w:p>
    <w:p>
      <w:r>
        <w:t>add tmp1, A      //87</w:t>
      </w:r>
    </w:p>
    <w:p>
      <w:r>
        <w:t>mov [tmp1], tmp10</w:t>
      </w:r>
    </w:p>
    <w:p>
      <w:r>
        <w:t xml:space="preserve">add tmp1, 5B     //E2 </w:t>
      </w:r>
    </w:p>
    <w:p>
      <w:r>
        <w:t>mov [tmp1], tmp6</w:t>
      </w:r>
    </w:p>
    <w:p>
      <w:r>
        <w:t>add tmp1, A      //EC</w:t>
      </w:r>
    </w:p>
    <w:p>
      <w:r>
        <w:t>mov [tmp1], tmp10</w:t>
      </w:r>
    </w:p>
    <w:p>
      <w:r>
        <w:t>add tmp1, 7E     //16A</w:t>
      </w:r>
    </w:p>
    <w:p>
      <w:r>
        <w:t>mov tmp4, Aspr1stthunk</w:t>
      </w:r>
    </w:p>
    <w:p>
      <w:r>
        <w:t>sub tmp4, tmp6</w:t>
      </w:r>
    </w:p>
    <w:p>
      <w:r>
        <w:t>add tmp4, 3000</w:t>
      </w:r>
    </w:p>
    <w:p>
      <w:r>
        <w:t>mov tmp2, [tmp1+2]</w:t>
      </w:r>
    </w:p>
    <w:p>
      <w:r>
        <w:t>mov [tmp1], tmp4</w:t>
      </w:r>
    </w:p>
    <w:p>
      <w:r>
        <w:t>add tmp1, 2     //16C</w:t>
      </w:r>
    </w:p>
    <w:p>
      <w:r>
        <w:t>mov [tmp1], tmp2</w:t>
      </w:r>
    </w:p>
    <w:p>
      <w:r>
        <w:t>add tmp1, 3D    //1A9</w:t>
      </w:r>
    </w:p>
    <w:p>
      <w:r>
        <w:t>mov [tmp1], tmp10</w:t>
      </w:r>
    </w:p>
    <w:p>
      <w:r>
        <w:t>add tmp1, 30    //1D9</w:t>
      </w:r>
    </w:p>
    <w:p>
      <w:r>
        <w:t>mov [tmp1], tmp10</w:t>
      </w:r>
    </w:p>
    <w:p>
      <w:r>
        <w:t>add tmp1, 9C    //275  -- end point</w:t>
      </w:r>
    </w:p>
    <w:p>
      <w:r>
        <w:t>mov tmp7, eip</w:t>
      </w:r>
    </w:p>
    <w:p>
      <w:r>
        <w:t>mov eip, dllimgbase</w:t>
      </w:r>
    </w:p>
    <w:p>
      <w:r>
        <w:t>bp tmp1</w:t>
      </w:r>
    </w:p>
    <w:p>
      <w:r>
        <w:t>eob lab49_3</w:t>
      </w:r>
    </w:p>
    <w:p>
      <w:r>
        <w:t>eoe lab49_3</w:t>
      </w:r>
    </w:p>
    <w:p>
      <w:r>
        <w:t>run</w:t>
      </w:r>
    </w:p>
    <w:p/>
    <w:p>
      <w:r>
        <w:t>lab49_3:</w:t>
      </w:r>
    </w:p>
    <w:p>
      <w:r>
        <w:t>cmp eip, tmp1</w:t>
      </w:r>
    </w:p>
    <w:p>
      <w:r>
        <w:t>je lab49_4</w:t>
      </w:r>
    </w:p>
    <w:p>
      <w:r>
        <w:t>jmp error</w:t>
      </w:r>
    </w:p>
    <w:p/>
    <w:p>
      <w:r>
        <w:t>lab49_4:</w:t>
      </w:r>
    </w:p>
    <w:p>
      <w:r>
        <w:t>bc tmp1</w:t>
      </w:r>
    </w:p>
    <w:p>
      <w:r>
        <w:t>mov eip, tmp7</w:t>
      </w:r>
    </w:p>
    <w:p>
      <w:r>
        <w:t>fill dllimgbase, 320, 00</w:t>
      </w:r>
    </w:p>
    <w:p>
      <w:r>
        <w:t>mov tmp1, reloc_rva</w:t>
      </w:r>
    </w:p>
    <w:p>
      <w:r>
        <w:t>add tmp1, imgbase</w:t>
      </w:r>
    </w:p>
    <w:p>
      <w:r>
        <w:t>call ChkRelocSize</w:t>
      </w:r>
    </w:p>
    <w:p/>
    <w:p>
      <w:r>
        <w:t>lab49_5:</w:t>
      </w:r>
    </w:p>
    <w:p>
      <w:r>
        <w:t>mov reloc_size, tmp2</w:t>
      </w:r>
    </w:p>
    <w:p>
      <w:r>
        <w:t>//log reloc_size</w:t>
      </w:r>
    </w:p>
    <w:p>
      <w:r>
        <w:t>GMEMI reloctemp, MEMORYSIZE</w:t>
      </w:r>
    </w:p>
    <w:p>
      <w:r>
        <w:t>mov tmp2, $RESULT</w:t>
      </w:r>
    </w:p>
    <w:p>
      <w:r>
        <w:t>free reloctemp, tmp2</w:t>
      </w:r>
    </w:p>
    <w:p/>
    <w:p>
      <w:r>
        <w:t>lab51:</w:t>
      </w:r>
    </w:p>
    <w:p>
      <w:r>
        <w:t>scmp caller, "lab46_1"</w:t>
      </w:r>
    </w:p>
    <w:p>
      <w:r>
        <w:t>je lab52</w:t>
      </w:r>
    </w:p>
    <w:p>
      <w:r>
        <w:t>scmp caller, "lab84"</w:t>
      </w:r>
    </w:p>
    <w:p>
      <w:r>
        <w:t>je lab85</w:t>
      </w:r>
    </w:p>
    <w:p>
      <w:r>
        <w:t>jmp error</w:t>
      </w:r>
    </w:p>
    <w:p/>
    <w:p>
      <w:r>
        <w:t>//Search and fix CRC check</w:t>
      </w:r>
    </w:p>
    <w:p>
      <w:r>
        <w:t>lab52:</w:t>
      </w:r>
    </w:p>
    <w:p>
      <w:r>
        <w:t>mov caller, "nil"</w:t>
      </w:r>
    </w:p>
    <w:p>
      <w:r>
        <w:t>cob</w:t>
      </w:r>
    </w:p>
    <w:p>
      <w:r>
        <w:t>coe</w:t>
      </w:r>
    </w:p>
    <w:p>
      <w:r>
        <w:t>mov tmp9, eip         //save eip</w:t>
      </w:r>
    </w:p>
    <w:p>
      <w:r>
        <w:t>mov tmp1, dllimgbase</w:t>
      </w:r>
    </w:p>
    <w:p>
      <w:r>
        <w:t>mov [tmp1], #609CBE00104000B9FCAF28008B1681E2F0F0FF0081FA5050E8000F85100100008A1680E20F80FA0873688A560180E20F#</w:t>
      </w:r>
    </w:p>
    <w:p>
      <w:r>
        <w:t>add tmp1, 30         //30</w:t>
      </w:r>
    </w:p>
    <w:p>
      <w:r>
        <w:t>mov [tmp1], #80FA08735D8B5E0481E3FFFFFF0083FB00754F515683C607B90001000033C08B1681E2FFF0F0F081FAC35050E0740846#</w:t>
      </w:r>
    </w:p>
    <w:p>
      <w:r>
        <w:t>add tmp1, 30        //60</w:t>
      </w:r>
    </w:p>
    <w:p>
      <w:r>
        <w:t>mov [tmp1], #4985C975EAEB03408BD65E5983F80175218D5E038B1B03DE83C3073BDA73138A42013C58720C8A42023C587205E90E00#</w:t>
      </w:r>
    </w:p>
    <w:p>
      <w:r>
        <w:t>add tmp1, 30        //90</w:t>
      </w:r>
    </w:p>
    <w:p>
      <w:r>
        <w:t>mov [tmp1], #0000E9A90100009090909090909090904250515756B8E9000000B9000100008BFE33F6F2AEE3193BFA77158BDF031F83#</w:t>
      </w:r>
    </w:p>
    <w:p>
      <w:r>
        <w:t>add tmp1, 30        //C0</w:t>
      </w:r>
    </w:p>
    <w:p>
      <w:r>
        <w:t>mov [tmp1], #C3043BDA75ED46EBEA9090909090909083FE01742B83FE0274095E5F5958E95D0100005E8BC683C002C600B8C7400101#</w:t>
      </w:r>
    </w:p>
    <w:p>
      <w:r>
        <w:t>add tmp1, 30        //F0</w:t>
      </w:r>
    </w:p>
    <w:p>
      <w:r>
        <w:t>mov [tmp1], #00000083C005EB0E00000000000000005E8BC683C002C600E98BCA2BC883E9058948015F5958E9250100009000000000#</w:t>
      </w:r>
    </w:p>
    <w:p>
      <w:r>
        <w:t>add tmp1, 30        //120</w:t>
      </w:r>
    </w:p>
    <w:p>
      <w:r>
        <w:t>mov [tmp1], #000000000000000000000000000000008B1681E2F0F0FFFF81FA50500F84754066817E06FFFF75388B5EF381E3FFFF00#</w:t>
      </w:r>
    </w:p>
    <w:p>
      <w:r>
        <w:t>add tmp1, 30        //150</w:t>
      </w:r>
    </w:p>
    <w:p>
      <w:r>
        <w:t>mov [tmp1], #FF81FB0F8200FF75278B56F981E2F0FFF00081FA5081F000751666C7460290E9E9CB0000000000000000000000000090#</w:t>
      </w:r>
    </w:p>
    <w:p>
      <w:r>
        <w:t>add tmp1, 30        //180</w:t>
      </w:r>
    </w:p>
    <w:p>
      <w:r>
        <w:t>mov [tmp1], #803EE90F85B70000008B560183FA000F85AB00000033DB668B5E056681E3F0F06681FB50500F859500000033D28A5605#</w:t>
      </w:r>
    </w:p>
    <w:p>
      <w:r>
        <w:t>add tmp1, 30        //1B0</w:t>
      </w:r>
    </w:p>
    <w:p>
      <w:r>
        <w:t>mov [tmp1], #80E20F80FA080F82840000008A560680E20F80FA087279807E07E975738B560881E200FFFFFF83FA007565575150B80F#</w:t>
      </w:r>
    </w:p>
    <w:p>
      <w:r>
        <w:t>add tmp1, 30        //1E0</w:t>
      </w:r>
    </w:p>
    <w:p>
      <w:r>
        <w:t>mov [tmp1], #000000B9400000008BFE83EF40F2AE85C97448803F847407803F857417EBEE8BC70347013BC6753366C747FF90E9EB2B#</w:t>
      </w:r>
    </w:p>
    <w:p>
      <w:r>
        <w:t>add tmp1, 30        //210</w:t>
      </w:r>
    </w:p>
    <w:p>
      <w:r>
        <w:t>mov [tmp1], #000000008BC70347018038E9751D8A580180E3F080FB1077129090909066837803007507C747010000000058595F9090#</w:t>
      </w:r>
    </w:p>
    <w:p>
      <w:r>
        <w:t>add tmp1, 30        //240</w:t>
      </w:r>
    </w:p>
    <w:p>
      <w:r>
        <w:t>mov [tmp1], #83C60183E90185C90F85BEFDFFFF9D619090#</w:t>
      </w:r>
    </w:p>
    <w:p>
      <w:r>
        <w:t>mov tmp1, dllimgbase</w:t>
      </w:r>
    </w:p>
    <w:p>
      <w:r>
        <w:t>add tmp1, 3          //3</w:t>
      </w:r>
    </w:p>
    <w:p>
      <w:r>
        <w:t>mov [tmp1], 1stsecbase</w:t>
      </w:r>
    </w:p>
    <w:p>
      <w:r>
        <w:t>add tmp1, 5          //08</w:t>
      </w:r>
    </w:p>
    <w:p>
      <w:r>
        <w:t>mov tmp3, sizeofimg</w:t>
      </w:r>
    </w:p>
    <w:p>
      <w:r>
        <w:t>sub tmp3, 2004</w:t>
      </w:r>
    </w:p>
    <w:p>
      <w:r>
        <w:t>mov [tmp1], tmp3</w:t>
      </w:r>
    </w:p>
    <w:p>
      <w:r>
        <w:t>mov tmp3, dllimgbase</w:t>
      </w:r>
    </w:p>
    <w:p>
      <w:r>
        <w:t>add tmp3, 250        //end point</w:t>
      </w:r>
    </w:p>
    <w:p>
      <w:r>
        <w:t>mov eip, dllimgbase</w:t>
      </w:r>
    </w:p>
    <w:p>
      <w:r>
        <w:t>bp tmp3</w:t>
      </w:r>
    </w:p>
    <w:p>
      <w:r>
        <w:t>run</w:t>
      </w:r>
    </w:p>
    <w:p>
      <w:r>
        <w:t>cmp eip, tmp3</w:t>
      </w:r>
    </w:p>
    <w:p>
      <w:r>
        <w:t>jne error</w:t>
      </w:r>
    </w:p>
    <w:p>
      <w:r>
        <w:t>bc tmp3</w:t>
      </w:r>
    </w:p>
    <w:p/>
    <w:p>
      <w:r>
        <w:t>lab53:</w:t>
      </w:r>
    </w:p>
    <w:p>
      <w:r>
        <w:t>fill dllimgbase, 260, 00</w:t>
      </w:r>
    </w:p>
    <w:p>
      <w:r>
        <w:t>mov eip, tmp9</w:t>
      </w:r>
    </w:p>
    <w:p/>
    <w:p>
      <w:r>
        <w:t>//get all call xxxxxxxx</w:t>
      </w:r>
    </w:p>
    <w:p>
      <w:r>
        <w:t>lab54:</w:t>
      </w:r>
    </w:p>
    <w:p>
      <w:r>
        <w:t>cmp type1API, 0</w:t>
      </w:r>
    </w:p>
    <w:p>
      <w:r>
        <w:t>je lab78</w:t>
      </w:r>
    </w:p>
    <w:p/>
    <w:p>
      <w:r>
        <w:t>fixtype1:</w:t>
      </w:r>
    </w:p>
    <w:p>
      <w:r>
        <w:t>find dllimgbase, #3130320D0A#          //search "102"</w:t>
      </w:r>
    </w:p>
    <w:p>
      <w:r>
        <w:t>mov tmp6, $RESULT</w:t>
      </w:r>
    </w:p>
    <w:p>
      <w:r>
        <w:t>cmp tmp6, 0</w:t>
      </w:r>
    </w:p>
    <w:p>
      <w:r>
        <w:t>je error</w:t>
      </w:r>
    </w:p>
    <w:p>
      <w:r>
        <w:t>find tmp6, #05FF00000050#          //"Add eax,FF"  "push eax"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find tmp1, #8B45F4E8#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3</w:t>
      </w:r>
    </w:p>
    <w:p>
      <w:r>
        <w:t>opcode tmp2</w:t>
      </w:r>
    </w:p>
    <w:p>
      <w:r>
        <w:t>mov func1, $RESULT_1</w:t>
      </w:r>
    </w:p>
    <w:p>
      <w:r>
        <w:t>//log func1</w:t>
      </w:r>
    </w:p>
    <w:p>
      <w:r>
        <w:t>add tmp2, 5</w:t>
      </w:r>
    </w:p>
    <w:p>
      <w:r>
        <w:t>find tmp2, #8B45F4E8#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add tmp1, 3</w:t>
      </w:r>
    </w:p>
    <w:p>
      <w:r>
        <w:t>opcode tmp1</w:t>
      </w:r>
    </w:p>
    <w:p>
      <w:r>
        <w:t>mov func2, $RESULT_1</w:t>
      </w:r>
    </w:p>
    <w:p>
      <w:r>
        <w:t>//log func2</w:t>
      </w:r>
    </w:p>
    <w:p>
      <w:r>
        <w:t>add tmp1, 5</w:t>
      </w:r>
    </w:p>
    <w:p>
      <w:r>
        <w:t>find tmp1, #8B45F4E8????????#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3</w:t>
      </w:r>
    </w:p>
    <w:p>
      <w:r>
        <w:t>opcode tmp2</w:t>
      </w:r>
    </w:p>
    <w:p>
      <w:r>
        <w:t>mov func3, $RESULT_1</w:t>
      </w:r>
    </w:p>
    <w:p>
      <w:r>
        <w:t>//log func3</w:t>
      </w:r>
    </w:p>
    <w:p>
      <w:r>
        <w:t>mov tmp1, tmp2</w:t>
      </w:r>
    </w:p>
    <w:p>
      <w:r>
        <w:t>add tmp1, 5</w:t>
      </w:r>
    </w:p>
    <w:p>
      <w:r>
        <w:t>mov tmp3, [tmp1]</w:t>
      </w:r>
    </w:p>
    <w:p>
      <w:r>
        <w:t>find tmp1, #8B55FCE8#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3</w:t>
      </w:r>
    </w:p>
    <w:p>
      <w:r>
        <w:t>opcode tmp2</w:t>
      </w:r>
    </w:p>
    <w:p>
      <w:r>
        <w:t>mov func4, $RESULT_1</w:t>
      </w:r>
    </w:p>
    <w:p>
      <w:r>
        <w:t>//log func4</w:t>
      </w:r>
    </w:p>
    <w:p>
      <w:r>
        <w:t>cmp tmp3, A1FC4589</w:t>
      </w:r>
    </w:p>
    <w:p>
      <w:r>
        <w:t>jne lab55</w:t>
      </w:r>
    </w:p>
    <w:p>
      <w:r>
        <w:t>find tmp1, #8B83080100008B401C#</w:t>
      </w:r>
    </w:p>
    <w:p>
      <w:r>
        <w:t>mov tmp2, $RESULT</w:t>
      </w:r>
    </w:p>
    <w:p>
      <w:r>
        <w:t>cmp tmp2, 0</w:t>
      </w:r>
    </w:p>
    <w:p>
      <w:r>
        <w:t>je lab54_1</w:t>
      </w:r>
    </w:p>
    <w:p>
      <w:r>
        <w:t>mov v2.0x, 1</w:t>
      </w:r>
    </w:p>
    <w:p>
      <w:r>
        <w:t>jmp lab55</w:t>
      </w:r>
    </w:p>
    <w:p/>
    <w:p>
      <w:r>
        <w:t>lab54_1:</w:t>
      </w:r>
    </w:p>
    <w:p>
      <w:r>
        <w:t>mov v1.32, 1</w:t>
      </w:r>
    </w:p>
    <w:p/>
    <w:p>
      <w:r>
        <w:t>lab55:</w:t>
      </w:r>
    </w:p>
    <w:p>
      <w:r>
        <w:t>//log v1.32</w:t>
      </w:r>
    </w:p>
    <w:p>
      <w:r>
        <w:t>//log v2.0x</w:t>
      </w:r>
    </w:p>
    <w:p>
      <w:r>
        <w:t>mov tmp1, dllimgbase</w:t>
      </w:r>
    </w:p>
    <w:p>
      <w:r>
        <w:t>mov [tmp1], #609CBB000E0201BE00104000803EE875188B460103C683C0053B432C750B893500C09E00E8170000004681FE00705900#</w:t>
      </w:r>
    </w:p>
    <w:p>
      <w:r>
        <w:t>add tmp1, 30     //30</w:t>
      </w:r>
    </w:p>
    <w:p>
      <w:r>
        <w:t>mov [tmp1], #72DA9D6190909000000000000000009060BD0009FB00A100C09E00894510BB000E02018B480103C883C1053B4B2C7421#</w:t>
      </w:r>
    </w:p>
    <w:p>
      <w:r>
        <w:t>add tmp1, 30     //60</w:t>
      </w:r>
    </w:p>
    <w:p>
      <w:r>
        <w:t>mov [tmp1], #61C3909090909090909090909090909090909090909090909090909090909090908B45102B43148B55102B53242B93E0#</w:t>
      </w:r>
    </w:p>
    <w:p>
      <w:r>
        <w:t>add tmp1, 30     //90</w:t>
      </w:r>
    </w:p>
    <w:p>
      <w:r>
        <w:t>mov [tmp1], #0000008955F83B43280F83600400008D53408955E48B53188955F48B551083C2058A123293E00000008BFA81E7FF0000#</w:t>
      </w:r>
    </w:p>
    <w:p>
      <w:r>
        <w:t>add tmp1, 30     //C0</w:t>
      </w:r>
    </w:p>
    <w:p>
      <w:r>
        <w:t>mov [tmp1], #0025FF00000033F83B7DF40F87AE0100008B83E4000000F7EF0343548945FC8B45E40FB6008D04408B7483688B45FCFF#</w:t>
      </w:r>
    </w:p>
    <w:p>
      <w:r>
        <w:t>add tmp1, 30     //F0</w:t>
      </w:r>
    </w:p>
    <w:p>
      <w:r>
        <w:t>mov [tmp1], #D68BF03B75F80F8574010000807B2000741B8B45E40FB640098D04408B5483688B45FCFFD23C010F843B0200008D75FC#</w:t>
      </w:r>
    </w:p>
    <w:p>
      <w:r>
        <w:t>add tmp1, 30     //120</w:t>
      </w:r>
    </w:p>
    <w:p>
      <w:r>
        <w:t>mov [tmp1], #33C08A43428D04408BD38B7C82688B06FFD78945B833C08A43438D04408BD38B7C82688B06FFD78BF833C08A43458D04#</w:t>
      </w:r>
    </w:p>
    <w:p>
      <w:r>
        <w:t>add tmp1, 30     //150</w:t>
      </w:r>
    </w:p>
    <w:p>
      <w:r>
        <w:t>mov [tmp1], #408BD38B5482688B06FFD28845B733C08A43418D04408BD38B5482688B06FFD28845BF8B83E00000000345B88945D433#</w:t>
      </w:r>
    </w:p>
    <w:p>
      <w:r>
        <w:t>add tmp1, 30     //180</w:t>
      </w:r>
    </w:p>
    <w:p>
      <w:r>
        <w:t>mov [tmp1], #C08A43478D04408BD38B5482688B06FFD28945E003BBE00000005733C08A45B705FF000000508BC3E88BB102008BC88B#</w:t>
      </w:r>
    </w:p>
    <w:p>
      <w:r>
        <w:t>add tmp1, 30     //1B0</w:t>
      </w:r>
    </w:p>
    <w:p>
      <w:r>
        <w:t>mov [tmp1], #53108BC3E80B9F02008945D033C08A43488D04408BD38B7C82688B06FFD78B55D00155E08B5510422B022B45D08B5510#</w:t>
      </w:r>
    </w:p>
    <w:p>
      <w:r>
        <w:t>add tmp1, 30     //1E0</w:t>
      </w:r>
    </w:p>
    <w:p>
      <w:r>
        <w:t>mov [tmp1], #0FB61203C28BD38B522C2B551083EA0503C28D55CC52668B4DE08BD08BC3E8E9AB02008B83E00000000145CC837DD4FF#</w:t>
      </w:r>
    </w:p>
    <w:p>
      <w:r>
        <w:t>add tmp1, 30     //210</w:t>
      </w:r>
    </w:p>
    <w:p>
      <w:r>
        <w:t>mov [tmp1], #740E8B45108B5D14890383C304895D148B5DCCE978020000909090909090909090909090909090909090909090909090#</w:t>
      </w:r>
    </w:p>
    <w:p>
      <w:r>
        <w:t>add tmp1, 30     //240</w:t>
      </w:r>
    </w:p>
    <w:p>
      <w:r>
        <w:t>mov [tmp1], #BE00705900391E741183C60481FE747A59000F87A7020000EBEB81EE0000400081C600004000C3000000000000000090#</w:t>
      </w:r>
    </w:p>
    <w:p>
      <w:r>
        <w:t>add tmp1, 30     //270</w:t>
      </w:r>
    </w:p>
    <w:p>
      <w:r>
        <w:t>mov [tmp1], #81C7FF0000003B7DF40F8652FEFFFF8B83080100008B401C488945F48B43188B55F4423BC27405E9630200008B45F485#</w:t>
      </w:r>
    </w:p>
    <w:p>
      <w:r>
        <w:t>add tmp1, 30     //2A0</w:t>
      </w:r>
    </w:p>
    <w:p>
      <w:r>
        <w:t>mov [tmp1], #C00F8C58020000408945E0C745EC000000008B83080100008B55ECE8800000008BF88B45E40FB6008D04408B7483688B#</w:t>
      </w:r>
    </w:p>
    <w:p>
      <w:r>
        <w:t>add tmp1, 30     //2D0</w:t>
      </w:r>
    </w:p>
    <w:p>
      <w:r>
        <w:t>mov [tmp1], #4704FFD68BF03B75F8753F807B200074178B45E40FB640098D04408B5483688B4704FFD23C01746883C7048BF7E91EFE#</w:t>
      </w:r>
    </w:p>
    <w:p>
      <w:r>
        <w:t>add tmp1, 30     //300</w:t>
      </w:r>
    </w:p>
    <w:p>
      <w:r>
        <w:t>mov [tmp1], #FFFF909090900000000000000000000000000000000090909090FF45ECFF4DE07590E9D8010000909090909000000000#</w:t>
      </w:r>
    </w:p>
    <w:p>
      <w:r>
        <w:t>add tmp1, 30     //330</w:t>
      </w:r>
    </w:p>
    <w:p>
      <w:r>
        <w:t>mov [tmp1], #0000000000000000000000000000000033C985D27C0B3B501C7D068B40188B0C908BC1C3909090908D75FCEB08909090#</w:t>
      </w:r>
    </w:p>
    <w:p>
      <w:r>
        <w:t>add tmp1, 30     //360</w:t>
      </w:r>
    </w:p>
    <w:p>
      <w:r>
        <w:t>mov [tmp1], #83C7048BF733C08A43478D04408BD38B7C82688B06FFD78945EC33C08A43488D04408BD38B7C82688B06FFD78945E833#</w:t>
      </w:r>
    </w:p>
    <w:p>
      <w:r>
        <w:t>add tmp1, 30     //390</w:t>
      </w:r>
    </w:p>
    <w:p>
      <w:r>
        <w:t>mov [tmp1], #C08A43428D04408BD38B7C82688B06FFD78BF833C08A43468D04408BD38B5482688B06FFD28845DF03BBE00000005733#</w:t>
      </w:r>
    </w:p>
    <w:p>
      <w:r>
        <w:t>add tmp1, 30     //3C0</w:t>
      </w:r>
    </w:p>
    <w:p>
      <w:r>
        <w:t>mov [tmp1], #C08A45DF05FF000000508BC3E867AF02008BC88B53108BC3E8E79C02008945D833C08A43438D04408BD38B7C82688B06#</w:t>
      </w:r>
    </w:p>
    <w:p>
      <w:r>
        <w:t>add tmp1, 30     //3F0</w:t>
      </w:r>
    </w:p>
    <w:p>
      <w:r>
        <w:t>mov [tmp1], #FFD78BF803BBE00000008B45EC03C70345D88945EC8B45E82BC72B45D88945E833C08A43418D04408BD38B5482688B06#</w:t>
      </w:r>
    </w:p>
    <w:p>
      <w:r>
        <w:t>add tmp1, 30     //420</w:t>
      </w:r>
    </w:p>
    <w:p>
      <w:r>
        <w:t>mov [tmp1], #FFD28845BF895D208BD88D45B450668B4DEC668B55E88B4520E8AEA902008B45208B80E00000000345B48945FC8945CC#</w:t>
      </w:r>
    </w:p>
    <w:p>
      <w:r>
        <w:t>add tmp1, 30     //450</w:t>
      </w:r>
    </w:p>
    <w:p>
      <w:r>
        <w:t>mov [tmp1], #576A008D4DE08B45208B403C8B55FCE8106D02008945FC8B45E08B00E81F0000000045BF8B5DCCEB2700000000000000#</w:t>
      </w:r>
    </w:p>
    <w:p>
      <w:r>
        <w:t>add tmp1, 30     //480</w:t>
      </w:r>
    </w:p>
    <w:p>
      <w:r>
        <w:t>mov [tmp1], #00000000000000000000000000000090516689C1C1C0106601C828E059C3000081FB909090907507BB90909090EB2181#</w:t>
      </w:r>
    </w:p>
    <w:p>
      <w:r>
        <w:t>add tmp1, 30     //4B0</w:t>
      </w:r>
    </w:p>
    <w:p>
      <w:r>
        <w:t>mov [tmp1], #FB909090907507BB90909090EB1281FB90909090750ABB909090009090909090E86BFDFFFF66B9FF158B5DE48A430A3A#</w:t>
      </w:r>
    </w:p>
    <w:p>
      <w:r>
        <w:t>add tmp1, 30     //4E0</w:t>
      </w:r>
    </w:p>
    <w:p>
      <w:r>
        <w:t>mov [tmp1], #45BF74056681C100108B5D1066890B83C3028933FF05000E900061C390909090#</w:t>
      </w:r>
    </w:p>
    <w:p/>
    <w:p/>
    <w:p>
      <w:r>
        <w:t>mov tmp1, dllimgbase</w:t>
      </w:r>
    </w:p>
    <w:p>
      <w:r>
        <w:t>mov tmp2, tmp1</w:t>
      </w:r>
    </w:p>
    <w:p>
      <w:r>
        <w:t>add tmp1, 3       //3</w:t>
      </w:r>
    </w:p>
    <w:p>
      <w:r>
        <w:t>mov [tmp1], EBXaddr</w:t>
      </w:r>
    </w:p>
    <w:p>
      <w:r>
        <w:t>add tmp1, 5       //8</w:t>
      </w:r>
    </w:p>
    <w:p>
      <w:r>
        <w:t>mov [tmp1], 1stsecbase</w:t>
      </w:r>
    </w:p>
    <w:p>
      <w:r>
        <w:t>add tmp1, 18      //20</w:t>
      </w:r>
    </w:p>
    <w:p>
      <w:r>
        <w:t>mov tmp4, dllimgbase</w:t>
      </w:r>
    </w:p>
    <w:p>
      <w:r>
        <w:t>add tmp4, 0E04       //dllimgbase+0E04</w:t>
      </w:r>
    </w:p>
    <w:p>
      <w:r>
        <w:t>mov [tmp1], tmp4</w:t>
      </w:r>
    </w:p>
    <w:p>
      <w:r>
        <w:t>add tmp1, 0C      //2C</w:t>
      </w:r>
    </w:p>
    <w:p>
      <w:r>
        <w:t>mov tmp3, sizeofimg</w:t>
      </w:r>
    </w:p>
    <w:p>
      <w:r>
        <w:t>sub tmp3, 1000</w:t>
      </w:r>
    </w:p>
    <w:p>
      <w:r>
        <w:t>add tmp3, imgbase</w:t>
      </w:r>
    </w:p>
    <w:p>
      <w:r>
        <w:t>mov [tmp1], tmp3</w:t>
      </w:r>
    </w:p>
    <w:p>
      <w:r>
        <w:t>add tmp1, 16      //42</w:t>
      </w:r>
    </w:p>
    <w:p>
      <w:r>
        <w:t>mov tmp2, dllimgbase</w:t>
      </w:r>
    </w:p>
    <w:p>
      <w:r>
        <w:t>add tmp2, 900        //dllimgbase+900</w:t>
      </w:r>
    </w:p>
    <w:p>
      <w:r>
        <w:t>mov [tmp1], tmp2</w:t>
      </w:r>
    </w:p>
    <w:p>
      <w:r>
        <w:t>add tmp1, 5       //47</w:t>
      </w:r>
    </w:p>
    <w:p>
      <w:r>
        <w:t>mov [tmp1], tmp4</w:t>
      </w:r>
    </w:p>
    <w:p>
      <w:r>
        <w:t>add tmp1, 8       //4F</w:t>
      </w:r>
    </w:p>
    <w:p>
      <w:r>
        <w:t>mov [tmp1], EBXaddr</w:t>
      </w:r>
    </w:p>
    <w:p>
      <w:r>
        <w:t>add tmp1, 159     //1A8</w:t>
      </w:r>
    </w:p>
    <w:p>
      <w:r>
        <w:t>eval "{func1}"</w:t>
      </w:r>
    </w:p>
    <w:p>
      <w:r>
        <w:t>asm tmp1, $RESULT</w:t>
      </w:r>
    </w:p>
    <w:p>
      <w:r>
        <w:t>add tmp1, C       //1B4</w:t>
      </w:r>
    </w:p>
    <w:p>
      <w:r>
        <w:t>eval "{func2}"</w:t>
      </w:r>
    </w:p>
    <w:p>
      <w:r>
        <w:t>asm tmp1, $RESULT</w:t>
      </w:r>
    </w:p>
    <w:p>
      <w:r>
        <w:t>add tmp1, 4A      //1FE</w:t>
      </w:r>
    </w:p>
    <w:p>
      <w:r>
        <w:t>eval "{func3}"</w:t>
      </w:r>
    </w:p>
    <w:p>
      <w:r>
        <w:t>asm tmp1, $RESULT</w:t>
      </w:r>
    </w:p>
    <w:p>
      <w:r>
        <w:t>add tmp1, 43      //241</w:t>
      </w:r>
    </w:p>
    <w:p>
      <w:r>
        <w:t>mov [tmp1], iatstartaddr</w:t>
      </w:r>
    </w:p>
    <w:p>
      <w:r>
        <w:t>add tmp1, D       //24E</w:t>
      </w:r>
    </w:p>
    <w:p>
      <w:r>
        <w:t>mov [tmp1], iatendaddr</w:t>
      </w:r>
    </w:p>
    <w:p>
      <w:r>
        <w:t>add tmp1, E       //25C</w:t>
      </w:r>
    </w:p>
    <w:p>
      <w:r>
        <w:t>mov [tmp1], imgbase</w:t>
      </w:r>
    </w:p>
    <w:p>
      <w:r>
        <w:t>add tmp1, 6       //262</w:t>
      </w:r>
    </w:p>
    <w:p>
      <w:r>
        <w:t>mov [tmp1], imgbasefromdisk</w:t>
      </w:r>
    </w:p>
    <w:p>
      <w:r>
        <w:t>add tmp1, 16A     //3CC</w:t>
      </w:r>
    </w:p>
    <w:p>
      <w:r>
        <w:t>eval "{func1}"</w:t>
      </w:r>
    </w:p>
    <w:p>
      <w:r>
        <w:t>asm tmp1, $RESULT</w:t>
      </w:r>
    </w:p>
    <w:p>
      <w:r>
        <w:t>add tmp1, C       //3D8</w:t>
      </w:r>
    </w:p>
    <w:p>
      <w:r>
        <w:t>eval "{func2}"</w:t>
      </w:r>
    </w:p>
    <w:p>
      <w:r>
        <w:t>asm tmp1, $RESULT</w:t>
      </w:r>
    </w:p>
    <w:p>
      <w:r>
        <w:t>add tmp1, 61      //439</w:t>
      </w:r>
    </w:p>
    <w:p>
      <w:r>
        <w:t>eval "{func3}"</w:t>
      </w:r>
    </w:p>
    <w:p>
      <w:r>
        <w:t>asm tmp1, $RESULT</w:t>
      </w:r>
    </w:p>
    <w:p>
      <w:r>
        <w:t>add tmp1, 26      //45F</w:t>
      </w:r>
    </w:p>
    <w:p>
      <w:r>
        <w:t>eval "{func4}"</w:t>
      </w:r>
    </w:p>
    <w:p>
      <w:r>
        <w:t>asm tmp1, $RESULT</w:t>
      </w:r>
    </w:p>
    <w:p>
      <w:r>
        <w:t>add tmp1, 97      //4F6</w:t>
      </w:r>
    </w:p>
    <w:p>
      <w:r>
        <w:t>mov tmp2, dllimgbase</w:t>
      </w:r>
    </w:p>
    <w:p>
      <w:r>
        <w:t>add tmp2, E00        //dllimgbase+E00  for storing E8count</w:t>
      </w:r>
    </w:p>
    <w:p>
      <w:r>
        <w:t>mov [tmp1], tmp2</w:t>
      </w:r>
    </w:p>
    <w:p>
      <w:r>
        <w:t>mov tmp2, dllimgbase</w:t>
      </w:r>
    </w:p>
    <w:p>
      <w:r>
        <w:t>add tmp2, 914        //dllimgbase+900</w:t>
      </w:r>
    </w:p>
    <w:p>
      <w:r>
        <w:t>mov [tmp2], lastsecbase    //loc for storing sc after API</w:t>
      </w:r>
    </w:p>
    <w:p>
      <w:r>
        <w:t>mov tmp2, dllimgbase</w:t>
      </w:r>
    </w:p>
    <w:p>
      <w:r>
        <w:t>add tmp2, 34         //34 -- end point</w:t>
      </w:r>
    </w:p>
    <w:p>
      <w:r>
        <w:t>bp tmp2</w:t>
      </w:r>
    </w:p>
    <w:p>
      <w:r>
        <w:t>mov tmp3, dllimgbase</w:t>
      </w:r>
    </w:p>
    <w:p>
      <w:r>
        <w:t>add tmp3, 4FF        //4FF -- error point</w:t>
      </w:r>
    </w:p>
    <w:p>
      <w:r>
        <w:t>bp tmp3</w:t>
      </w:r>
    </w:p>
    <w:p>
      <w:r>
        <w:t>cmp v1.32, 1</w:t>
      </w:r>
    </w:p>
    <w:p>
      <w:r>
        <w:t>jne lab56</w:t>
      </w:r>
    </w:p>
    <w:p>
      <w:r>
        <w:t>mov tmp4, dllimgbase</w:t>
      </w:r>
    </w:p>
    <w:p>
      <w:r>
        <w:t>add tmp4, 203        //203</w:t>
      </w:r>
    </w:p>
    <w:p>
      <w:r>
        <w:t>mov [tmp4], #8945CC83C404909090#</w:t>
      </w:r>
    </w:p>
    <w:p>
      <w:r>
        <w:t>add tmp4, 7C         //27F</w:t>
      </w:r>
    </w:p>
    <w:p>
      <w:r>
        <w:t>mov [tmp4], #8B830401#</w:t>
      </w:r>
    </w:p>
    <w:p>
      <w:r>
        <w:t>add tmp4, 33         //2B2</w:t>
      </w:r>
    </w:p>
    <w:p>
      <w:r>
        <w:t>mov [tmp4], #8B830401#</w:t>
      </w:r>
    </w:p>
    <w:p>
      <w:r>
        <w:t>add tmp4, 18C        //43E</w:t>
      </w:r>
    </w:p>
    <w:p>
      <w:r>
        <w:t>mov [tmp4], #83C404909090909090909090#</w:t>
      </w:r>
    </w:p>
    <w:p>
      <w:r>
        <w:t>find dllimgbase, #3136300D0A#</w:t>
      </w:r>
    </w:p>
    <w:p>
      <w:r>
        <w:t>mov tmp4, $RESULT</w:t>
      </w:r>
    </w:p>
    <w:p>
      <w:r>
        <w:t>cmp tmp4, 0</w:t>
      </w:r>
    </w:p>
    <w:p>
      <w:r>
        <w:t>jne lab56_1</w:t>
      </w:r>
    </w:p>
    <w:p>
      <w:r>
        <w:t>find dllimgbase, #3B7DF40F83????FFFF8B4354#</w:t>
      </w:r>
    </w:p>
    <w:p>
      <w:r>
        <w:t>mov tmp4, $RESULT</w:t>
      </w:r>
    </w:p>
    <w:p>
      <w:r>
        <w:t>cmp tmp4, 0</w:t>
      </w:r>
    </w:p>
    <w:p>
      <w:r>
        <w:t>je error</w:t>
      </w:r>
    </w:p>
    <w:p>
      <w:r>
        <w:t>mov tmp4, dllimgbase</w:t>
      </w:r>
    </w:p>
    <w:p>
      <w:r>
        <w:t>add tmp4, 270        //270</w:t>
      </w:r>
    </w:p>
    <w:p>
      <w:r>
        <w:t>mov [tmp4], #81C7FF0000003B7DF40F8652FEFFFF8B43548945FC8B7B1885FF0F866F0200008B45E40FB6008D04408B7483688B45FC#</w:t>
      </w:r>
    </w:p>
    <w:p>
      <w:r>
        <w:t>add tmp4, 30         //2A0</w:t>
      </w:r>
    </w:p>
    <w:p>
      <w:r>
        <w:t>mov [tmp4], #FFD68BF03B75F87571807B2000741B8B45E40FB640098D04408B5483688B45FCFFD23C010F848E0000008D75FCE94EFE#</w:t>
      </w:r>
    </w:p>
    <w:p>
      <w:r>
        <w:t>add tmp4, 30         //2D0</w:t>
      </w:r>
    </w:p>
    <w:p>
      <w:r>
        <w:t>mov [tmp4], #FFFF00000000000000000000000000000000000000000000000000000000000000000000000000000000000000000000#</w:t>
      </w:r>
    </w:p>
    <w:p>
      <w:r>
        <w:t>add tmp4, 30         //300</w:t>
      </w:r>
    </w:p>
    <w:p>
      <w:r>
        <w:t>mov [tmp4], #00000000000000000000000000000000000000000000909090904F8B83E40000000145FC85FF0F8764FFFFFFE9CE01000090#</w:t>
      </w:r>
    </w:p>
    <w:p>
      <w:r>
        <w:t>jmp lab56_1</w:t>
      </w:r>
    </w:p>
    <w:p/>
    <w:p>
      <w:r>
        <w:t>lab56:</w:t>
      </w:r>
    </w:p>
    <w:p>
      <w:r>
        <w:t>cmp v2.0x, 1</w:t>
      </w:r>
    </w:p>
    <w:p>
      <w:r>
        <w:t>jne lab56_1</w:t>
      </w:r>
    </w:p>
    <w:p>
      <w:r>
        <w:t>mov tmp4, dllimgbase</w:t>
      </w:r>
    </w:p>
    <w:p>
      <w:r>
        <w:t>add tmp4, 203        //203</w:t>
      </w:r>
    </w:p>
    <w:p>
      <w:r>
        <w:t>mov [tmp4], #8945CC83C404909090#</w:t>
      </w:r>
    </w:p>
    <w:p>
      <w:r>
        <w:t>add tmp4, 23b        //43E</w:t>
      </w:r>
    </w:p>
    <w:p>
      <w:r>
        <w:t>mov [tmp4], #83C404909090909090909090#</w:t>
      </w:r>
    </w:p>
    <w:p/>
    <w:p>
      <w:r>
        <w:t>lab56_1:</w:t>
      </w:r>
    </w:p>
    <w:p>
      <w:r>
        <w:t>cmp DFCequ, 0</w:t>
      </w:r>
    </w:p>
    <w:p>
      <w:r>
        <w:t>je lab56_2</w:t>
      </w:r>
    </w:p>
    <w:p>
      <w:r>
        <w:t>mov tmp1, dllimgbase</w:t>
      </w:r>
    </w:p>
    <w:p>
      <w:r>
        <w:t>add tmp1, 4A2        //4A2</w:t>
      </w:r>
    </w:p>
    <w:p>
      <w:r>
        <w:t>mov [tmp1], DFCequ</w:t>
      </w:r>
    </w:p>
    <w:p>
      <w:r>
        <w:t>add tmp1, 7          //4A9</w:t>
      </w:r>
    </w:p>
    <w:p>
      <w:r>
        <w:t>mov [tmp1], DFCaddr</w:t>
      </w:r>
    </w:p>
    <w:p>
      <w:r>
        <w:t>jmp lab56_3</w:t>
      </w:r>
    </w:p>
    <w:p/>
    <w:p>
      <w:r>
        <w:t>lab56_2:</w:t>
      </w:r>
    </w:p>
    <w:p>
      <w:r>
        <w:t>mov tmp1, dllimgbase</w:t>
      </w:r>
    </w:p>
    <w:p>
      <w:r>
        <w:t>add tmp1, 4A0</w:t>
      </w:r>
    </w:p>
    <w:p>
      <w:r>
        <w:t>mov [tmp1], #EB0D#</w:t>
      </w:r>
    </w:p>
    <w:p/>
    <w:p>
      <w:r>
        <w:t>lab56_3:</w:t>
      </w:r>
    </w:p>
    <w:p>
      <w:r>
        <w:t>cmp REequ, 0</w:t>
      </w:r>
    </w:p>
    <w:p>
      <w:r>
        <w:t>je lab56_4</w:t>
      </w:r>
    </w:p>
    <w:p>
      <w:r>
        <w:t>mov tmp1, dllimgbase</w:t>
      </w:r>
    </w:p>
    <w:p>
      <w:r>
        <w:t>add tmp1, 4B1        //4B1</w:t>
      </w:r>
    </w:p>
    <w:p>
      <w:r>
        <w:t>mov [tmp1], REequ</w:t>
      </w:r>
    </w:p>
    <w:p>
      <w:r>
        <w:t>add tmp1, 7          //4B8</w:t>
      </w:r>
    </w:p>
    <w:p>
      <w:r>
        <w:t>mov [tmp1], REaddr</w:t>
      </w:r>
    </w:p>
    <w:p>
      <w:r>
        <w:t>jmp lab56_5</w:t>
      </w:r>
    </w:p>
    <w:p/>
    <w:p>
      <w:r>
        <w:t>lab56_4:</w:t>
      </w:r>
    </w:p>
    <w:p>
      <w:r>
        <w:t>mov tmp1, dllimgbase</w:t>
      </w:r>
    </w:p>
    <w:p>
      <w:r>
        <w:t>add tmp1, 4AF</w:t>
      </w:r>
    </w:p>
    <w:p>
      <w:r>
        <w:t>mov [tmp1], #EB0D#</w:t>
      </w:r>
    </w:p>
    <w:p/>
    <w:p>
      <w:r>
        <w:t>lab56_5:</w:t>
      </w:r>
    </w:p>
    <w:p>
      <w:r>
        <w:t>cmp GPAequ, 0</w:t>
      </w:r>
    </w:p>
    <w:p>
      <w:r>
        <w:t>je lab56_6</w:t>
      </w:r>
    </w:p>
    <w:p>
      <w:r>
        <w:t>mov tmp1, dllimgbase</w:t>
      </w:r>
    </w:p>
    <w:p>
      <w:r>
        <w:t>add tmp1, 4C0        //4C0</w:t>
      </w:r>
    </w:p>
    <w:p>
      <w:r>
        <w:t>mov [tmp1], GPAequ</w:t>
      </w:r>
    </w:p>
    <w:p>
      <w:r>
        <w:t>add tmp1, 7          //4C7</w:t>
      </w:r>
    </w:p>
    <w:p>
      <w:r>
        <w:t>mov [tmp1], GPAaddr</w:t>
      </w:r>
    </w:p>
    <w:p>
      <w:r>
        <w:t>jmp lab57</w:t>
      </w:r>
    </w:p>
    <w:p/>
    <w:p>
      <w:r>
        <w:t>lab56_6:</w:t>
      </w:r>
    </w:p>
    <w:p>
      <w:r>
        <w:t>mov tmp1, dllimgbase</w:t>
      </w:r>
    </w:p>
    <w:p>
      <w:r>
        <w:t>add tmp1, 4BE</w:t>
      </w:r>
    </w:p>
    <w:p>
      <w:r>
        <w:t>mov [tmp1], #EB0B#</w:t>
      </w:r>
    </w:p>
    <w:p/>
    <w:p>
      <w:r>
        <w:t>lab57:</w:t>
      </w:r>
    </w:p>
    <w:p>
      <w:r>
        <w:t>mov tmp6, eip</w:t>
      </w:r>
    </w:p>
    <w:p>
      <w:r>
        <w:t>mov eip, dllimgbase</w:t>
      </w:r>
    </w:p>
    <w:p>
      <w:r>
        <w:t>eob lab58</w:t>
      </w:r>
    </w:p>
    <w:p>
      <w:r>
        <w:t>eoe lab58</w:t>
      </w:r>
    </w:p>
    <w:p>
      <w:r>
        <w:t>esto</w:t>
      </w:r>
    </w:p>
    <w:p/>
    <w:p>
      <w:r>
        <w:t>lab58:</w:t>
      </w:r>
    </w:p>
    <w:p>
      <w:r>
        <w:t>cmp eip, tmp2</w:t>
      </w:r>
    </w:p>
    <w:p>
      <w:r>
        <w:t>je lab59</w:t>
      </w:r>
    </w:p>
    <w:p>
      <w:r>
        <w:t>cmp eip, tmp3</w:t>
      </w:r>
    </w:p>
    <w:p>
      <w:r>
        <w:t>je lab60</w:t>
      </w:r>
    </w:p>
    <w:p>
      <w:r>
        <w:t>esto</w:t>
      </w:r>
    </w:p>
    <w:p/>
    <w:p>
      <w:r>
        <w:t>lab59:</w:t>
      </w:r>
    </w:p>
    <w:p>
      <w:r>
        <w:t>bc tmp2</w:t>
      </w:r>
    </w:p>
    <w:p>
      <w:r>
        <w:t>bc tmp3</w:t>
      </w:r>
    </w:p>
    <w:p>
      <w:r>
        <w:t>mov eip, tmp6</w:t>
      </w:r>
    </w:p>
    <w:p>
      <w:r>
        <w:t>mov E8count, 0</w:t>
      </w:r>
    </w:p>
    <w:p>
      <w:r>
        <w:t>mov E8count, [dllimgbase+0E00]</w:t>
      </w:r>
    </w:p>
    <w:p>
      <w:r>
        <w:t>//log E8count</w:t>
      </w:r>
    </w:p>
    <w:p>
      <w:r>
        <w:t>//msg "修复 type 1 API 完毕"</w:t>
      </w:r>
    </w:p>
    <w:p>
      <w:r>
        <w:t>//pause</w:t>
      </w:r>
    </w:p>
    <w:p>
      <w:r>
        <w:t>jmp lab69</w:t>
      </w:r>
    </w:p>
    <w:p/>
    <w:p>
      <w:r>
        <w:t>lab60:</w:t>
      </w:r>
    </w:p>
    <w:p>
      <w:r>
        <w:t>msg "Unexpected termination of the process"</w:t>
      </w:r>
    </w:p>
    <w:p>
      <w:r>
        <w:t>//pause</w:t>
      </w:r>
    </w:p>
    <w:p>
      <w:r>
        <w:t>jmp end</w:t>
      </w:r>
    </w:p>
    <w:p/>
    <w:p>
      <w:r>
        <w:t>//lab61_lab68</w:t>
      </w:r>
    </w:p>
    <w:p/>
    <w:p>
      <w:r>
        <w:t>lab69:</w:t>
      </w:r>
    </w:p>
    <w:p>
      <w:r>
        <w:t>mov tmp1, dllimgbase</w:t>
      </w:r>
    </w:p>
    <w:p>
      <w:r>
        <w:t>add tmp1, 914                  //dllimgbase+914</w:t>
      </w:r>
    </w:p>
    <w:p>
      <w:r>
        <w:t>mov tmp2, [tmp1]</w:t>
      </w:r>
    </w:p>
    <w:p>
      <w:r>
        <w:t>mov tmp3, lastsecbase          //loc for storing sc after API</w:t>
      </w:r>
    </w:p>
    <w:p>
      <w:r>
        <w:t>cmp tmp3, tmp2</w:t>
      </w:r>
    </w:p>
    <w:p>
      <w:r>
        <w:t>je lab76</w:t>
      </w:r>
    </w:p>
    <w:p>
      <w:r>
        <w:t>sub tmp2, tmp3</w:t>
      </w:r>
    </w:p>
    <w:p>
      <w:r>
        <w:t>//dm tmp3, tmp2, "SCafAPI.bin"</w:t>
      </w:r>
    </w:p>
    <w:p>
      <w:r>
        <w:t>shr tmp2, 2</w:t>
      </w:r>
    </w:p>
    <w:p>
      <w:r>
        <w:t>mov SCafterAPIcount, tmp2</w:t>
      </w:r>
    </w:p>
    <w:p>
      <w:r>
        <w:t>//log SCafterAPIcount</w:t>
      </w:r>
    </w:p>
    <w:p>
      <w:r>
        <w:t>//msg "有高级 IAT 保护, 按确定键进行修复"</w:t>
      </w:r>
    </w:p>
    <w:p>
      <w:r>
        <w:t>//pause</w:t>
      </w:r>
    </w:p>
    <w:p>
      <w:r>
        <w:t>fill dllimgbase, 0E10, 00</w:t>
      </w:r>
    </w:p>
    <w:p/>
    <w:p>
      <w:r>
        <w:t>//Advanced Import protection</w:t>
      </w:r>
    </w:p>
    <w:p>
      <w:r>
        <w:t>find dllimgbase, #3130320D0A#  //search "102"</w:t>
      </w:r>
    </w:p>
    <w:p>
      <w:r>
        <w:t>mov tmp6, $RESULT</w:t>
      </w:r>
    </w:p>
    <w:p>
      <w:r>
        <w:t>cmp tmp6, 0</w:t>
      </w:r>
    </w:p>
    <w:p>
      <w:r>
        <w:t>je error</w:t>
      </w:r>
    </w:p>
    <w:p>
      <w:r>
        <w:t>find tmp6, #8B80E4000000E8#   //search "mov eax,[eax+E4]" "call xxxxxxxx"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add tmp1, 6</w:t>
      </w:r>
    </w:p>
    <w:p>
      <w:r>
        <w:t>opcode tmp1</w:t>
      </w:r>
    </w:p>
    <w:p>
      <w:r>
        <w:t>mov func1, $RESULT_1</w:t>
      </w:r>
    </w:p>
    <w:p>
      <w:r>
        <w:t>//log func1</w:t>
      </w:r>
    </w:p>
    <w:p>
      <w:r>
        <w:t>add tmp1 , 6</w:t>
      </w:r>
    </w:p>
    <w:p>
      <w:r>
        <w:t xml:space="preserve">find tmp1, #8BC7E8????????#        //search "mov eax,edi","call xxxxxxx" 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add tmp2, 2</w:t>
      </w:r>
    </w:p>
    <w:p>
      <w:r>
        <w:t>opcode tmp2</w:t>
      </w:r>
    </w:p>
    <w:p>
      <w:r>
        <w:t>mov func2, $RESULT_1</w:t>
      </w:r>
    </w:p>
    <w:p>
      <w:r>
        <w:t>//log func2</w:t>
      </w:r>
    </w:p>
    <w:p>
      <w:r>
        <w:t>add tmp2, 8</w:t>
      </w:r>
    </w:p>
    <w:p>
      <w:r>
        <w:t>mov ori1, [tmp2]</w:t>
      </w:r>
    </w:p>
    <w:p>
      <w:r>
        <w:t>//log ori1</w:t>
      </w:r>
    </w:p>
    <w:p>
      <w:r>
        <w:t>find tmp2, #E8????????#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opcode tmp1</w:t>
      </w:r>
    </w:p>
    <w:p>
      <w:r>
        <w:t>mov func3, $RESULT_1</w:t>
      </w:r>
    </w:p>
    <w:p>
      <w:r>
        <w:t>//log func3</w:t>
      </w:r>
    </w:p>
    <w:p>
      <w:r>
        <w:t>mov tmp3, [tmp1+1]</w:t>
      </w:r>
    </w:p>
    <w:p>
      <w:r>
        <w:t>add tmp3, tmp1</w:t>
      </w:r>
    </w:p>
    <w:p>
      <w:r>
        <w:t>add tmp3, 5</w:t>
      </w:r>
    </w:p>
    <w:p>
      <w:r>
        <w:t>mov tmp4, [tmp3+09]</w:t>
      </w:r>
    </w:p>
    <w:p>
      <w:r>
        <w:t>cmp tmp4, 01B2D88B</w:t>
      </w:r>
    </w:p>
    <w:p>
      <w:r>
        <w:t>je lab70</w:t>
      </w:r>
    </w:p>
    <w:p>
      <w:r>
        <w:t>mov newver, 1</w:t>
      </w:r>
    </w:p>
    <w:p/>
    <w:p>
      <w:r>
        <w:t>lab70:</w:t>
      </w:r>
    </w:p>
    <w:p>
      <w:r>
        <w:t>//log newver</w:t>
      </w:r>
    </w:p>
    <w:p>
      <w:r>
        <w:t>mov tmp9, eip                 //save eip</w:t>
      </w:r>
    </w:p>
    <w:p/>
    <w:p>
      <w:r>
        <w:t>mov tmp1, dllimgbase</w:t>
      </w:r>
    </w:p>
    <w:p>
      <w:r>
        <w:t>mov [tmp1], #60BB6806F400BD000BEE00BF000BEE008B57048BC3E8860900008945D88D73408B83E4000000E821250000897DDC8BF8#</w:t>
      </w:r>
    </w:p>
    <w:p>
      <w:r>
        <w:t>add tmp1, 30   //30</w:t>
      </w:r>
    </w:p>
    <w:p>
      <w:r>
        <w:t>mov [tmp1], #8B8BE40000008B55D88BC7E87C6000006A10B9C0B7F1008B93E40000008BC7E8E84801009090909033C08A46028D0440#</w:t>
      </w:r>
    </w:p>
    <w:p>
      <w:r>
        <w:t>add tmp1, 30   //60</w:t>
      </w:r>
    </w:p>
    <w:p>
      <w:r>
        <w:t>mov [tmp1], #8BD38B5482688BC7FFD28945F033C08A46038D04408BD38B5482688BC7FFD28945EC33C08A46018D04408BD38B548268#</w:t>
      </w:r>
    </w:p>
    <w:p>
      <w:r>
        <w:t>add tmp1, 30   //90</w:t>
      </w:r>
    </w:p>
    <w:p>
      <w:r>
        <w:t>mov [tmp1], #8BC7FFD23A434A74403A434B74423A434C0F84890000003A434D0F84800000003A434F0F84A70600003A43500F841E07#</w:t>
      </w:r>
    </w:p>
    <w:p>
      <w:r>
        <w:t>add tmp1, 30  //C0</w:t>
      </w:r>
    </w:p>
    <w:p>
      <w:r>
        <w:t>mov [tmp1], #00003A43510F84750700003A43520F84DC070000E907090000E9E208000090908B8BE0000000034DEC034D908B7DDC8B#</w:t>
      </w:r>
    </w:p>
    <w:p>
      <w:r>
        <w:t>add tmp1, 30  //F0</w:t>
      </w:r>
    </w:p>
    <w:p>
      <w:r>
        <w:t>mov [tmp1], #3F8B1F83C3068BC12BC38BD07905F7D283C20481FA81000000770BC603EB83E802884301EB09C603E983E805894301E9#</w:t>
      </w:r>
    </w:p>
    <w:p>
      <w:r>
        <w:t>add tmp1, 30  //120</w:t>
      </w:r>
    </w:p>
    <w:p>
      <w:r>
        <w:t>mov [tmp1], #9C0800009090909090909090909090908845D033C08945AC8945B08945B48945B88945BC8A46078D04408B5483688BC7#</w:t>
      </w:r>
    </w:p>
    <w:p>
      <w:r>
        <w:t>add tmp1, 30  //150</w:t>
      </w:r>
    </w:p>
    <w:p>
      <w:r>
        <w:t>mov [tmp1], #FFD28945B033C08A46058D04408B5483688BC7FFD28BD080EA080F92C280FA01750A8945B0C745B40100000033C08A46#</w:t>
      </w:r>
    </w:p>
    <w:p>
      <w:r>
        <w:t>add tmp1, 30  //180</w:t>
      </w:r>
    </w:p>
    <w:p>
      <w:r>
        <w:t>mov [tmp1], #088D04408B5483688BC7FFD28945B833C08A46068D04408B5483688BC7FFD28BD080EA080F92C280FA01750A8945B8C7#</w:t>
      </w:r>
    </w:p>
    <w:p>
      <w:r>
        <w:t>add tmp1, 30  //1B0</w:t>
      </w:r>
    </w:p>
    <w:p>
      <w:r>
        <w:t>mov [tmp1], #45BC0100000033C08A46098D04408B5483688BC7FFD284C0742EFEC87430FEC87432FEC80F8466010000FEC80F841E02#</w:t>
      </w:r>
    </w:p>
    <w:p>
      <w:r>
        <w:t>add tmp1, 30  //1E0</w:t>
      </w:r>
    </w:p>
    <w:p>
      <w:r>
        <w:t>mov [tmp1], #0000FEC80F8416030000FEC80F84BE030000E9E907000090E9C307000090E9BD0700009057538B7DDC8B3F8B0F83C106#</w:t>
      </w:r>
    </w:p>
    <w:p>
      <w:r>
        <w:t>add tmp1, 30  //210</w:t>
      </w:r>
    </w:p>
    <w:p>
      <w:r>
        <w:t>mov [tmp1], #837DB4010F85B8000000837DBC017547B83900000033D23E8A55B8C0E2033E0255B086F203C2807DB004740E807DB005#</w:t>
      </w:r>
    </w:p>
    <w:p>
      <w:r>
        <w:t>add tmp1, 30  //240</w:t>
      </w:r>
    </w:p>
    <w:p>
      <w:r>
        <w:t>mov [tmp1], #741166890183C102EB18668901C6410224EB0C0500400000668901C641020083C103E9D00000003E8B55B881FA800000#</w:t>
      </w:r>
    </w:p>
    <w:p>
      <w:r>
        <w:t>add tmp1, 30  //270</w:t>
      </w:r>
    </w:p>
    <w:p>
      <w:r>
        <w:t>mov [tmp1], #007307B883380000EB05B88138000033D23E8A55B086F203C2807DB004740E807DB005741466890183C102EB1B668901#</w:t>
      </w:r>
    </w:p>
    <w:p>
      <w:r>
        <w:t>add tmp1, 30  //2A0</w:t>
      </w:r>
    </w:p>
    <w:p>
      <w:r>
        <w:t>mov [tmp1], #C641022483C103EB0F0500400000668901C641020083C1033E8B55B881FA800000007307881183C101EB6C891183C104#</w:t>
      </w:r>
    </w:p>
    <w:p>
      <w:r>
        <w:t>add tmp1, 30  //2D0</w:t>
      </w:r>
    </w:p>
    <w:p>
      <w:r>
        <w:t>mov [tmp1], #EB658B45900145B0837DBC017521B83905000033D23E8A55B8C0E20386F203C26689013E8B55B089510283C106EB383E#</w:t>
      </w:r>
    </w:p>
    <w:p>
      <w:r>
        <w:t>add tmp1, 30  //300</w:t>
      </w:r>
    </w:p>
    <w:p>
      <w:r>
        <w:t>mov [tmp1], #8B55B881FA800000007317B8833D00006689013E8B45B089410288510683C107EB15B8813D00006689013E8B45B08941#</w:t>
      </w:r>
    </w:p>
    <w:p>
      <w:r>
        <w:t>add tmp1, 30  //330</w:t>
      </w:r>
    </w:p>
    <w:p>
      <w:r>
        <w:t>mov [tmp1], #0289510683C10A8BD9E952030000909057538B7DDC8B3F8B0F83C106837DB4010F858A060000837DBC017544B83B0000#</w:t>
      </w:r>
    </w:p>
    <w:p>
      <w:r>
        <w:t>add tmp1, 30  //360</w:t>
      </w:r>
    </w:p>
    <w:p>
      <w:r>
        <w:t xml:space="preserve">mov [tmp1], #0033D23E8A55B0C0E2033E0255B886F203C2807DB804740E807DB805741166890183C102EB3C668901C6410224EB0C05# </w:t>
      </w:r>
    </w:p>
    <w:p>
      <w:r>
        <w:t>add tmp1, 30  //390</w:t>
      </w:r>
    </w:p>
    <w:p>
      <w:r>
        <w:t>mov [tmp1], #00400000668901C641020083C103EB22B83B05000033D23E8A55B0C0E20386F203C26689013E8B55B803559089510283#</w:t>
      </w:r>
    </w:p>
    <w:p>
      <w:r>
        <w:t>add tmp1, 30  //3C0</w:t>
      </w:r>
    </w:p>
    <w:p>
      <w:r>
        <w:t>mov [tmp1], #C1068BD9E9C702000000000000000000#</w:t>
      </w:r>
    </w:p>
    <w:p>
      <w:r>
        <w:t>add tmp1, 30  //3F0</w:t>
      </w:r>
    </w:p>
    <w:p>
      <w:r>
        <w:t>mov [tmp1], #9090909090909090909090909090909057538B7DDC8B3F8B1F83C306837DB4010F859F000000837DBC017551807DB005#</w:t>
      </w:r>
    </w:p>
    <w:p>
      <w:r>
        <w:t>add tmp1, 30  //420</w:t>
      </w:r>
    </w:p>
    <w:p>
      <w:r>
        <w:t>mov [tmp1], #742AB83800000033D23E8A55B8C0E2033E0255B086F203C266890383C302807DB0047524C6032483C301EB1CB8384500#</w:t>
      </w:r>
    </w:p>
    <w:p>
      <w:r>
        <w:t>add tmp1, 30  //450</w:t>
      </w:r>
    </w:p>
    <w:p>
      <w:r>
        <w:t>mov [tmp1], #0033D23E8A55B8C0E20386F203C2668903C643020083C303E923020000807DB0047423807DB005742BB88038000033D2#</w:t>
      </w:r>
    </w:p>
    <w:p>
      <w:r>
        <w:t>add tmp1, 30  //480</w:t>
      </w:r>
    </w:p>
    <w:p>
      <w:r>
        <w:t>mov [tmp1], #3E8A55B086F203C26689038B55B888530283C303EB5AC703833C24008B55B8885303EB0CC703837D00008A55B8885303#</w:t>
      </w:r>
    </w:p>
    <w:p>
      <w:r>
        <w:t>add tmp1, 30  //4B0</w:t>
      </w:r>
    </w:p>
    <w:p>
      <w:r>
        <w:t>mov [tmp1], #83C304EB3B837DBC017521B83805000033D23E8A55B8C0E20386F203C26689033E8B55B089530283C306EB1466C70380#</w:t>
      </w:r>
    </w:p>
    <w:p>
      <w:r>
        <w:t>add tmp1, 30  //4E0</w:t>
      </w:r>
    </w:p>
    <w:p>
      <w:r>
        <w:t>mov [tmp1], #3D8B55B08953028A45B888430683C307E99B010000909090909090909090909057538B7DDC8B3F8B1F83C306837DB401#</w:t>
      </w:r>
    </w:p>
    <w:p>
      <w:r>
        <w:t>add tmp1, 30  //510</w:t>
      </w:r>
    </w:p>
    <w:p>
      <w:r>
        <w:t>mov [tmp1], #0F85CA040000837DBC017544B83A00000033D23E8A55B0C0E2033E0255B886F203C2807DB804740E807DB80574116689#</w:t>
      </w:r>
    </w:p>
    <w:p>
      <w:r>
        <w:t>add tmp1, 30  //540</w:t>
      </w:r>
    </w:p>
    <w:p>
      <w:r>
        <w:t>mov [tmp1], #0383C302EB39668903C6430224EB0C0500400000668903C643020083C303EB1FB83A05000033D23E8A55B0C0E20386F2#</w:t>
      </w:r>
    </w:p>
    <w:p>
      <w:r>
        <w:t>add tmp1, 30  //570</w:t>
      </w:r>
    </w:p>
    <w:p>
      <w:r>
        <w:t>mov [tmp1], #03C26689033E8B55B889530283C306E90C010000900000000000000000000000#</w:t>
      </w:r>
    </w:p>
    <w:p>
      <w:r>
        <w:t>add tmp1, 30  //5A0</w:t>
      </w:r>
    </w:p>
    <w:p>
      <w:r>
        <w:t>mov [tmp1], #0000000090909090909090909090909057538B7DDC8B3F8B1F83C306837DB4010F851A040000837DBC01751EB83BC000#</w:t>
      </w:r>
    </w:p>
    <w:p>
      <w:r>
        <w:t>add tmp1, 30  //5D0</w:t>
      </w:r>
    </w:p>
    <w:p>
      <w:r>
        <w:t>mov [tmp1], #0033D23E8A55B0C0E2033E0255B886F203C266890383C302EB4B3E8B55B881FA80000000731AB883F8000033C93E8A4D#</w:t>
      </w:r>
    </w:p>
    <w:p>
      <w:r>
        <w:t>add tmp1, 30  //600</w:t>
      </w:r>
    </w:p>
    <w:p>
      <w:r>
        <w:t>mov [tmp1], #B086E903C166890388530283C303EB258B4DB083F900750BC6033D89530183C305EB12B881F8000086E903C166890389#</w:t>
      </w:r>
    </w:p>
    <w:p>
      <w:r>
        <w:t>add tmp1, 30  //630</w:t>
      </w:r>
    </w:p>
    <w:p>
      <w:r>
        <w:t>mov [tmp1], #530283C306EB59909090909090909090#</w:t>
      </w:r>
    </w:p>
    <w:p>
      <w:r>
        <w:t>add tmp1, 30  //660</w:t>
      </w:r>
    </w:p>
    <w:p>
      <w:r>
        <w:t>add tmp1, 30  //690</w:t>
      </w:r>
    </w:p>
    <w:p>
      <w:r>
        <w:t>mov [tmp1], #895DAC5B5F33C08A45D03A434C0F851D0300009090909090909090909090909033C08A46048D04408BD38B5482688BC7#</w:t>
      </w:r>
    </w:p>
    <w:p>
      <w:r>
        <w:t>add tmp1, 30  //6C0</w:t>
      </w:r>
    </w:p>
    <w:p>
      <w:r>
        <w:t>mov [tmp1], #FFD23C06740E3C07740E3C0A740E3C0B740EEB0EB00AEB0AB00BEB06B006EB02B007508B83E00000000345EC0345908B#</w:t>
      </w:r>
    </w:p>
    <w:p>
      <w:r>
        <w:t>add tmp1, 30  //6F0</w:t>
      </w:r>
    </w:p>
    <w:p>
      <w:r>
        <w:t>mov [tmp1], #55AC8BCA2BC87826F7D14980F980720B5883C0708802884A01EB3D5886E0050F80000066890283E904894A02EB2AF7D1#</w:t>
      </w:r>
    </w:p>
    <w:p>
      <w:r>
        <w:t>add tmp1, 30  //720</w:t>
      </w:r>
    </w:p>
    <w:p>
      <w:r>
        <w:t>mov [tmp1], #4181F981000000770E5883C070880283E902884A01EB115886E0050F80000066890283E906894A02E973020000000000#</w:t>
      </w:r>
    </w:p>
    <w:p>
      <w:r>
        <w:t>add tmp1, 30  //750</w:t>
      </w:r>
    </w:p>
    <w:p>
      <w:r>
        <w:t>mov [tmp1], #0000000000000000000000000090909033C08A46058D04408BD38B5482688BC7FFD28845EB33C08A46078D04408BD38B#</w:t>
      </w:r>
    </w:p>
    <w:p>
      <w:r>
        <w:t>add tmp1, 30  //780</w:t>
      </w:r>
    </w:p>
    <w:p>
      <w:r>
        <w:t>mov [tmp1], #5482688BC7FFD28BC88B7DDC8B3F8B1F83C3063D80000000771433C08A45EB86E00583C00000668903884B02EB1E33C0#</w:t>
      </w:r>
    </w:p>
    <w:p>
      <w:r>
        <w:t>add tmp1, 30  //7B0</w:t>
      </w:r>
    </w:p>
    <w:p>
      <w:r>
        <w:t>mov [tmp1], #8A45EB3C007508C60305894B01EB0D86E00581C00000668903894B02E9EF010000000000000000000000000000000090#</w:t>
      </w:r>
    </w:p>
    <w:p>
      <w:r>
        <w:t>add tmp1, 30  //7E0</w:t>
      </w:r>
    </w:p>
    <w:p>
      <w:r>
        <w:t>mov [tmp1], #33C08A46058D04408BD38B5482688BC7FFD28845EB33C08A46068D04408BD38B5482688BC7FFD28845EA8B7DDC8B3F8B#</w:t>
      </w:r>
    </w:p>
    <w:p>
      <w:r>
        <w:t>add tmp1, 30  //810</w:t>
      </w:r>
    </w:p>
    <w:p>
      <w:r>
        <w:t>mov [tmp1], #1F33C08A45EBC1E0030245EA86E0058BC0000066894306E9940100000000000000000000000000000000000000000000#</w:t>
      </w:r>
    </w:p>
    <w:p>
      <w:r>
        <w:t>add tmp1, 30  //840</w:t>
      </w:r>
    </w:p>
    <w:p>
      <w:r>
        <w:t>mov [tmp1], #33C08A46058D04408BD38B5482688BC7FFD28845EB33C08A46078D04408BD38B5482688BC7FFD28BC8034D908B7DDC8B#</w:t>
      </w:r>
    </w:p>
    <w:p>
      <w:r>
        <w:t>add tmp1, 30  //870</w:t>
      </w:r>
    </w:p>
    <w:p>
      <w:r>
        <w:t>mov [tmp1], #3F8B1F83C306807DEB00741733C08A45EBC0E00386E00589050000668903894B02EB06C603A3894B01E9220100000000#</w:t>
      </w:r>
    </w:p>
    <w:p>
      <w:r>
        <w:t>add tmp1, 30  //8A0</w:t>
      </w:r>
    </w:p>
    <w:p>
      <w:r>
        <w:t>mov [tmp1], #0000000000000090909090909090909033C08A46058D04408BD38B5482688BC7FFD28845EB33C08A46068D04408BD38B#</w:t>
      </w:r>
    </w:p>
    <w:p>
      <w:r>
        <w:t>add tmp1, 30  //8D0</w:t>
      </w:r>
    </w:p>
    <w:p>
      <w:r>
        <w:t>mov [tmp1], #5482688BC7FFD28845EA33C08A46078D04408BD38B5482688BC7FFD28BC88B7DDC8B3F8B1F83C306807DEB04743B3D80#</w:t>
      </w:r>
    </w:p>
    <w:p>
      <w:r>
        <w:t>add tmp1, 30  //900</w:t>
      </w:r>
    </w:p>
    <w:p>
      <w:r>
        <w:t>mov [tmp1], #000000771A33C08A45EAC0E0030245EB86E00589400000668903884B02EB5533C08A45EAC0E0030245EB86E005898000#</w:t>
      </w:r>
    </w:p>
    <w:p>
      <w:r>
        <w:t>add tmp1, 30  //930</w:t>
      </w:r>
    </w:p>
    <w:p>
      <w:r>
        <w:t>mov [tmp1], #00668903894B02EB3B3D80000000771B33C08A45EAC0E00386E00589440000668903C6430224884B03EB1933C08A45EA#</w:t>
      </w:r>
    </w:p>
    <w:p>
      <w:r>
        <w:t>add tmp1, 30  //960</w:t>
      </w:r>
    </w:p>
    <w:p>
      <w:r>
        <w:t>mov [tmp1], #C0E00386E00589840000668903C6430224894B03EB4A90909000000000000000#</w:t>
      </w:r>
    </w:p>
    <w:p>
      <w:r>
        <w:t>add tmp1, 30  //990</w:t>
      </w:r>
    </w:p>
    <w:p>
      <w:r>
        <w:t xml:space="preserve">mov [tmp1], #0000000000000000000000000000009053568BF28BD83B731C7602EB338BC6F7ABE40000000343585E5BC39000000000# </w:t>
      </w:r>
    </w:p>
    <w:p>
      <w:r>
        <w:t>add tmp1, 30  //9C0</w:t>
      </w:r>
    </w:p>
    <w:p>
      <w:r>
        <w:t>mov [tmp1], #8B7DDC8B0783C004833800740A8907FF4704E92AF6FFFF6190900000000000009090#</w:t>
      </w:r>
    </w:p>
    <w:p/>
    <w:p/>
    <w:p/>
    <w:p>
      <w:r>
        <w:t>mov tmp1, dllimgbase</w:t>
      </w:r>
    </w:p>
    <w:p>
      <w:r>
        <w:t>add tmp1, 2     //2</w:t>
      </w:r>
    </w:p>
    <w:p>
      <w:r>
        <w:t>mov [tmp1], EBXaddr</w:t>
      </w:r>
    </w:p>
    <w:p>
      <w:r>
        <w:t>mov tmp2, dllimgbase</w:t>
      </w:r>
    </w:p>
    <w:p>
      <w:r>
        <w:t>add tmp2, 0B00            //dllimgbase+0B00</w:t>
      </w:r>
    </w:p>
    <w:p>
      <w:r>
        <w:t>add tmp1, 5    //7</w:t>
      </w:r>
    </w:p>
    <w:p>
      <w:r>
        <w:t>mov [tmp1], tmp2</w:t>
      </w:r>
    </w:p>
    <w:p>
      <w:r>
        <w:t>add tmp1, 5    //C</w:t>
      </w:r>
    </w:p>
    <w:p>
      <w:r>
        <w:t>mov [tmp1], tmp2</w:t>
      </w:r>
    </w:p>
    <w:p>
      <w:r>
        <w:t>mov [tmp2], lastsecbase    //loc for storing sc after API</w:t>
      </w:r>
    </w:p>
    <w:p>
      <w:r>
        <w:t>add tmp1, 1A   //26</w:t>
      </w:r>
    </w:p>
    <w:p>
      <w:r>
        <w:t>eval "{func1}"</w:t>
      </w:r>
    </w:p>
    <w:p>
      <w:r>
        <w:t>asm tmp1, $RESULT</w:t>
      </w:r>
    </w:p>
    <w:p>
      <w:r>
        <w:t>add tmp1, 15   //3B</w:t>
      </w:r>
    </w:p>
    <w:p>
      <w:r>
        <w:t>eval "{func2}"</w:t>
      </w:r>
    </w:p>
    <w:p>
      <w:r>
        <w:t>asm tmp1, $RESULT</w:t>
      </w:r>
    </w:p>
    <w:p>
      <w:r>
        <w:t>add tmp1, 8   //43</w:t>
      </w:r>
    </w:p>
    <w:p>
      <w:r>
        <w:t>mov [tmp1], ori1</w:t>
      </w:r>
    </w:p>
    <w:p>
      <w:r>
        <w:t>add tmp1, 0C  //4F</w:t>
      </w:r>
    </w:p>
    <w:p>
      <w:r>
        <w:t>eval "{func3}"</w:t>
      </w:r>
    </w:p>
    <w:p>
      <w:r>
        <w:t>asm tmp1, $RESULT</w:t>
      </w:r>
    </w:p>
    <w:p>
      <w:r>
        <w:t>cmp newver, 1</w:t>
      </w:r>
    </w:p>
    <w:p>
      <w:r>
        <w:t>je lab70_1</w:t>
      </w:r>
    </w:p>
    <w:p>
      <w:r>
        <w:t>mov tmp1, dllimgbase</w:t>
      </w:r>
    </w:p>
    <w:p>
      <w:r>
        <w:t>add tmp1, 54  //54</w:t>
      </w:r>
    </w:p>
    <w:p>
      <w:r>
        <w:t>mov [tmp1], #83C40490#</w:t>
      </w:r>
    </w:p>
    <w:p/>
    <w:p>
      <w:r>
        <w:t>lab70_1:</w:t>
      </w:r>
    </w:p>
    <w:p>
      <w:r>
        <w:t>mov tmp1, dllimgbase</w:t>
      </w:r>
    </w:p>
    <w:p>
      <w:r>
        <w:t>mov tmp2, tmp1</w:t>
      </w:r>
    </w:p>
    <w:p>
      <w:r>
        <w:t>mov tmp3, tmp1</w:t>
      </w:r>
    </w:p>
    <w:p>
      <w:r>
        <w:t>mov tmp4, tmp1</w:t>
      </w:r>
    </w:p>
    <w:p>
      <w:r>
        <w:t>mov tmp5, tmp1</w:t>
      </w:r>
    </w:p>
    <w:p>
      <w:r>
        <w:t>add tmp5, A90        //dllimgbase+A90</w:t>
      </w:r>
    </w:p>
    <w:p>
      <w:r>
        <w:t>mov [tmp5], imgbasefromdisk</w:t>
      </w:r>
    </w:p>
    <w:p>
      <w:r>
        <w:t>add tmp3, 1F8        //cmp type 0</w:t>
      </w:r>
    </w:p>
    <w:p>
      <w:r>
        <w:t>bp tmp3</w:t>
      </w:r>
    </w:p>
    <w:p>
      <w:r>
        <w:t>add tmp4, 1FE        //cmp type 1</w:t>
      </w:r>
    </w:p>
    <w:p>
      <w:r>
        <w:t>bp tmp4</w:t>
      </w:r>
    </w:p>
    <w:p>
      <w:r>
        <w:t xml:space="preserve">add tmp1, 9d8        //9d8   </w:t>
      </w:r>
    </w:p>
    <w:p>
      <w:r>
        <w:t>bp tmp1              //end point</w:t>
      </w:r>
    </w:p>
    <w:p>
      <w:r>
        <w:t xml:space="preserve">add tmp2, 9E0        //error point </w:t>
      </w:r>
    </w:p>
    <w:p>
      <w:r>
        <w:t>bp tmp2</w:t>
      </w:r>
    </w:p>
    <w:p>
      <w:r>
        <w:t>mov eip, dllimgbase</w:t>
      </w:r>
    </w:p>
    <w:p>
      <w:r>
        <w:t>eob lab71</w:t>
      </w:r>
    </w:p>
    <w:p>
      <w:r>
        <w:t>eoe lab71</w:t>
      </w:r>
    </w:p>
    <w:p>
      <w:r>
        <w:t>esto</w:t>
      </w:r>
    </w:p>
    <w:p/>
    <w:p>
      <w:r>
        <w:t>lab71:</w:t>
      </w:r>
    </w:p>
    <w:p>
      <w:r>
        <w:t>cmp eip, tmp1</w:t>
      </w:r>
    </w:p>
    <w:p>
      <w:r>
        <w:t>je lab72</w:t>
      </w:r>
    </w:p>
    <w:p>
      <w:r>
        <w:t>cmp eip, tmp2</w:t>
      </w:r>
    </w:p>
    <w:p>
      <w:r>
        <w:t>je lab73</w:t>
      </w:r>
    </w:p>
    <w:p>
      <w:r>
        <w:t>cmp eip, tmp3</w:t>
      </w:r>
    </w:p>
    <w:p>
      <w:r>
        <w:t>je lab74</w:t>
      </w:r>
    </w:p>
    <w:p>
      <w:r>
        <w:t>cmp eip, tmp4</w:t>
      </w:r>
    </w:p>
    <w:p>
      <w:r>
        <w:t>je lab75</w:t>
      </w:r>
    </w:p>
    <w:p>
      <w:r>
        <w:t>jmp error</w:t>
      </w:r>
    </w:p>
    <w:p/>
    <w:p>
      <w:r>
        <w:t>lab72:</w:t>
      </w:r>
    </w:p>
    <w:p>
      <w:r>
        <w:t>bc tmp1</w:t>
      </w:r>
    </w:p>
    <w:p>
      <w:r>
        <w:t>bc tmp2</w:t>
      </w:r>
    </w:p>
    <w:p>
      <w:r>
        <w:t>bc tmp3</w:t>
      </w:r>
    </w:p>
    <w:p>
      <w:r>
        <w:t>bc tmp4</w:t>
      </w:r>
    </w:p>
    <w:p>
      <w:r>
        <w:t>//msg "修复高级 IAT 保护完毕"</w:t>
      </w:r>
    </w:p>
    <w:p>
      <w:r>
        <w:t>//pause</w:t>
      </w:r>
    </w:p>
    <w:p>
      <w:r>
        <w:t>mov eip, tmp9            //restore eip</w:t>
      </w:r>
    </w:p>
    <w:p>
      <w:r>
        <w:t>jmp lab76</w:t>
      </w:r>
    </w:p>
    <w:p/>
    <w:p>
      <w:r>
        <w:t>lab73:</w:t>
      </w:r>
    </w:p>
    <w:p>
      <w:r>
        <w:t>msg "修复高级 IAT 保护出错"</w:t>
      </w:r>
    </w:p>
    <w:p>
      <w:r>
        <w:t>//pause</w:t>
      </w:r>
    </w:p>
    <w:p>
      <w:r>
        <w:t>jmp end</w:t>
      </w:r>
    </w:p>
    <w:p/>
    <w:p>
      <w:r>
        <w:t>lab74:</w:t>
      </w:r>
    </w:p>
    <w:p>
      <w:r>
        <w:t>msg "cmp type 0"</w:t>
      </w:r>
    </w:p>
    <w:p>
      <w:r>
        <w:t>pause</w:t>
      </w:r>
    </w:p>
    <w:p>
      <w:r>
        <w:t>eob lab71</w:t>
      </w:r>
    </w:p>
    <w:p>
      <w:r>
        <w:t>eoe lab71</w:t>
      </w:r>
    </w:p>
    <w:p>
      <w:r>
        <w:t>esto</w:t>
      </w:r>
    </w:p>
    <w:p/>
    <w:p>
      <w:r>
        <w:t>lab75:</w:t>
      </w:r>
    </w:p>
    <w:p>
      <w:r>
        <w:t>msg "cmp type 1"</w:t>
      </w:r>
    </w:p>
    <w:p>
      <w:r>
        <w:t>pause</w:t>
      </w:r>
    </w:p>
    <w:p>
      <w:r>
        <w:t>eob lab71</w:t>
      </w:r>
    </w:p>
    <w:p>
      <w:r>
        <w:t>eoe lab71</w:t>
      </w:r>
    </w:p>
    <w:p>
      <w:r>
        <w:t>esto</w:t>
      </w:r>
    </w:p>
    <w:p/>
    <w:p>
      <w:r>
        <w:t>lab76:</w:t>
      </w:r>
    </w:p>
    <w:p>
      <w:r>
        <w:t>fill dllimgbase, E10, 00</w:t>
      </w:r>
    </w:p>
    <w:p>
      <w:r>
        <w:t>fill lastsecbase, lastsecsize, 00</w:t>
      </w:r>
    </w:p>
    <w:p/>
    <w:p>
      <w:r>
        <w:t>mov tmp1, type3count</w:t>
      </w:r>
    </w:p>
    <w:p>
      <w:r>
        <w:t>add tmp1, E8count</w:t>
      </w:r>
    </w:p>
    <w:p>
      <w:r>
        <w:t>mov tmp2, [EBXaddr+18]</w:t>
      </w:r>
    </w:p>
    <w:p>
      <w:r>
        <w:t>cmp tmp1, tmp2</w:t>
      </w:r>
    </w:p>
    <w:p>
      <w:r>
        <w:t>je lab78</w:t>
      </w:r>
    </w:p>
    <w:p>
      <w:r>
        <w:t>msg "注意, 有些 API 没修复!"</w:t>
      </w:r>
    </w:p>
    <w:p>
      <w:r>
        <w:t>//pause</w:t>
      </w:r>
    </w:p>
    <w:p/>
    <w:p>
      <w:r>
        <w:t>lab78:</w:t>
      </w:r>
    </w:p>
    <w:p>
      <w:r>
        <w:t>mov caller, "nil"</w:t>
      </w:r>
    </w:p>
    <w:p>
      <w:r>
        <w:t>mov tmp1, [esp]</w:t>
      </w:r>
    </w:p>
    <w:p>
      <w:r>
        <w:t>mov tmp1, dllimgbase</w:t>
      </w:r>
    </w:p>
    <w:p>
      <w:r>
        <w:t>add tmp1, 1000</w:t>
      </w:r>
    </w:p>
    <w:p>
      <w:r>
        <w:t>find tmp1, #C6463401#    //search "mov byte[esi+34], 1"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find tmp2, #68????????68????????68#</w:t>
      </w:r>
    </w:p>
    <w:p>
      <w:r>
        <w:t>mov transit2, $RESULT</w:t>
      </w:r>
    </w:p>
    <w:p>
      <w:r>
        <w:t>cmp transit2, 0</w:t>
      </w:r>
    </w:p>
    <w:p>
      <w:r>
        <w:t>je error</w:t>
      </w:r>
    </w:p>
    <w:p>
      <w:r>
        <w:t>//log transit2</w:t>
      </w:r>
    </w:p>
    <w:p>
      <w:r>
        <w:t>bp transit2</w:t>
      </w:r>
    </w:p>
    <w:p>
      <w:r>
        <w:t xml:space="preserve">find tmp1, #01049?43#     //search "add dword ptr [edi+ebx*4],edx" "inc ebx" </w:t>
      </w:r>
    </w:p>
    <w:p>
      <w:r>
        <w:t>mov tmp2, $RESULT</w:t>
      </w:r>
    </w:p>
    <w:p>
      <w:r>
        <w:t>cmp tmp2, 0</w:t>
      </w:r>
    </w:p>
    <w:p>
      <w:r>
        <w:t>jne lab80</w:t>
      </w:r>
    </w:p>
    <w:p>
      <w:r>
        <w:t>find tmp1, #01148740#     //search "add dword ptr [edi+eax*4],edx" "inc eax"</w:t>
      </w:r>
    </w:p>
    <w:p>
      <w:r>
        <w:t>mov tmp2, $RESULT</w:t>
      </w:r>
    </w:p>
    <w:p>
      <w:r>
        <w:t>cmp tmp2, 0</w:t>
      </w:r>
    </w:p>
    <w:p>
      <w:r>
        <w:t>jne lab80</w:t>
      </w:r>
    </w:p>
    <w:p>
      <w:r>
        <w:t>find tmp1, #3137300D0A#</w:t>
      </w:r>
    </w:p>
    <w:p>
      <w:r>
        <w:t>cmp $RESULT, 0</w:t>
      </w:r>
    </w:p>
    <w:p>
      <w:r>
        <w:t>jne lab80_1</w:t>
      </w:r>
    </w:p>
    <w:p>
      <w:r>
        <w:t>mov tmp1, [esp]</w:t>
      </w:r>
    </w:p>
    <w:p>
      <w:r>
        <w:t>mov tmp2, [tmp1]</w:t>
      </w:r>
    </w:p>
    <w:p>
      <w:r>
        <w:t>cmp tmp2, 68</w:t>
      </w:r>
    </w:p>
    <w:p>
      <w:r>
        <w:t>jne lab80_1</w:t>
      </w:r>
    </w:p>
    <w:p>
      <w:r>
        <w:t>mov tmp2, [tmp1+5], 1</w:t>
      </w:r>
    </w:p>
    <w:p>
      <w:r>
        <w:t>cmp tmp2, 68</w:t>
      </w:r>
    </w:p>
    <w:p>
      <w:r>
        <w:t>jne lab80_1</w:t>
      </w:r>
    </w:p>
    <w:p>
      <w:r>
        <w:t>mov tmp2, [tmp1+6]</w:t>
      </w:r>
    </w:p>
    <w:p>
      <w:r>
        <w:t>cmp tmp2, tmp1</w:t>
      </w:r>
    </w:p>
    <w:p>
      <w:r>
        <w:t>jne lab80_1</w:t>
      </w:r>
    </w:p>
    <w:p>
      <w:r>
        <w:t>//Internal VM decrypt</w:t>
      </w:r>
    </w:p>
    <w:p>
      <w:r>
        <w:t>mov VMstartaddr, tmp1</w:t>
      </w:r>
    </w:p>
    <w:p>
      <w:r>
        <w:t>add tmp1, 20</w:t>
      </w:r>
    </w:p>
    <w:p>
      <w:r>
        <w:t>find tmp1, #68????????68????????68#</w:t>
      </w:r>
    </w:p>
    <w:p>
      <w:r>
        <w:t>mov VMlength, $RESULT</w:t>
      </w:r>
    </w:p>
    <w:p>
      <w:r>
        <w:t>cmp VMlength, 0</w:t>
      </w:r>
    </w:p>
    <w:p>
      <w:r>
        <w:t>je lab80_1</w:t>
      </w:r>
    </w:p>
    <w:p>
      <w:r>
        <w:t>sub VMlength, VMstartaddr</w:t>
      </w:r>
    </w:p>
    <w:p>
      <w:r>
        <w:t>cmp VMlength, 900</w:t>
      </w:r>
    </w:p>
    <w:p>
      <w:r>
        <w:t>ja error</w:t>
      </w:r>
    </w:p>
    <w:p>
      <w:r>
        <w:t>log VMlength</w:t>
      </w:r>
    </w:p>
    <w:p>
      <w:r>
        <w:t>cmp VMcodeloc, 0</w:t>
      </w:r>
    </w:p>
    <w:p>
      <w:r>
        <w:t>jne lab78_1</w:t>
      </w:r>
    </w:p>
    <w:p>
      <w:r>
        <w:t>alloc 10000</w:t>
      </w:r>
    </w:p>
    <w:p>
      <w:r>
        <w:t>mov VMcodeloc, $RESULT</w:t>
      </w:r>
    </w:p>
    <w:p/>
    <w:p>
      <w:r>
        <w:t>lab78_1:</w:t>
      </w:r>
    </w:p>
    <w:p>
      <w:r>
        <w:t>log VMcodeloc</w:t>
      </w:r>
    </w:p>
    <w:p>
      <w:r>
        <w:t>lm VMcodeloc, 4000, "d:\Asprvm8s.bin"</w:t>
      </w:r>
    </w:p>
    <w:p>
      <w:r>
        <w:t>mov tmp1, VMcodeloc</w:t>
      </w:r>
    </w:p>
    <w:p>
      <w:r>
        <w:t>mov tmp2, VMcodeloc</w:t>
      </w:r>
    </w:p>
    <w:p>
      <w:r>
        <w:t>add tmp2, 3f00</w:t>
      </w:r>
    </w:p>
    <w:p>
      <w:r>
        <w:t>add tmp1, 2</w:t>
      </w:r>
    </w:p>
    <w:p>
      <w:r>
        <w:t>mov [tmp1], tmp2</w:t>
      </w:r>
    </w:p>
    <w:p>
      <w:r>
        <w:t>add tmp1, 2821</w:t>
      </w:r>
    </w:p>
    <w:p>
      <w:r>
        <w:t>asm tmp1, "call GetCurrentProcessId"</w:t>
      </w:r>
    </w:p>
    <w:p>
      <w:r>
        <w:t>add tmp1, 56</w:t>
      </w:r>
    </w:p>
    <w:p>
      <w:r>
        <w:t>asm tmp1, "call GetCurrentProcessId"</w:t>
      </w:r>
    </w:p>
    <w:p/>
    <w:p>
      <w:r>
        <w:t>//copy code</w:t>
      </w:r>
    </w:p>
    <w:p>
      <w:r>
        <w:t>mov tmp1, VMcodeloc</w:t>
      </w:r>
    </w:p>
    <w:p>
      <w:r>
        <w:t>add tmp1, 4500         //VMcodeloc+4500</w:t>
      </w:r>
    </w:p>
    <w:p>
      <w:r>
        <w:t>mov [tmp1], [VMstartaddr], VMlength</w:t>
      </w:r>
    </w:p>
    <w:p>
      <w:r>
        <w:t>coe</w:t>
      </w:r>
    </w:p>
    <w:p>
      <w:r>
        <w:t>cob</w:t>
      </w:r>
    </w:p>
    <w:p>
      <w:r>
        <w:t>mov tmp1, VMcodeloc</w:t>
      </w:r>
    </w:p>
    <w:p>
      <w:r>
        <w:t>mov tmp2, [VMstartaddr+B]</w:t>
      </w:r>
    </w:p>
    <w:p>
      <w:r>
        <w:t>add tmp1, 9                  //VMcodeloc+9</w:t>
      </w:r>
    </w:p>
    <w:p>
      <w:r>
        <w:t>mov [tmp1], tmp2</w:t>
      </w:r>
    </w:p>
    <w:p>
      <w:r>
        <w:t>mov tmp2, [VMstartaddr+6]</w:t>
      </w:r>
    </w:p>
    <w:p>
      <w:r>
        <w:t>add tmp1, 7                  //VMcodeloc+10</w:t>
      </w:r>
    </w:p>
    <w:p>
      <w:r>
        <w:t>mov [tmp1], tmp2</w:t>
      </w:r>
    </w:p>
    <w:p>
      <w:r>
        <w:t>add tmp1, 2CCE               //VMcodeloc+2CDE--end point</w:t>
      </w:r>
    </w:p>
    <w:p>
      <w:r>
        <w:t>bp tmp1</w:t>
      </w:r>
    </w:p>
    <w:p>
      <w:r>
        <w:t>mov tmp9, eip</w:t>
      </w:r>
    </w:p>
    <w:p>
      <w:r>
        <w:t>mov eip, VMcodeloc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tmp9</w:t>
      </w:r>
    </w:p>
    <w:p/>
    <w:p>
      <w:r>
        <w:t xml:space="preserve">find dllimgbase, #01049?43#     //search "add dword ptr [edi+ebx*4],edx" "inc ebx" </w:t>
      </w:r>
    </w:p>
    <w:p>
      <w:r>
        <w:t>mov tmp2, $RESULT</w:t>
      </w:r>
    </w:p>
    <w:p>
      <w:r>
        <w:t>cmp tmp2, 0</w:t>
      </w:r>
    </w:p>
    <w:p>
      <w:r>
        <w:t>jne lab80</w:t>
      </w:r>
    </w:p>
    <w:p>
      <w:r>
        <w:t>find dllimgbase, #01148740#     //search "add dword ptr [edi+eax*4],edx" "inc eax"</w:t>
      </w:r>
    </w:p>
    <w:p>
      <w:r>
        <w:t>mov tmp2, $RESULT</w:t>
      </w:r>
    </w:p>
    <w:p>
      <w:r>
        <w:t>cmp tmp2, 0</w:t>
      </w:r>
    </w:p>
    <w:p>
      <w:r>
        <w:t>je lab80_1</w:t>
      </w:r>
    </w:p>
    <w:p/>
    <w:p>
      <w:r>
        <w:t>lab80:</w:t>
      </w:r>
    </w:p>
    <w:p>
      <w:r>
        <w:t>add tmp2, 9</w:t>
      </w:r>
    </w:p>
    <w:p>
      <w:r>
        <w:t>bp tmp2</w:t>
      </w:r>
    </w:p>
    <w:p/>
    <w:p>
      <w:r>
        <w:t>lab80_1:</w:t>
      </w:r>
    </w:p>
    <w:p>
      <w:r>
        <w:t>eob lab80_2</w:t>
      </w:r>
    </w:p>
    <w:p>
      <w:r>
        <w:t>eoe lab80_2</w:t>
      </w:r>
    </w:p>
    <w:p>
      <w:r>
        <w:t>esto</w:t>
      </w:r>
    </w:p>
    <w:p/>
    <w:p>
      <w:r>
        <w:t>lab80_2:</w:t>
      </w:r>
    </w:p>
    <w:p>
      <w:r>
        <w:t>cmp eip, tmp2</w:t>
      </w:r>
    </w:p>
    <w:p>
      <w:r>
        <w:t>je lab81</w:t>
      </w:r>
    </w:p>
    <w:p>
      <w:r>
        <w:t>cmp eip, transit2</w:t>
      </w:r>
    </w:p>
    <w:p>
      <w:r>
        <w:t>je lab83</w:t>
      </w:r>
    </w:p>
    <w:p>
      <w:r>
        <w:t>esto</w:t>
      </w:r>
    </w:p>
    <w:p/>
    <w:p>
      <w:r>
        <w:t>lab81:</w:t>
      </w:r>
    </w:p>
    <w:p>
      <w:r>
        <w:t>bc tmp2</w:t>
      </w:r>
    </w:p>
    <w:p>
      <w:r>
        <w:t>mov tmp1, eip</w:t>
      </w:r>
    </w:p>
    <w:p>
      <w:r>
        <w:t>mov tmp2, [tmp1+1]</w:t>
      </w:r>
    </w:p>
    <w:p>
      <w:r>
        <w:t>and tmp2, 0F</w:t>
      </w:r>
    </w:p>
    <w:p>
      <w:r>
        <w:t>cmp tmp2, 6</w:t>
      </w:r>
    </w:p>
    <w:p>
      <w:r>
        <w:t>je lab81_1</w:t>
      </w:r>
    </w:p>
    <w:p>
      <w:r>
        <w:t>cmp tmp2, 7</w:t>
      </w:r>
    </w:p>
    <w:p>
      <w:r>
        <w:t>je lab81_2</w:t>
      </w:r>
    </w:p>
    <w:p>
      <w:r>
        <w:t>msg "未知的 Asprotect API 寄存器"</w:t>
      </w:r>
    </w:p>
    <w:p>
      <w:r>
        <w:t>jmp error</w:t>
      </w:r>
    </w:p>
    <w:p/>
    <w:p>
      <w:r>
        <w:t>lab81_1:</w:t>
      </w:r>
    </w:p>
    <w:p>
      <w:r>
        <w:t>mov AsprAPIloc, esi</w:t>
      </w:r>
    </w:p>
    <w:p>
      <w:r>
        <w:t>jmp lab81_3</w:t>
      </w:r>
    </w:p>
    <w:p/>
    <w:p>
      <w:r>
        <w:t>lab81_2:</w:t>
      </w:r>
    </w:p>
    <w:p>
      <w:r>
        <w:t>mov AsprAPIloc, edi</w:t>
      </w:r>
    </w:p>
    <w:p/>
    <w:p>
      <w:r>
        <w:t>lab81_3:</w:t>
      </w:r>
    </w:p>
    <w:p>
      <w:r>
        <w:t>mov count, 40             //Need free space 40 bytes for 1.3x</w:t>
      </w:r>
    </w:p>
    <w:p>
      <w:r>
        <w:t>call FindEMUAddr</w:t>
      </w:r>
    </w:p>
    <w:p>
      <w:r>
        <w:t>//log EmuAddr</w:t>
      </w:r>
    </w:p>
    <w:p>
      <w:r>
        <w:t>mov tmp1, eip</w:t>
      </w:r>
    </w:p>
    <w:p>
      <w:r>
        <w:t>mov tmp1, [tmp1-3], 1</w:t>
      </w:r>
    </w:p>
    <w:p>
      <w:r>
        <w:t>cmp tmp1, 0E</w:t>
      </w:r>
    </w:p>
    <w:p>
      <w:r>
        <w:t>je lab81_8</w:t>
      </w:r>
    </w:p>
    <w:p>
      <w:r>
        <w:t>cmp tmp1, 0F</w:t>
      </w:r>
    </w:p>
    <w:p>
      <w:r>
        <w:t>je lab81_8</w:t>
      </w:r>
    </w:p>
    <w:p>
      <w:r>
        <w:t>msg "未知的 Asprotect SDK API 结构"</w:t>
      </w:r>
    </w:p>
    <w:p>
      <w:r>
        <w:t>//pause</w:t>
      </w:r>
    </w:p>
    <w:p>
      <w:r>
        <w:t>jmp error</w:t>
      </w:r>
    </w:p>
    <w:p/>
    <w:p>
      <w:r>
        <w:t>lab81_8:</w:t>
      </w:r>
    </w:p>
    <w:p>
      <w:r>
        <w:t>cmp isdll, 1</w:t>
      </w:r>
    </w:p>
    <w:p>
      <w:r>
        <w:t>jne lab81_9</w:t>
      </w:r>
    </w:p>
    <w:p>
      <w:r>
        <w:t>cmp imgbasefromdisk, imgbase</w:t>
      </w:r>
    </w:p>
    <w:p>
      <w:r>
        <w:t>je lab81_9</w:t>
      </w:r>
    </w:p>
    <w:p>
      <w:r>
        <w:t>mov tmp3, tmp1</w:t>
      </w:r>
    </w:p>
    <w:p>
      <w:r>
        <w:t>mov tmp4, AsprAPIloc</w:t>
      </w:r>
    </w:p>
    <w:p/>
    <w:p>
      <w:r>
        <w:t>loop12:</w:t>
      </w:r>
    </w:p>
    <w:p>
      <w:r>
        <w:t>cmp tmp3, 0</w:t>
      </w:r>
    </w:p>
    <w:p>
      <w:r>
        <w:t>je loop12_2</w:t>
      </w:r>
    </w:p>
    <w:p>
      <w:r>
        <w:t>mov tmp2, [tmp4]</w:t>
      </w:r>
    </w:p>
    <w:p>
      <w:r>
        <w:t>cmp tmp2, 0</w:t>
      </w:r>
    </w:p>
    <w:p>
      <w:r>
        <w:t>je loop12_1</w:t>
      </w:r>
    </w:p>
    <w:p>
      <w:r>
        <w:t>mov tmp5, tmp2</w:t>
      </w:r>
    </w:p>
    <w:p>
      <w:r>
        <w:t>sub tmp2, imgbase</w:t>
      </w:r>
    </w:p>
    <w:p>
      <w:r>
        <w:t>eval "{tmp5}   {tmp2}(RVA)"</w:t>
      </w:r>
    </w:p>
    <w:p>
      <w:r>
        <w:t>log $RESULT, "Aspr SDK API  "</w:t>
      </w:r>
    </w:p>
    <w:p/>
    <w:p>
      <w:r>
        <w:t>loop12_1:</w:t>
      </w:r>
    </w:p>
    <w:p>
      <w:r>
        <w:t>sub tmp3, 1</w:t>
      </w:r>
    </w:p>
    <w:p>
      <w:r>
        <w:t>add tmp4, 4</w:t>
      </w:r>
    </w:p>
    <w:p>
      <w:r>
        <w:t>jmp loop12</w:t>
      </w:r>
    </w:p>
    <w:p/>
    <w:p>
      <w:r>
        <w:t>loop12_2:</w:t>
      </w:r>
    </w:p>
    <w:p>
      <w:r>
        <w:t>mov tmp3, tmp1</w:t>
      </w:r>
    </w:p>
    <w:p>
      <w:r>
        <w:t>shl tmp3, 2</w:t>
      </w:r>
    </w:p>
    <w:p>
      <w:r>
        <w:t>fill AsprAPIloc, tmp3, 00</w:t>
      </w:r>
    </w:p>
    <w:p>
      <w:r>
        <w:t>jmp lab81_16</w:t>
      </w:r>
    </w:p>
    <w:p/>
    <w:p>
      <w:r>
        <w:t>lab81_9:</w:t>
      </w:r>
    </w:p>
    <w:p>
      <w:r>
        <w:t xml:space="preserve">//clear dip </w:t>
      </w:r>
    </w:p>
    <w:p>
      <w:r>
        <w:t>mov tmp1, AsprAPIloc</w:t>
      </w:r>
    </w:p>
    <w:p>
      <w:r>
        <w:t>mov [tmp1], 0</w:t>
      </w:r>
    </w:p>
    <w:p>
      <w:r>
        <w:t>add tmp1, 2c</w:t>
      </w:r>
    </w:p>
    <w:p>
      <w:r>
        <w:t>mov [tmp1], 0</w:t>
      </w:r>
    </w:p>
    <w:p/>
    <w:p>
      <w:r>
        <w:t>//add breakpoint</w:t>
      </w:r>
    </w:p>
    <w:p>
      <w:r>
        <w:t>mov tmp5, 0</w:t>
      </w:r>
    </w:p>
    <w:p>
      <w:r>
        <w:t>mov tmp6, 0</w:t>
      </w:r>
    </w:p>
    <w:p>
      <w:r>
        <w:t>mov tmp7, 0</w:t>
      </w:r>
    </w:p>
    <w:p>
      <w:r>
        <w:t>mov tmp8, 0</w:t>
      </w:r>
    </w:p>
    <w:p>
      <w:r>
        <w:t>mov tmp1, AsprAPIloc</w:t>
      </w:r>
    </w:p>
    <w:p>
      <w:r>
        <w:t>add tmp1, 4</w:t>
      </w:r>
    </w:p>
    <w:p>
      <w:r>
        <w:t>mov tmp5, [tmp1]        //GetRegistrationInformation</w:t>
      </w:r>
    </w:p>
    <w:p>
      <w:r>
        <w:t>cmp tmp5, 0</w:t>
      </w:r>
    </w:p>
    <w:p>
      <w:r>
        <w:t>je lab81_13</w:t>
      </w:r>
    </w:p>
    <w:p>
      <w:r>
        <w:t>mov tmp3, 0</w:t>
      </w:r>
    </w:p>
    <w:p>
      <w:r>
        <w:t>find tmp5, #C20400#, 100</w:t>
      </w:r>
    </w:p>
    <w:p>
      <w:r>
        <w:t>mov tmp2, $RESULT</w:t>
      </w:r>
    </w:p>
    <w:p>
      <w:r>
        <w:t>cmp tmp2, 0</w:t>
      </w:r>
    </w:p>
    <w:p>
      <w:r>
        <w:t>je lab81_9_2</w:t>
      </w:r>
    </w:p>
    <w:p>
      <w:r>
        <w:t>mov tmp1, tmp5</w:t>
      </w:r>
    </w:p>
    <w:p/>
    <w:p>
      <w:r>
        <w:t>lab81_9_0:</w:t>
      </w:r>
    </w:p>
    <w:p>
      <w:r>
        <w:t>findop tmp1, #E8????????#</w:t>
      </w:r>
    </w:p>
    <w:p>
      <w:r>
        <w:t>mov tmp1, $RESULT</w:t>
      </w:r>
    </w:p>
    <w:p>
      <w:r>
        <w:t>cmp tmp1, tmp2</w:t>
      </w:r>
    </w:p>
    <w:p>
      <w:r>
        <w:t>ja lab81_10</w:t>
      </w:r>
    </w:p>
    <w:p>
      <w:r>
        <w:t>mov tmp3, [tmp1+1]</w:t>
      </w:r>
    </w:p>
    <w:p>
      <w:r>
        <w:t>add tmp3, tmp1</w:t>
      </w:r>
    </w:p>
    <w:p>
      <w:r>
        <w:t>add tmp3, 5</w:t>
      </w:r>
    </w:p>
    <w:p>
      <w:r>
        <w:t>cmp tmp3, lastsecbase</w:t>
      </w:r>
    </w:p>
    <w:p>
      <w:r>
        <w:t>ja lab81_9_1</w:t>
      </w:r>
    </w:p>
    <w:p>
      <w:r>
        <w:t>cmp tmp3, 1stsecbase</w:t>
      </w:r>
    </w:p>
    <w:p>
      <w:r>
        <w:t>jb lab81_9_1</w:t>
      </w:r>
    </w:p>
    <w:p>
      <w:r>
        <w:t>mov tmp4, [tmp3]</w:t>
      </w:r>
    </w:p>
    <w:p>
      <w:r>
        <w:t>cmp tmp4, 0D285C931</w:t>
      </w:r>
    </w:p>
    <w:p>
      <w:r>
        <w:t>je lab81_9_2</w:t>
      </w:r>
    </w:p>
    <w:p>
      <w:r>
        <w:t>mov tmp4, [tmp3+2]</w:t>
      </w:r>
    </w:p>
    <w:p>
      <w:r>
        <w:t>cmp tmp4, D88BF28B</w:t>
      </w:r>
    </w:p>
    <w:p>
      <w:r>
        <w:t>jne lab81_9_1</w:t>
      </w:r>
    </w:p>
    <w:p>
      <w:r>
        <w:t>mov tmp4, [tmp3+6]</w:t>
      </w:r>
    </w:p>
    <w:p>
      <w:r>
        <w:t>cmp tmp4, D38BC68B</w:t>
      </w:r>
    </w:p>
    <w:p>
      <w:r>
        <w:t>je lab81_9_2</w:t>
      </w:r>
    </w:p>
    <w:p/>
    <w:p>
      <w:r>
        <w:t>lab81_9_1:</w:t>
      </w:r>
    </w:p>
    <w:p>
      <w:r>
        <w:t>add tmp1, 5</w:t>
      </w:r>
    </w:p>
    <w:p>
      <w:r>
        <w:t>jmp lab81_9_0</w:t>
      </w:r>
    </w:p>
    <w:p/>
    <w:p>
      <w:r>
        <w:t>lab81_9_2:</w:t>
      </w:r>
    </w:p>
    <w:p>
      <w:r>
        <w:t>mov caller, "chkGRI"</w:t>
      </w:r>
    </w:p>
    <w:p/>
    <w:p>
      <w:r>
        <w:t>lab81_10:</w:t>
      </w:r>
    </w:p>
    <w:p>
      <w:r>
        <w:t>bp tmp5</w:t>
      </w:r>
    </w:p>
    <w:p/>
    <w:p>
      <w:r>
        <w:t>lab81_13:</w:t>
      </w:r>
    </w:p>
    <w:p>
      <w:r>
        <w:t>mov tmp1, AsprAPIloc</w:t>
      </w:r>
    </w:p>
    <w:p>
      <w:r>
        <w:t>add tmp1, 10            //10</w:t>
      </w:r>
    </w:p>
    <w:p>
      <w:r>
        <w:t>mov tmp6, [tmp1]        //GetHardwareID</w:t>
      </w:r>
    </w:p>
    <w:p>
      <w:r>
        <w:t>cmp tmp6, 0</w:t>
      </w:r>
    </w:p>
    <w:p>
      <w:r>
        <w:t>je lab81_14</w:t>
      </w:r>
    </w:p>
    <w:p>
      <w:r>
        <w:t>bp tmp6</w:t>
      </w:r>
    </w:p>
    <w:p/>
    <w:p>
      <w:r>
        <w:t>lab81_14:</w:t>
      </w:r>
    </w:p>
    <w:p>
      <w:r>
        <w:t>mov tmp1, AsprAPIloc</w:t>
      </w:r>
    </w:p>
    <w:p>
      <w:r>
        <w:t>add tmp1, 30            //30</w:t>
      </w:r>
    </w:p>
    <w:p>
      <w:r>
        <w:t>mov tmp7, [tmp1]        //GetEncryptProc</w:t>
      </w:r>
    </w:p>
    <w:p>
      <w:r>
        <w:t>cmp tmp7, 0</w:t>
      </w:r>
    </w:p>
    <w:p>
      <w:r>
        <w:t>je lab81_15</w:t>
      </w:r>
    </w:p>
    <w:p>
      <w:r>
        <w:t>bp tmp7</w:t>
      </w:r>
    </w:p>
    <w:p/>
    <w:p>
      <w:r>
        <w:t>lab81_15:</w:t>
      </w:r>
    </w:p>
    <w:p>
      <w:r>
        <w:t>mov tmp1, AsprAPIloc</w:t>
      </w:r>
    </w:p>
    <w:p>
      <w:r>
        <w:t>add tmp1, 34            //34</w:t>
      </w:r>
    </w:p>
    <w:p>
      <w:r>
        <w:t>mov tmp8, [tmp1]        //GetDecryptProc</w:t>
      </w:r>
    </w:p>
    <w:p>
      <w:r>
        <w:t>cmp tmp8, 0</w:t>
      </w:r>
    </w:p>
    <w:p>
      <w:r>
        <w:t>je lab81_16</w:t>
      </w:r>
    </w:p>
    <w:p>
      <w:r>
        <w:t>bp tmp8</w:t>
      </w:r>
    </w:p>
    <w:p/>
    <w:p>
      <w:r>
        <w:t>lab81_16:</w:t>
      </w:r>
    </w:p>
    <w:p>
      <w:r>
        <w:t>eoe lab82</w:t>
      </w:r>
    </w:p>
    <w:p>
      <w:r>
        <w:t>eob lab82</w:t>
      </w:r>
    </w:p>
    <w:p>
      <w:r>
        <w:t>esto</w:t>
      </w:r>
    </w:p>
    <w:p/>
    <w:p>
      <w:r>
        <w:t>lab82:</w:t>
      </w:r>
    </w:p>
    <w:p>
      <w:r>
        <w:t>cmp eip, tmp5</w:t>
      </w:r>
    </w:p>
    <w:p>
      <w:r>
        <w:t>je 13xGRI</w:t>
      </w:r>
    </w:p>
    <w:p>
      <w:r>
        <w:t>cmp eip, tmp6</w:t>
      </w:r>
    </w:p>
    <w:p>
      <w:r>
        <w:t>je 13xGHI</w:t>
      </w:r>
    </w:p>
    <w:p>
      <w:r>
        <w:t>cmp eip, tmp7</w:t>
      </w:r>
    </w:p>
    <w:p>
      <w:r>
        <w:t>je 13xGEP</w:t>
      </w:r>
    </w:p>
    <w:p>
      <w:r>
        <w:t>cmp eip, tmp8</w:t>
      </w:r>
    </w:p>
    <w:p>
      <w:r>
        <w:t>je 13xGDP</w:t>
      </w:r>
    </w:p>
    <w:p>
      <w:r>
        <w:t>cmp eip, transit2</w:t>
      </w:r>
    </w:p>
    <w:p>
      <w:r>
        <w:t>je lab90</w:t>
      </w:r>
    </w:p>
    <w:p>
      <w:r>
        <w:t>esto</w:t>
      </w:r>
    </w:p>
    <w:p/>
    <w:p>
      <w:r>
        <w:t>13xGRI:</w:t>
      </w:r>
    </w:p>
    <w:p>
      <w:r>
        <w:t>bc tmp5</w:t>
      </w:r>
    </w:p>
    <w:p>
      <w:r>
        <w:t>scmp caller, "chkGRI"</w:t>
      </w:r>
    </w:p>
    <w:p>
      <w:r>
        <w:t>jne 13xGRI_2</w:t>
      </w:r>
    </w:p>
    <w:p>
      <w:r>
        <w:t>coe</w:t>
      </w:r>
    </w:p>
    <w:p>
      <w:r>
        <w:t>cob</w:t>
      </w:r>
    </w:p>
    <w:p>
      <w:r>
        <w:t>mov tmp2, [esp]</w:t>
      </w:r>
    </w:p>
    <w:p>
      <w:r>
        <w:t>mov tmp1, esp</w:t>
      </w:r>
    </w:p>
    <w:p>
      <w:r>
        <w:t>add tmp1, 4</w:t>
      </w:r>
    </w:p>
    <w:p>
      <w:r>
        <w:t>mov tmp3, EmuAddr</w:t>
      </w:r>
    </w:p>
    <w:p>
      <w:r>
        <w:t>add tmp3, 4</w:t>
      </w:r>
    </w:p>
    <w:p>
      <w:r>
        <w:t>mov [tmp1], tmp3     //put blank first</w:t>
      </w:r>
    </w:p>
    <w:p>
      <w:r>
        <w:t>eval "eip == 0{tmp2}"</w:t>
      </w:r>
    </w:p>
    <w:p>
      <w:r>
        <w:t>tocnd $RESULT</w:t>
      </w:r>
    </w:p>
    <w:p/>
    <w:p>
      <w:r>
        <w:t>13xGRI_1:</w:t>
      </w:r>
    </w:p>
    <w:p>
      <w:r>
        <w:t>mov caller, "nil"</w:t>
      </w:r>
    </w:p>
    <w:p>
      <w:r>
        <w:t>jmp 13xGRI_3</w:t>
      </w:r>
    </w:p>
    <w:p/>
    <w:p>
      <w:r>
        <w:t>13xGRI_2:</w:t>
      </w:r>
    </w:p>
    <w:p>
      <w:r>
        <w:t>mov tmp2, EmuAddr</w:t>
      </w:r>
    </w:p>
    <w:p>
      <w:r>
        <w:t>add tmp2, 4</w:t>
      </w:r>
    </w:p>
    <w:p>
      <w:r>
        <w:t>mov tmp1, esp</w:t>
      </w:r>
    </w:p>
    <w:p>
      <w:r>
        <w:t>add tmp1, 4</w:t>
      </w:r>
    </w:p>
    <w:p>
      <w:r>
        <w:t>mov [tmp1], tmp2</w:t>
      </w:r>
    </w:p>
    <w:p/>
    <w:p>
      <w:r>
        <w:t>13xGRI_3:</w:t>
      </w:r>
    </w:p>
    <w:p>
      <w:r>
        <w:t>mov [EmuAddr], #04000000566F6C58#               //"VolX"</w:t>
      </w:r>
    </w:p>
    <w:p>
      <w:r>
        <w:t>log EmuAddr, "GetRegistrationInformation  "</w:t>
      </w:r>
    </w:p>
    <w:p>
      <w:r>
        <w:t>add EmuAddr, 10</w:t>
      </w:r>
    </w:p>
    <w:p>
      <w:r>
        <w:t>//msg "13xGRI"</w:t>
      </w:r>
    </w:p>
    <w:p>
      <w:r>
        <w:t>//pause</w:t>
      </w:r>
    </w:p>
    <w:p>
      <w:r>
        <w:t>eoe lab82</w:t>
      </w:r>
    </w:p>
    <w:p>
      <w:r>
        <w:t>eob lab82</w:t>
      </w:r>
    </w:p>
    <w:p>
      <w:r>
        <w:t>esto</w:t>
      </w:r>
    </w:p>
    <w:p/>
    <w:p>
      <w:r>
        <w:t>13xGHI:</w:t>
      </w:r>
    </w:p>
    <w:p>
      <w:r>
        <w:t>bc tmp6</w:t>
      </w:r>
    </w:p>
    <w:p>
      <w:r>
        <w:t>mov [EmuAddr], #31323334353637382D34343434#        //"12345678-4444"</w:t>
      </w:r>
    </w:p>
    <w:p>
      <w:r>
        <w:t>mov tmp1, esp</w:t>
      </w:r>
    </w:p>
    <w:p>
      <w:r>
        <w:t>add tmp1, 4</w:t>
      </w:r>
    </w:p>
    <w:p>
      <w:r>
        <w:t>mov [tmp1], EmuAddr</w:t>
      </w:r>
    </w:p>
    <w:p>
      <w:r>
        <w:t>log EmuAddr, "GetHardwareID  "</w:t>
      </w:r>
    </w:p>
    <w:p>
      <w:r>
        <w:t>add EmuAddr, 10</w:t>
      </w:r>
    </w:p>
    <w:p>
      <w:r>
        <w:t>//msg "13xGHI"</w:t>
      </w:r>
    </w:p>
    <w:p>
      <w:r>
        <w:t>//pause</w:t>
      </w:r>
    </w:p>
    <w:p>
      <w:r>
        <w:t>eoe lab82</w:t>
      </w:r>
    </w:p>
    <w:p>
      <w:r>
        <w:t>eob lab82</w:t>
      </w:r>
    </w:p>
    <w:p>
      <w:r>
        <w:t>esto</w:t>
      </w:r>
    </w:p>
    <w:p/>
    <w:p>
      <w:r>
        <w:t>13xGEP:</w:t>
      </w:r>
    </w:p>
    <w:p>
      <w:r>
        <w:t>bc tmp7</w:t>
      </w:r>
    </w:p>
    <w:p>
      <w:r>
        <w:t>mov tmp1, esp</w:t>
      </w:r>
    </w:p>
    <w:p>
      <w:r>
        <w:t>add tmp1, 4</w:t>
      </w:r>
    </w:p>
    <w:p>
      <w:r>
        <w:t>mov [tmp1], EmuAddr</w:t>
      </w:r>
    </w:p>
    <w:p>
      <w:r>
        <w:t>log EmuAddr, "GetEncryptProc  "</w:t>
      </w:r>
    </w:p>
    <w:p>
      <w:r>
        <w:t>add EmuAddr, 10</w:t>
      </w:r>
    </w:p>
    <w:p>
      <w:r>
        <w:t>//msg "13xGEP"</w:t>
      </w:r>
    </w:p>
    <w:p>
      <w:r>
        <w:t>//pause</w:t>
      </w:r>
    </w:p>
    <w:p>
      <w:r>
        <w:t>mov tmp1, AsprAPIloc</w:t>
      </w:r>
    </w:p>
    <w:p>
      <w:r>
        <w:t>add tmp1, 30</w:t>
      </w:r>
    </w:p>
    <w:p>
      <w:r>
        <w:t>mov [tmp1], 0</w:t>
      </w:r>
    </w:p>
    <w:p>
      <w:r>
        <w:t>eoe lab82</w:t>
      </w:r>
    </w:p>
    <w:p>
      <w:r>
        <w:t>eob lab82</w:t>
      </w:r>
    </w:p>
    <w:p>
      <w:r>
        <w:t>esto</w:t>
      </w:r>
    </w:p>
    <w:p/>
    <w:p>
      <w:r>
        <w:t>13xGDP:</w:t>
      </w:r>
    </w:p>
    <w:p>
      <w:r>
        <w:t>bc tmp8</w:t>
      </w:r>
    </w:p>
    <w:p>
      <w:r>
        <w:t>mov [EmuAddr], #C3#</w:t>
      </w:r>
    </w:p>
    <w:p>
      <w:r>
        <w:t>mov tmp1, esp</w:t>
      </w:r>
    </w:p>
    <w:p>
      <w:r>
        <w:t>add tmp1, 4</w:t>
      </w:r>
    </w:p>
    <w:p>
      <w:r>
        <w:t>mov [tmp1], EmuAddr</w:t>
      </w:r>
    </w:p>
    <w:p>
      <w:r>
        <w:t>log EmuAddr, "GetDecryptProc  "</w:t>
      </w:r>
    </w:p>
    <w:p>
      <w:r>
        <w:t>//msg "13xGDP"</w:t>
      </w:r>
    </w:p>
    <w:p>
      <w:r>
        <w:t>//pause</w:t>
      </w:r>
    </w:p>
    <w:p>
      <w:r>
        <w:t>mov tmp1, AsprAPIloc</w:t>
      </w:r>
    </w:p>
    <w:p>
      <w:r>
        <w:t>add tmp1, 34</w:t>
      </w:r>
    </w:p>
    <w:p>
      <w:r>
        <w:t>mov [tmp1], 0</w:t>
      </w:r>
    </w:p>
    <w:p>
      <w:r>
        <w:t>eoe lab82</w:t>
      </w:r>
    </w:p>
    <w:p>
      <w:r>
        <w:t>eob lab82</w:t>
      </w:r>
    </w:p>
    <w:p>
      <w:r>
        <w:t>esto</w:t>
      </w:r>
    </w:p>
    <w:p/>
    <w:p>
      <w:r>
        <w:t>//Fix VB Aspr SDK API</w:t>
      </w:r>
    </w:p>
    <w:p>
      <w:r>
        <w:t>lab83:</w:t>
      </w:r>
    </w:p>
    <w:p>
      <w:r>
        <w:t>cmp isdll, 1</w:t>
      </w:r>
    </w:p>
    <w:p>
      <w:r>
        <w:t>je lab90</w:t>
      </w:r>
    </w:p>
    <w:p>
      <w:r>
        <w:t>cmp DFCaddr, 0</w:t>
      </w:r>
    </w:p>
    <w:p>
      <w:r>
        <w:t>je lab90</w:t>
      </w:r>
    </w:p>
    <w:p>
      <w:r>
        <w:t>GMEMI iatendaddr, MEMORYBASE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cmp tmp1, 1stsecbase</w:t>
      </w:r>
    </w:p>
    <w:p>
      <w:r>
        <w:t>jne lab90</w:t>
      </w:r>
    </w:p>
    <w:p>
      <w:r>
        <w:t>bc transit2</w:t>
      </w:r>
    </w:p>
    <w:p>
      <w:r>
        <w:t>cob</w:t>
      </w:r>
    </w:p>
    <w:p>
      <w:r>
        <w:t>coe</w:t>
      </w:r>
    </w:p>
    <w:p>
      <w:r>
        <w:t>mov tmp1, dllimgbase</w:t>
      </w:r>
    </w:p>
    <w:p>
      <w:r>
        <w:t>mov [tmp1], #609CB8FF000000BF00104000B900100D00F2AEE376803F2575F78B5F0181FB0010400072EC81FB00204D0077E48B1381#</w:t>
      </w:r>
    </w:p>
    <w:p>
      <w:r>
        <w:t>add tmp1, 30</w:t>
      </w:r>
    </w:p>
    <w:p>
      <w:r>
        <w:t>mov [tmp1], #FA19A0006675DA8BF74E909090909090BD0002EF00BF00104000B900100D00B8B8000000F2AEE333393775F8807FFA68#</w:t>
      </w:r>
    </w:p>
    <w:p>
      <w:r>
        <w:t>add tmp1, 30</w:t>
      </w:r>
    </w:p>
    <w:p>
      <w:r>
        <w:t>mov [tmp1], #75F28B5FFB8B5304833A1077E7837A040075E18BDF83EB11803BA175D7895D008B1A4B895D0483C508EBC99D61909000#</w:t>
      </w:r>
    </w:p>
    <w:p>
      <w:r>
        <w:t>mov tmp1, dllimgbase</w:t>
      </w:r>
    </w:p>
    <w:p>
      <w:r>
        <w:t>add tmp1, 8</w:t>
      </w:r>
    </w:p>
    <w:p>
      <w:r>
        <w:t>mov [tmp1], 1stsecbase</w:t>
      </w:r>
    </w:p>
    <w:p>
      <w:r>
        <w:t>add tmp1, 5         //0D</w:t>
      </w:r>
    </w:p>
    <w:p>
      <w:r>
        <w:t>mov [tmp1], 1stsecsize</w:t>
      </w:r>
    </w:p>
    <w:p>
      <w:r>
        <w:t>add tmp1, 12        //1F</w:t>
      </w:r>
    </w:p>
    <w:p>
      <w:r>
        <w:t>mov [tmp1], 1stsecbase</w:t>
      </w:r>
    </w:p>
    <w:p>
      <w:r>
        <w:t>add tmp1, 8         //27</w:t>
      </w:r>
    </w:p>
    <w:p>
      <w:r>
        <w:t>mov tmp2, 1stsecbase</w:t>
      </w:r>
    </w:p>
    <w:p>
      <w:r>
        <w:t>add tmp2, 1stsecsize</w:t>
      </w:r>
    </w:p>
    <w:p>
      <w:r>
        <w:t>mov [tmp1], tmp2</w:t>
      </w:r>
    </w:p>
    <w:p>
      <w:r>
        <w:t>add tmp1, 0A        //31</w:t>
      </w:r>
    </w:p>
    <w:p>
      <w:r>
        <w:t>mov [tmp1], DFCaddr</w:t>
      </w:r>
    </w:p>
    <w:p>
      <w:r>
        <w:t>add tmp1, 10        //41</w:t>
      </w:r>
    </w:p>
    <w:p>
      <w:r>
        <w:t>mov [tmp1], thunkdataloc</w:t>
      </w:r>
    </w:p>
    <w:p>
      <w:r>
        <w:t>add tmp1, 5         //46</w:t>
      </w:r>
    </w:p>
    <w:p>
      <w:r>
        <w:t>mov [tmp1], 1stsecbase</w:t>
      </w:r>
    </w:p>
    <w:p>
      <w:r>
        <w:t>add tmp1, 5         //4B</w:t>
      </w:r>
    </w:p>
    <w:p>
      <w:r>
        <w:t>mov [tmp1], 1stsecsize</w:t>
      </w:r>
    </w:p>
    <w:p>
      <w:r>
        <w:t>add tmp1, 42        //8D -- end point</w:t>
      </w:r>
    </w:p>
    <w:p>
      <w:r>
        <w:t>bp tmp1</w:t>
      </w:r>
    </w:p>
    <w:p>
      <w:r>
        <w:t>mov tmp7, eip</w:t>
      </w:r>
    </w:p>
    <w:p>
      <w:r>
        <w:t>mov eip, dllimgbase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tmp7</w:t>
      </w:r>
    </w:p>
    <w:p>
      <w:r>
        <w:t>fill dllimgbase, 100, 00</w:t>
      </w:r>
    </w:p>
    <w:p>
      <w:r>
        <w:t>mov count, 160            //Need free space 160 bytes for VB</w:t>
      </w:r>
    </w:p>
    <w:p>
      <w:r>
        <w:t>call FindEMUAddr</w:t>
      </w:r>
    </w:p>
    <w:p/>
    <w:p>
      <w:r>
        <w:t>lab84:</w:t>
      </w:r>
    </w:p>
    <w:p>
      <w:r>
        <w:t>add EmuAddr, 40       //put extra space</w:t>
      </w:r>
    </w:p>
    <w:p>
      <w:r>
        <w:t>mov tmp5, 0           //counter</w:t>
      </w:r>
    </w:p>
    <w:p>
      <w:r>
        <w:t>mov tmp1, AsprAPIloc</w:t>
      </w:r>
    </w:p>
    <w:p>
      <w:r>
        <w:t>add tmp1, 4</w:t>
      </w:r>
    </w:p>
    <w:p>
      <w:r>
        <w:t>mov tmp6, thunkdataloc</w:t>
      </w:r>
    </w:p>
    <w:p>
      <w:r>
        <w:t>mov caller, "lab84"</w:t>
      </w:r>
    </w:p>
    <w:p>
      <w:r>
        <w:t>jmp lab46_2</w:t>
      </w:r>
    </w:p>
    <w:p/>
    <w:p>
      <w:r>
        <w:t>lab85:</w:t>
      </w:r>
    </w:p>
    <w:p>
      <w:r>
        <w:t>mov caller, "nil"</w:t>
      </w:r>
    </w:p>
    <w:p>
      <w:r>
        <w:t>fill thunkdataloc, 100, 00</w:t>
      </w:r>
    </w:p>
    <w:p/>
    <w:p>
      <w:r>
        <w:t>lab90:</w:t>
      </w:r>
    </w:p>
    <w:p>
      <w:r>
        <w:t>bc transit2</w:t>
      </w:r>
    </w:p>
    <w:p>
      <w:r>
        <w:t>cmp VMstartaddr, 0</w:t>
      </w:r>
    </w:p>
    <w:p>
      <w:r>
        <w:t>je lab90_1</w:t>
      </w:r>
    </w:p>
    <w:p>
      <w:r>
        <w:t>mov tmp1, [VMcodeloc+4500]</w:t>
      </w:r>
    </w:p>
    <w:p>
      <w:r>
        <w:t>cmp tmp1, 0</w:t>
      </w:r>
    </w:p>
    <w:p>
      <w:r>
        <w:t>je lab90_1</w:t>
      </w:r>
    </w:p>
    <w:p>
      <w:r>
        <w:t>mov tmp1, VMcodeloc</w:t>
      </w:r>
    </w:p>
    <w:p>
      <w:r>
        <w:t>add tmp1, 4514                   //skip first 14 bytes</w:t>
      </w:r>
    </w:p>
    <w:p>
      <w:r>
        <w:t>mov tmp2, VMstartaddr</w:t>
      </w:r>
    </w:p>
    <w:p>
      <w:r>
        <w:t>add tmp2, 14                     //skip first 14 bytes</w:t>
      </w:r>
    </w:p>
    <w:p>
      <w:r>
        <w:t>mov tmp3, VMlength</w:t>
      </w:r>
    </w:p>
    <w:p>
      <w:r>
        <w:t>sub tmp3, 14                     //skip first 14 bytes</w:t>
      </w:r>
    </w:p>
    <w:p>
      <w:r>
        <w:t>mov [tmp2], [tmp1], tmp3</w:t>
      </w:r>
    </w:p>
    <w:p>
      <w:r>
        <w:t>fill VMcodeloc, 5000, 00</w:t>
      </w:r>
    </w:p>
    <w:p>
      <w:r>
        <w:t>mov VMstartaddr, 0</w:t>
      </w:r>
    </w:p>
    <w:p/>
    <w:p>
      <w:r>
        <w:t>lab90_1:</w:t>
      </w:r>
    </w:p>
    <w:p>
      <w:r>
        <w:t>cob</w:t>
      </w:r>
    </w:p>
    <w:p>
      <w:r>
        <w:t>coe</w:t>
      </w:r>
    </w:p>
    <w:p>
      <w:r>
        <w:t>mov caller, "nil"</w:t>
      </w:r>
    </w:p>
    <w:p>
      <w:r>
        <w:t>mov tmp1, dllimgbase</w:t>
      </w:r>
    </w:p>
    <w:p>
      <w:r>
        <w:t>add tmp1, 1000</w:t>
      </w:r>
    </w:p>
    <w:p>
      <w:r>
        <w:t>find tmp1, #3135330D0A#    //search ASCII"153"</w:t>
      </w:r>
    </w:p>
    <w:p>
      <w:r>
        <w:t>mov tmp2, $RESULT</w:t>
      </w:r>
    </w:p>
    <w:p>
      <w:r>
        <w:t>sub tmp2, 40</w:t>
      </w:r>
    </w:p>
    <w:p>
      <w:r>
        <w:t>find tmp2, #5?5?C3#</w:t>
      </w:r>
    </w:p>
    <w:p>
      <w:r>
        <w:t>mov tmp3, $RESULT</w:t>
      </w:r>
    </w:p>
    <w:p>
      <w:r>
        <w:t>cmp tmp3, 0</w:t>
      </w:r>
    </w:p>
    <w:p>
      <w:r>
        <w:t>je error</w:t>
      </w:r>
    </w:p>
    <w:p>
      <w:r>
        <w:t>add tmp3, 2</w:t>
      </w:r>
    </w:p>
    <w:p>
      <w:r>
        <w:t>rtr</w:t>
      </w:r>
    </w:p>
    <w:p>
      <w:r>
        <w:t>bp tmp3</w:t>
      </w:r>
    </w:p>
    <w:p>
      <w:r>
        <w:t>eob lab91</w:t>
      </w:r>
    </w:p>
    <w:p>
      <w:r>
        <w:t>eoe lab91</w:t>
      </w:r>
    </w:p>
    <w:p>
      <w:r>
        <w:t>esto</w:t>
      </w:r>
    </w:p>
    <w:p/>
    <w:p>
      <w:r>
        <w:t>lab91:</w:t>
      </w:r>
    </w:p>
    <w:p>
      <w:r>
        <w:t>cmp eip, tmp3</w:t>
      </w:r>
    </w:p>
    <w:p>
      <w:r>
        <w:t>je lab92</w:t>
      </w:r>
    </w:p>
    <w:p>
      <w:r>
        <w:t>esto</w:t>
      </w:r>
    </w:p>
    <w:p/>
    <w:p>
      <w:r>
        <w:t>lab92:</w:t>
      </w:r>
    </w:p>
    <w:p>
      <w:r>
        <w:t>bc tmp3</w:t>
      </w:r>
    </w:p>
    <w:p>
      <w:r>
        <w:t>mov tmp1, dllimgbase</w:t>
      </w:r>
    </w:p>
    <w:p>
      <w:r>
        <w:t>add tmp1, 1000</w:t>
      </w:r>
    </w:p>
    <w:p>
      <w:r>
        <w:t>find tmp1, #3130330D0A#     //search ASCII"103"</w:t>
      </w:r>
    </w:p>
    <w:p>
      <w:r>
        <w:t>mov tmp2, $RESULT</w:t>
      </w:r>
    </w:p>
    <w:p>
      <w:r>
        <w:t>cmp tmp2, 0</w:t>
      </w:r>
    </w:p>
    <w:p>
      <w:r>
        <w:t>je wrongver</w:t>
      </w:r>
    </w:p>
    <w:p>
      <w:r>
        <w:t>find tmp2, #8D00C3#        //search "lea eax,[eax]" "ret"</w:t>
      </w:r>
    </w:p>
    <w:p>
      <w:r>
        <w:t>mov tmp1, $RESULT</w:t>
      </w:r>
    </w:p>
    <w:p>
      <w:r>
        <w:t>cmp tmp1, 0</w:t>
      </w:r>
    </w:p>
    <w:p>
      <w:r>
        <w:t>je wrongver</w:t>
      </w:r>
    </w:p>
    <w:p>
      <w:r>
        <w:t>bphws tmp1, "x"</w:t>
      </w:r>
    </w:p>
    <w:p>
      <w:r>
        <w:t>eob lab93</w:t>
      </w:r>
    </w:p>
    <w:p>
      <w:r>
        <w:t>eoe lab93</w:t>
      </w:r>
    </w:p>
    <w:p>
      <w:r>
        <w:t>esto</w:t>
      </w:r>
    </w:p>
    <w:p/>
    <w:p>
      <w:r>
        <w:t>lab93:</w:t>
      </w:r>
    </w:p>
    <w:p>
      <w:r>
        <w:t>cmp eip, tmp1</w:t>
      </w:r>
    </w:p>
    <w:p>
      <w:r>
        <w:t>je lab94</w:t>
      </w:r>
    </w:p>
    <w:p>
      <w:r>
        <w:t>esto</w:t>
      </w:r>
    </w:p>
    <w:p/>
    <w:p>
      <w:r>
        <w:t>lab94:</w:t>
      </w:r>
    </w:p>
    <w:p>
      <w:r>
        <w:t>bphwc tmp1</w:t>
      </w:r>
    </w:p>
    <w:p>
      <w:r>
        <w:t>cob</w:t>
      </w:r>
    </w:p>
    <w:p>
      <w:r>
        <w:t>coe</w:t>
      </w:r>
    </w:p>
    <w:p>
      <w:r>
        <w:t>find eip, #C700E1000000#</w:t>
      </w:r>
    </w:p>
    <w:p>
      <w:r>
        <w:t>mov tmp1, $RESULT</w:t>
      </w:r>
    </w:p>
    <w:p>
      <w:r>
        <w:t>cmp tmp1, 0</w:t>
      </w:r>
    </w:p>
    <w:p>
      <w:r>
        <w:t>jne lab95</w:t>
      </w:r>
    </w:p>
    <w:p>
      <w:r>
        <w:t>find eip, #C600E1#</w:t>
      </w:r>
    </w:p>
    <w:p>
      <w:r>
        <w:t>mov tmp1, $RESULT</w:t>
      </w:r>
    </w:p>
    <w:p>
      <w:r>
        <w:t>cmp tmp1, 0</w:t>
      </w:r>
    </w:p>
    <w:p>
      <w:r>
        <w:t>je error</w:t>
      </w:r>
    </w:p>
    <w:p/>
    <w:p>
      <w:r>
        <w:t>lab95:</w:t>
      </w:r>
    </w:p>
    <w:p>
      <w:r>
        <w:t>find tmp1, #A1????????894?#  //search "mov eax, [xxxxxxxx]","mov [e?p+??],reg32"</w:t>
      </w:r>
    </w:p>
    <w:p>
      <w:r>
        <w:t>mov tmp3, $RESULT</w:t>
      </w:r>
    </w:p>
    <w:p>
      <w:r>
        <w:t>cmp tmp3, 0</w:t>
      </w:r>
    </w:p>
    <w:p>
      <w:r>
        <w:t>je error</w:t>
      </w:r>
    </w:p>
    <w:p>
      <w:r>
        <w:t>mov tmp2, 0</w:t>
      </w:r>
    </w:p>
    <w:p>
      <w:r>
        <w:t>mov tmp2, [tmp3+1]</w:t>
      </w:r>
    </w:p>
    <w:p>
      <w:r>
        <w:t>mov tmp1, [tmp2]</w:t>
      </w:r>
    </w:p>
    <w:p>
      <w:r>
        <w:t>cmp tmp1, 0</w:t>
      </w:r>
    </w:p>
    <w:p>
      <w:r>
        <w:t>jne lab99</w:t>
      </w:r>
    </w:p>
    <w:p/>
    <w:p>
      <w:r>
        <w:t>lab98:</w:t>
      </w:r>
    </w:p>
    <w:p>
      <w:r>
        <w:t>rtr</w:t>
      </w:r>
    </w:p>
    <w:p>
      <w:r>
        <w:t xml:space="preserve">sti </w:t>
      </w:r>
    </w:p>
    <w:p>
      <w:r>
        <w:t>GMEMI eip, MEMORYOWNER</w:t>
      </w:r>
    </w:p>
    <w:p>
      <w:r>
        <w:t>mov tmp3, $RESULT</w:t>
      </w:r>
    </w:p>
    <w:p>
      <w:r>
        <w:t>mov tmp2, lastsecbase</w:t>
      </w:r>
    </w:p>
    <w:p>
      <w:r>
        <w:t>add tmp2, lastsecsize</w:t>
      </w:r>
    </w:p>
    <w:p>
      <w:r>
        <w:t>cmp tmp3, tmp2</w:t>
      </w:r>
    </w:p>
    <w:p>
      <w:r>
        <w:t>ja lab98_1</w:t>
      </w:r>
    </w:p>
    <w:p>
      <w:r>
        <w:t>cmp 1stsecbase, tmp3</w:t>
      </w:r>
    </w:p>
    <w:p>
      <w:r>
        <w:t>jb error</w:t>
      </w:r>
    </w:p>
    <w:p>
      <w:r>
        <w:t>GMEMI eip, MEMORYSIZE</w:t>
      </w:r>
    </w:p>
    <w:p>
      <w:r>
        <w:t>mov tmp1, $RESULT</w:t>
      </w:r>
    </w:p>
    <w:p>
      <w:r>
        <w:t>add tmp3, tmp1</w:t>
      </w:r>
    </w:p>
    <w:p>
      <w:r>
        <w:t>eval "eip &gt; 0{tmp3}"</w:t>
      </w:r>
    </w:p>
    <w:p>
      <w:r>
        <w:t>jmp lab98_2</w:t>
      </w:r>
    </w:p>
    <w:p/>
    <w:p>
      <w:r>
        <w:t>lab98_1:</w:t>
      </w:r>
    </w:p>
    <w:p>
      <w:r>
        <w:t>eval "eip &lt; 0{tmp3}"</w:t>
      </w:r>
    </w:p>
    <w:p/>
    <w:p>
      <w:r>
        <w:t>lab98_2:</w:t>
      </w:r>
    </w:p>
    <w:p>
      <w:r>
        <w:t>ticnd $RESULT</w:t>
      </w:r>
    </w:p>
    <w:p>
      <w:r>
        <w:t>mov tmp1, eip</w:t>
      </w:r>
    </w:p>
    <w:p>
      <w:r>
        <w:t>sub tmp1, imgbase</w:t>
      </w:r>
    </w:p>
    <w:p>
      <w:r>
        <w:t>mov OEP_rva, tmp1</w:t>
      </w:r>
    </w:p>
    <w:p>
      <w:r>
        <w:t>cmp sdksccount, 0</w:t>
      </w:r>
    </w:p>
    <w:p>
      <w:r>
        <w:t>je lab141         //Go to dump file</w:t>
      </w:r>
    </w:p>
    <w:p>
      <w:r>
        <w:t>mov tmp3, eip</w:t>
      </w:r>
    </w:p>
    <w:p>
      <w:r>
        <w:t>jmp lab104</w:t>
      </w:r>
    </w:p>
    <w:p/>
    <w:p>
      <w:r>
        <w:t>lab99:</w:t>
      </w:r>
    </w:p>
    <w:p>
      <w:r>
        <w:t>bp tmp1</w:t>
      </w:r>
    </w:p>
    <w:p>
      <w:r>
        <w:t>eob lab99_1</w:t>
      </w:r>
    </w:p>
    <w:p>
      <w:r>
        <w:t>eoe lab99_1</w:t>
      </w:r>
    </w:p>
    <w:p>
      <w:r>
        <w:t>esto</w:t>
      </w:r>
    </w:p>
    <w:p/>
    <w:p>
      <w:r>
        <w:t>lab99_1:</w:t>
      </w:r>
    </w:p>
    <w:p>
      <w:r>
        <w:t>cmp eip, tmp1</w:t>
      </w:r>
    </w:p>
    <w:p>
      <w:r>
        <w:t>je lab99_2</w:t>
      </w:r>
    </w:p>
    <w:p>
      <w:r>
        <w:t>esto</w:t>
      </w:r>
    </w:p>
    <w:p/>
    <w:p>
      <w:r>
        <w:t>lab99_2:</w:t>
      </w:r>
    </w:p>
    <w:p>
      <w:r>
        <w:t>bc tmp1</w:t>
      </w:r>
    </w:p>
    <w:p>
      <w:r>
        <w:t>mov OEPscaddr, eip</w:t>
      </w:r>
    </w:p>
    <w:p>
      <w:r>
        <w:t>find eip, #0000000000000000#</w:t>
      </w:r>
    </w:p>
    <w:p>
      <w:r>
        <w:t>mov patchaddr, $RESULT</w:t>
      </w:r>
    </w:p>
    <w:p>
      <w:r>
        <w:t>mov tmp1, patchaddr</w:t>
      </w:r>
    </w:p>
    <w:p>
      <w:r>
        <w:t>add tmp1, 8</w:t>
      </w:r>
    </w:p>
    <w:p>
      <w:r>
        <w:t>mov tmp4, 10</w:t>
      </w:r>
    </w:p>
    <w:p/>
    <w:p>
      <w:r>
        <w:t>loop16:</w:t>
      </w:r>
    </w:p>
    <w:p>
      <w:r>
        <w:t>cmp tmp4, 0</w:t>
      </w:r>
    </w:p>
    <w:p>
      <w:r>
        <w:t>je notfound</w:t>
      </w:r>
    </w:p>
    <w:p>
      <w:r>
        <w:t>mov tmp2, [tmp1], 1</w:t>
      </w:r>
    </w:p>
    <w:p>
      <w:r>
        <w:t>cmp tmp2, 0</w:t>
      </w:r>
    </w:p>
    <w:p>
      <w:r>
        <w:t>jne lab100</w:t>
      </w:r>
    </w:p>
    <w:p>
      <w:r>
        <w:t>add tmp1, 1</w:t>
      </w:r>
    </w:p>
    <w:p>
      <w:r>
        <w:t>sub tmp4, 1</w:t>
      </w:r>
    </w:p>
    <w:p>
      <w:r>
        <w:t>jmp loop16</w:t>
      </w:r>
    </w:p>
    <w:p/>
    <w:p>
      <w:r>
        <w:t>lab100:</w:t>
      </w:r>
    </w:p>
    <w:p>
      <w:r>
        <w:t>add tmp1, 3</w:t>
      </w:r>
    </w:p>
    <w:p>
      <w:r>
        <w:t>mov tmp2, [tmp1], 1</w:t>
      </w:r>
    </w:p>
    <w:p>
      <w:r>
        <w:t>//and tmp2, ff</w:t>
      </w:r>
    </w:p>
    <w:p>
      <w:r>
        <w:t>cmp tmp2, 0</w:t>
      </w:r>
    </w:p>
    <w:p>
      <w:r>
        <w:t>jne error</w:t>
      </w:r>
    </w:p>
    <w:p>
      <w:r>
        <w:t>sub tmp1, b</w:t>
      </w:r>
    </w:p>
    <w:p>
      <w:r>
        <w:t>mov vcrefend, tmp1</w:t>
      </w:r>
    </w:p>
    <w:p>
      <w:r>
        <w:t>sub tmp1, 4</w:t>
      </w:r>
    </w:p>
    <w:p>
      <w:r>
        <w:t>mov tmp4, 200</w:t>
      </w:r>
    </w:p>
    <w:p>
      <w:r>
        <w:t>mov count, 0</w:t>
      </w:r>
    </w:p>
    <w:p/>
    <w:p>
      <w:r>
        <w:t>loop17:</w:t>
      </w:r>
    </w:p>
    <w:p>
      <w:r>
        <w:t>cmp tmp4, 0</w:t>
      </w:r>
    </w:p>
    <w:p>
      <w:r>
        <w:t>je notfound</w:t>
      </w:r>
    </w:p>
    <w:p>
      <w:r>
        <w:t>mov tmp2, [tmp1]</w:t>
      </w:r>
    </w:p>
    <w:p>
      <w:r>
        <w:t>cmp tmp2, 00000000</w:t>
      </w:r>
    </w:p>
    <w:p>
      <w:r>
        <w:t>je lab101</w:t>
      </w:r>
    </w:p>
    <w:p>
      <w:r>
        <w:t>sub tmp1, 8</w:t>
      </w:r>
    </w:p>
    <w:p>
      <w:r>
        <w:t>sub tmp4, 8</w:t>
      </w:r>
    </w:p>
    <w:p>
      <w:r>
        <w:t>jmp loop17</w:t>
      </w:r>
    </w:p>
    <w:p/>
    <w:p>
      <w:r>
        <w:t>lab101:</w:t>
      </w:r>
    </w:p>
    <w:p>
      <w:r>
        <w:t>cmp count, 1</w:t>
      </w:r>
    </w:p>
    <w:p>
      <w:r>
        <w:t>je lab102</w:t>
      </w:r>
    </w:p>
    <w:p>
      <w:r>
        <w:t>add count, 1</w:t>
      </w:r>
    </w:p>
    <w:p>
      <w:r>
        <w:t>sub tmp1, 8</w:t>
      </w:r>
    </w:p>
    <w:p>
      <w:r>
        <w:t>sub tmp4, 8</w:t>
      </w:r>
    </w:p>
    <w:p>
      <w:r>
        <w:t>jmp loop17</w:t>
      </w:r>
    </w:p>
    <w:p/>
    <w:p>
      <w:r>
        <w:t>lab102:</w:t>
      </w:r>
    </w:p>
    <w:p>
      <w:r>
        <w:t>mov tmp4, tmp1</w:t>
      </w:r>
    </w:p>
    <w:p>
      <w:r>
        <w:t>add tmp4, 4</w:t>
      </w:r>
    </w:p>
    <w:p>
      <w:r>
        <w:t>mov vcrefstart, tmp4</w:t>
      </w:r>
    </w:p>
    <w:p/>
    <w:p>
      <w:r>
        <w:t>loop18:</w:t>
      </w:r>
    </w:p>
    <w:p>
      <w:r>
        <w:t>cmp tmp4, vcrefend</w:t>
      </w:r>
    </w:p>
    <w:p>
      <w:r>
        <w:t>jae lab103</w:t>
      </w:r>
    </w:p>
    <w:p>
      <w:r>
        <w:t>mov tmp1, [tmp4]</w:t>
      </w:r>
    </w:p>
    <w:p>
      <w:r>
        <w:t>add tmp1, imgbase</w:t>
      </w:r>
    </w:p>
    <w:p>
      <w:r>
        <w:t>eval "{tmp1}"</w:t>
      </w:r>
    </w:p>
    <w:p>
      <w:r>
        <w:t>add tmp4, 4</w:t>
      </w:r>
    </w:p>
    <w:p>
      <w:r>
        <w:t>mov tmp2, [tmp4]</w:t>
      </w:r>
    </w:p>
    <w:p>
      <w:r>
        <w:t>add tmp2, OEPscaddr             //tmp2== address to put comment</w:t>
      </w:r>
    </w:p>
    <w:p>
      <w:r>
        <w:t>cmt tmp2, $RESULT</w:t>
      </w:r>
    </w:p>
    <w:p>
      <w:r>
        <w:t>add tmp4, 4</w:t>
      </w:r>
    </w:p>
    <w:p>
      <w:r>
        <w:t>jmp loop18</w:t>
      </w:r>
    </w:p>
    <w:p/>
    <w:p>
      <w:r>
        <w:t>lab103:</w:t>
      </w:r>
    </w:p>
    <w:p>
      <w:r>
        <w:t>mov tmp1, vcrefend</w:t>
      </w:r>
    </w:p>
    <w:p>
      <w:r>
        <w:t>sub tmp1, vcrefstart</w:t>
      </w:r>
    </w:p>
    <w:p>
      <w:r>
        <w:t>mov sttablesize, tmp1</w:t>
      </w:r>
    </w:p>
    <w:p>
      <w:r>
        <w:t>dm vcrefstart, sttablesize, "st_table.bin"</w:t>
      </w:r>
    </w:p>
    <w:p>
      <w:r>
        <w:t>GCMT eip</w:t>
      </w:r>
    </w:p>
    <w:p>
      <w:r>
        <w:t>mov tmp1, $RESULT</w:t>
      </w:r>
    </w:p>
    <w:p>
      <w:r>
        <w:t>ATOI tmp1</w:t>
      </w:r>
    </w:p>
    <w:p>
      <w:r>
        <w:t>mov tmp2, $RESULT</w:t>
      </w:r>
    </w:p>
    <w:p>
      <w:r>
        <w:t>sub tmp2, imgbase</w:t>
      </w:r>
    </w:p>
    <w:p>
      <w:r>
        <w:t>mov OEP_rva, tmp2</w:t>
      </w:r>
    </w:p>
    <w:p>
      <w:r>
        <w:t>mov tmp3, $RESULT</w:t>
      </w:r>
    </w:p>
    <w:p/>
    <w:p>
      <w:r>
        <w:t>lab104:</w:t>
      </w:r>
    </w:p>
    <w:p>
      <w:r>
        <w:t>mov tmp1, lastsecbase</w:t>
      </w:r>
    </w:p>
    <w:p>
      <w:r>
        <w:t>add tmp1, lastsecsize</w:t>
      </w:r>
    </w:p>
    <w:p/>
    <w:p>
      <w:r>
        <w:t>lab106_1:</w:t>
      </w:r>
    </w:p>
    <w:p>
      <w:r>
        <w:t>mov virtualsec, tmp1</w:t>
      </w:r>
    </w:p>
    <w:p>
      <w:r>
        <w:t>mov tmp1, 0</w:t>
      </w:r>
    </w:p>
    <w:p>
      <w:r>
        <w:t>cmp SDKsize, 0</w:t>
      </w:r>
    </w:p>
    <w:p>
      <w:r>
        <w:t>je lab106_2</w:t>
      </w:r>
    </w:p>
    <w:p>
      <w:r>
        <w:t>//With SDK stolen section</w:t>
      </w:r>
    </w:p>
    <w:p>
      <w:r>
        <w:t>mov newphysecsize, SDKsize</w:t>
      </w:r>
    </w:p>
    <w:p/>
    <w:p>
      <w:r>
        <w:t>lab106_2:</w:t>
      </w:r>
    </w:p>
    <w:p>
      <w:r>
        <w:t>cmp OEPscaddr, 0</w:t>
      </w:r>
    </w:p>
    <w:p>
      <w:r>
        <w:t>je lab106_3</w:t>
      </w:r>
    </w:p>
    <w:p>
      <w:r>
        <w:t>//With OEP stolen code</w:t>
      </w:r>
    </w:p>
    <w:p>
      <w:r>
        <w:t>GMEMI OEPscaddr, MEMORYSIZE</w:t>
      </w:r>
    </w:p>
    <w:p>
      <w:r>
        <w:t>mov tmp2, $RESULT</w:t>
      </w:r>
    </w:p>
    <w:p>
      <w:r>
        <w:t>add newphysecsize, tmp2</w:t>
      </w:r>
    </w:p>
    <w:p/>
    <w:p>
      <w:r>
        <w:t>lab106_3:</w:t>
      </w:r>
    </w:p>
    <w:p>
      <w:r>
        <w:t>cmp 55sc, 1</w:t>
      </w:r>
    </w:p>
    <w:p>
      <w:r>
        <w:t>jne lab106_4</w:t>
      </w:r>
    </w:p>
    <w:p>
      <w:r>
        <w:t>//wz std function</w:t>
      </w:r>
    </w:p>
    <w:p>
      <w:r>
        <w:t xml:space="preserve">add newphysecsize, 1000 </w:t>
      </w:r>
    </w:p>
    <w:p/>
    <w:p>
      <w:r>
        <w:t>lab106_4:</w:t>
      </w:r>
    </w:p>
    <w:p>
      <w:r>
        <w:t>add newphysecsize, 1000     //extra 1000 bytes</w:t>
      </w:r>
    </w:p>
    <w:p>
      <w:r>
        <w:t>alloc newphysecsize</w:t>
      </w:r>
    </w:p>
    <w:p>
      <w:r>
        <w:t>mov newphysec, $RESULT</w:t>
      </w:r>
    </w:p>
    <w:p>
      <w:r>
        <w:t>//log newphysec</w:t>
      </w:r>
    </w:p>
    <w:p>
      <w:r>
        <w:t>cmp dataloc, 0</w:t>
      </w:r>
    </w:p>
    <w:p>
      <w:r>
        <w:t>jne lab106_5</w:t>
      </w:r>
    </w:p>
    <w:p>
      <w:r>
        <w:t>alloc 4000</w:t>
      </w:r>
    </w:p>
    <w:p>
      <w:r>
        <w:t>mov dataloc, $RESULT</w:t>
      </w:r>
    </w:p>
    <w:p>
      <w:r>
        <w:t>//log dataloc</w:t>
      </w:r>
    </w:p>
    <w:p>
      <w:r>
        <w:t>jmp lab106_6</w:t>
      </w:r>
    </w:p>
    <w:p/>
    <w:p>
      <w:r>
        <w:t>lab106_5:</w:t>
      </w:r>
    </w:p>
    <w:p>
      <w:r>
        <w:t>fill dataloc, 4000, 00      //clear data</w:t>
      </w:r>
    </w:p>
    <w:p/>
    <w:p>
      <w:r>
        <w:t>lab106_6:</w:t>
      </w:r>
    </w:p>
    <w:p>
      <w:r>
        <w:t>cmp OEPscaddr, 0</w:t>
      </w:r>
    </w:p>
    <w:p>
      <w:r>
        <w:t>je lab121</w:t>
      </w:r>
    </w:p>
    <w:p/>
    <w:p>
      <w:r>
        <w:t>//analyse OEP stolen code</w:t>
      </w:r>
    </w:p>
    <w:p>
      <w:r>
        <w:t>find dllimgbase, #33340D0A#</w:t>
      </w:r>
    </w:p>
    <w:p>
      <w:r>
        <w:t>mov tmp1, $RESULT</w:t>
      </w:r>
    </w:p>
    <w:p>
      <w:r>
        <w:t>cmp tmp1, 0</w:t>
      </w:r>
    </w:p>
    <w:p>
      <w:r>
        <w:t>je error</w:t>
      </w:r>
    </w:p>
    <w:p>
      <w:r>
        <w:t>find tmp1, #FF35????????68#</w:t>
      </w:r>
    </w:p>
    <w:p>
      <w:r>
        <w:t>mov tmp2, $RESULT</w:t>
      </w:r>
    </w:p>
    <w:p>
      <w:r>
        <w:t>cmp tmp2, 0</w:t>
      </w:r>
    </w:p>
    <w:p>
      <w:r>
        <w:t>je error</w:t>
      </w:r>
    </w:p>
    <w:p>
      <w:r>
        <w:t>mov tmp1, [tmp2+2]</w:t>
      </w:r>
    </w:p>
    <w:p>
      <w:r>
        <w:t>mov scstk, [tmp1]</w:t>
      </w:r>
    </w:p>
    <w:p>
      <w:r>
        <w:t>//log scstk</w:t>
      </w:r>
    </w:p>
    <w:p/>
    <w:p>
      <w:r>
        <w:t>//chk free space</w:t>
      </w:r>
    </w:p>
    <w:p>
      <w:r>
        <w:t>mov patchaddr, vcrefend</w:t>
      </w:r>
    </w:p>
    <w:p>
      <w:r>
        <w:t>add patchaddr, 20</w:t>
      </w:r>
    </w:p>
    <w:p>
      <w:r>
        <w:t>and patchaddr, fffffff0</w:t>
      </w:r>
    </w:p>
    <w:p>
      <w:r>
        <w:t>//log patchaddr</w:t>
      </w:r>
    </w:p>
    <w:p>
      <w:r>
        <w:t>GMEMI OEPscaddr, MEMORYSIZE</w:t>
      </w:r>
    </w:p>
    <w:p>
      <w:r>
        <w:t>mov tmp1, $RESULT</w:t>
      </w:r>
    </w:p>
    <w:p>
      <w:r>
        <w:t>GMEMI OEPscaddr, MEMORYOWNER</w:t>
      </w:r>
    </w:p>
    <w:p>
      <w:r>
        <w:t>mov tmp2, $RESULT</w:t>
      </w:r>
    </w:p>
    <w:p>
      <w:r>
        <w:t>mov tmp3, tmp1</w:t>
      </w:r>
    </w:p>
    <w:p/>
    <w:p>
      <w:r>
        <w:t>//Assume every 1000 bytes will need A0 bytes of free space</w:t>
      </w:r>
    </w:p>
    <w:p>
      <w:r>
        <w:t>shr tmp3, 0C</w:t>
      </w:r>
    </w:p>
    <w:p>
      <w:r>
        <w:t>mov tmp4, tmp3</w:t>
      </w:r>
    </w:p>
    <w:p>
      <w:r>
        <w:t>shl tmp3, 7</w:t>
      </w:r>
    </w:p>
    <w:p>
      <w:r>
        <w:t>shl tmp4, 5</w:t>
      </w:r>
    </w:p>
    <w:p>
      <w:r>
        <w:t>add tmp3, tmp4</w:t>
      </w:r>
    </w:p>
    <w:p>
      <w:r>
        <w:t>//log tmp3, "Free space need = "</w:t>
      </w:r>
    </w:p>
    <w:p>
      <w:r>
        <w:t>add tmp1, tmp2</w:t>
      </w:r>
    </w:p>
    <w:p>
      <w:r>
        <w:t>sub tmp1, patchaddr</w:t>
      </w:r>
    </w:p>
    <w:p>
      <w:r>
        <w:t>//log tmp1, "Free space exist = "</w:t>
      </w:r>
    </w:p>
    <w:p>
      <w:r>
        <w:t>cmp tmp1, tmp3</w:t>
      </w:r>
    </w:p>
    <w:p>
      <w:r>
        <w:t>ja lab107</w:t>
      </w:r>
    </w:p>
    <w:p>
      <w:r>
        <w:t>mov patchaddr, lastsecbase</w:t>
      </w:r>
    </w:p>
    <w:p>
      <w:r>
        <w:t>jmp lab108</w:t>
      </w:r>
    </w:p>
    <w:p/>
    <w:p>
      <w:r>
        <w:t>lab107:</w:t>
      </w:r>
    </w:p>
    <w:p>
      <w:r>
        <w:t>mov patchinsamesec, 1</w:t>
      </w:r>
    </w:p>
    <w:p/>
    <w:p>
      <w:r>
        <w:t>lab108:</w:t>
      </w:r>
    </w:p>
    <w:p>
      <w:r>
        <w:t>call FillSCPatch</w:t>
      </w:r>
    </w:p>
    <w:p/>
    <w:p>
      <w:r>
        <w:t>lab109:</w:t>
      </w:r>
    </w:p>
    <w:p>
      <w:r>
        <w:t>mov caller, "nil"</w:t>
      </w:r>
    </w:p>
    <w:p>
      <w:r>
        <w:t>mov tmp1, dllimgbase</w:t>
      </w:r>
    </w:p>
    <w:p>
      <w:r>
        <w:t>mov tmp2, dataloc</w:t>
      </w:r>
    </w:p>
    <w:p>
      <w:r>
        <w:t>add tmp2, 800     //dataloc+800</w:t>
      </w:r>
    </w:p>
    <w:p>
      <w:r>
        <w:t>mov tmp3, tmp1</w:t>
      </w:r>
    </w:p>
    <w:p>
      <w:r>
        <w:t>add tmp3, 0D00    //dllimgbase+D00</w:t>
      </w:r>
    </w:p>
    <w:p>
      <w:r>
        <w:t>add tmp1, 5       //5</w:t>
      </w:r>
    </w:p>
    <w:p>
      <w:r>
        <w:t>mov [tmp1], tmp3</w:t>
      </w:r>
    </w:p>
    <w:p>
      <w:r>
        <w:t>add tmp1, 5       //0A</w:t>
      </w:r>
    </w:p>
    <w:p>
      <w:r>
        <w:t>mov [tmp1], scstk</w:t>
      </w:r>
    </w:p>
    <w:p>
      <w:r>
        <w:t>add tmp1, 0D      //17</w:t>
      </w:r>
    </w:p>
    <w:p>
      <w:r>
        <w:t>mov [tmp1], tmp2</w:t>
      </w:r>
    </w:p>
    <w:p>
      <w:r>
        <w:t>add tmp1, 2A      //41</w:t>
      </w:r>
    </w:p>
    <w:p>
      <w:r>
        <w:t>mov [tmp1], vcrefstart</w:t>
      </w:r>
    </w:p>
    <w:p>
      <w:r>
        <w:t>add tmp1, 19      //5A</w:t>
      </w:r>
    </w:p>
    <w:p>
      <w:r>
        <w:t>mov [tmp1], tmp2</w:t>
      </w:r>
    </w:p>
    <w:p>
      <w:r>
        <w:t>add tmp1, 7       //61</w:t>
      </w:r>
    </w:p>
    <w:p>
      <w:r>
        <w:t>mov [tmp1], patchaddr</w:t>
      </w:r>
    </w:p>
    <w:p>
      <w:r>
        <w:t>add tmp1, 5       //66</w:t>
      </w:r>
    </w:p>
    <w:p>
      <w:r>
        <w:t>mov [tmp1], scstk</w:t>
      </w:r>
    </w:p>
    <w:p>
      <w:r>
        <w:t>add tmp1, 77F     //7E5</w:t>
      </w:r>
    </w:p>
    <w:p>
      <w:r>
        <w:t>mov [tmp1], vcrefstart</w:t>
      </w:r>
    </w:p>
    <w:p>
      <w:r>
        <w:t>add tmp1, d       //7F2</w:t>
      </w:r>
    </w:p>
    <w:p>
      <w:r>
        <w:t>mov [tmp1], vcrefend</w:t>
      </w:r>
    </w:p>
    <w:p>
      <w:r>
        <w:t>mov tmp4, dllimgbase</w:t>
      </w:r>
    </w:p>
    <w:p>
      <w:r>
        <w:t>add tmp4, C9C</w:t>
      </w:r>
    </w:p>
    <w:p>
      <w:r>
        <w:t>mov tmp1, dataloc</w:t>
      </w:r>
    </w:p>
    <w:p>
      <w:r>
        <w:t>add tmp1, 1000</w:t>
      </w:r>
    </w:p>
    <w:p>
      <w:r>
        <w:t>mov [tmp4], tmp1</w:t>
      </w:r>
    </w:p>
    <w:p>
      <w:r>
        <w:t>add tmp4, 4</w:t>
      </w:r>
    </w:p>
    <w:p>
      <w:r>
        <w:t>mov [tmp4], dataloc</w:t>
      </w:r>
    </w:p>
    <w:p>
      <w:r>
        <w:t>mov tmp4, dllimgbase</w:t>
      </w:r>
    </w:p>
    <w:p>
      <w:r>
        <w:t>add tmp4, 7D9             //end point</w:t>
      </w:r>
    </w:p>
    <w:p>
      <w:r>
        <w:t>bp tmp4</w:t>
      </w:r>
    </w:p>
    <w:p>
      <w:r>
        <w:t>mov tmp5, tmp4</w:t>
      </w:r>
    </w:p>
    <w:p>
      <w:r>
        <w:t>add tmp5, 7               //error point 7E0</w:t>
      </w:r>
    </w:p>
    <w:p>
      <w:r>
        <w:t>bp tmp5</w:t>
      </w:r>
    </w:p>
    <w:p>
      <w:r>
        <w:t>mov tmp7, eip             //save eip</w:t>
      </w:r>
    </w:p>
    <w:p>
      <w:r>
        <w:t>mov eip, dllimgbase</w:t>
      </w:r>
    </w:p>
    <w:p>
      <w:r>
        <w:t>eob lab110</w:t>
      </w:r>
    </w:p>
    <w:p>
      <w:r>
        <w:t>eoe lab110</w:t>
      </w:r>
    </w:p>
    <w:p>
      <w:r>
        <w:t>esto</w:t>
      </w:r>
    </w:p>
    <w:p/>
    <w:p>
      <w:r>
        <w:t>lab110:</w:t>
      </w:r>
    </w:p>
    <w:p>
      <w:r>
        <w:t>cmp eip, tmp5</w:t>
      </w:r>
    </w:p>
    <w:p>
      <w:r>
        <w:t>je patcherr</w:t>
      </w:r>
    </w:p>
    <w:p>
      <w:r>
        <w:t>cmp eip, tmp4</w:t>
      </w:r>
    </w:p>
    <w:p>
      <w:r>
        <w:t>je lab111</w:t>
      </w:r>
    </w:p>
    <w:p>
      <w:r>
        <w:t>jmp error</w:t>
      </w:r>
    </w:p>
    <w:p/>
    <w:p>
      <w:r>
        <w:t>lab111:</w:t>
      </w:r>
    </w:p>
    <w:p>
      <w:r>
        <w:t>bc tmp4</w:t>
      </w:r>
    </w:p>
    <w:p>
      <w:r>
        <w:t>bc tmp5</w:t>
      </w:r>
    </w:p>
    <w:p>
      <w:r>
        <w:t>mov eip, tmp7</w:t>
      </w:r>
    </w:p>
    <w:p>
      <w:r>
        <w:t>mov tmp1, dllimgbase</w:t>
      </w:r>
    </w:p>
    <w:p>
      <w:r>
        <w:t>add tmp1, CAC</w:t>
      </w:r>
    </w:p>
    <w:p>
      <w:r>
        <w:t>mov patchendaddr, [tmp1]</w:t>
      </w:r>
    </w:p>
    <w:p>
      <w:r>
        <w:t>//msg "OEP 偷代码分析完毕!"</w:t>
      </w:r>
    </w:p>
    <w:p>
      <w:r>
        <w:t>//pause</w:t>
      </w:r>
    </w:p>
    <w:p>
      <w:r>
        <w:t>fill dllimgbase, 0d00, 00      //cleaning location storing call xxxxxxxx address</w:t>
      </w:r>
    </w:p>
    <w:p>
      <w:r>
        <w:t>mov curzeroVA, eip</w:t>
      </w:r>
    </w:p>
    <w:p>
      <w:r>
        <w:t>mov newzeroVA, newphysec</w:t>
      </w:r>
    </w:p>
    <w:p>
      <w:r>
        <w:t>mov virzeroVA, virtualsec</w:t>
      </w:r>
    </w:p>
    <w:p>
      <w:r>
        <w:t>mov tmp1, vcrefend</w:t>
      </w:r>
    </w:p>
    <w:p>
      <w:r>
        <w:t>mov tmp2, [tmp1+0C]</w:t>
      </w:r>
    </w:p>
    <w:p>
      <w:r>
        <w:t>add tmp2, OEPscaddr</w:t>
      </w:r>
    </w:p>
    <w:p>
      <w:r>
        <w:t>mov findendaddr, tmp2</w:t>
      </w:r>
    </w:p>
    <w:p>
      <w:r>
        <w:t>mov caller1, "lab111"</w:t>
      </w:r>
    </w:p>
    <w:p>
      <w:r>
        <w:t>jmp lab160                 //copy code to new section</w:t>
      </w:r>
    </w:p>
    <w:p/>
    <w:p>
      <w:r>
        <w:t>lab113:</w:t>
      </w:r>
    </w:p>
    <w:p>
      <w:r>
        <w:t>mov caller1, "nil"</w:t>
      </w:r>
    </w:p>
    <w:p>
      <w:r>
        <w:t>cmp patchinsamesec, 1</w:t>
      </w:r>
    </w:p>
    <w:p>
      <w:r>
        <w:t>je lab121</w:t>
      </w:r>
    </w:p>
    <w:p>
      <w:r>
        <w:t>fill lastsecbase, lastsecsize, 00</w:t>
      </w:r>
    </w:p>
    <w:p>
      <w:r>
        <w:t>mov patchinsamesec, 0      //restore flag</w:t>
      </w:r>
    </w:p>
    <w:p/>
    <w:p>
      <w:r>
        <w:t>//Analyse SDK stolen code</w:t>
      </w:r>
    </w:p>
    <w:p>
      <w:r>
        <w:t>lab121:</w:t>
      </w:r>
    </w:p>
    <w:p>
      <w:r>
        <w:t>cmp sdksccount, 0</w:t>
      </w:r>
    </w:p>
    <w:p>
      <w:r>
        <w:t>je lab141</w:t>
      </w:r>
    </w:p>
    <w:p>
      <w:r>
        <w:t>mov count, 0           //counter for fixed sdk stolen code section</w:t>
      </w:r>
    </w:p>
    <w:p>
      <w:r>
        <w:t>mov tmp1, [xtrascloc]</w:t>
      </w:r>
    </w:p>
    <w:p>
      <w:r>
        <w:t>cmp tmp1, 0</w:t>
      </w:r>
    </w:p>
    <w:p>
      <w:r>
        <w:t>je lab150</w:t>
      </w:r>
    </w:p>
    <w:p/>
    <w:p>
      <w:r>
        <w:t>lab122:</w:t>
      </w:r>
    </w:p>
    <w:p>
      <w:r>
        <w:t>mov tmp1, dllimgbase</w:t>
      </w:r>
    </w:p>
    <w:p>
      <w:r>
        <w:t>add tmp1, EF0           //dllimgbase+EF0</w:t>
      </w:r>
    </w:p>
    <w:p>
      <w:r>
        <w:t>mov [tmp1], xtrascloc</w:t>
      </w:r>
    </w:p>
    <w:p/>
    <w:p>
      <w:r>
        <w:t>lab123:</w:t>
      </w:r>
    </w:p>
    <w:p>
      <w:r>
        <w:t>mov tmp1, dllimgbase</w:t>
      </w:r>
    </w:p>
    <w:p>
      <w:r>
        <w:t>add tmp1, EF0</w:t>
      </w:r>
    </w:p>
    <w:p>
      <w:r>
        <w:t>mov tmp4, [tmp1]</w:t>
      </w:r>
    </w:p>
    <w:p>
      <w:r>
        <w:t>mov scstk, [tmp4]</w:t>
      </w:r>
    </w:p>
    <w:p>
      <w:r>
        <w:t>cmp scstk, 0</w:t>
      </w:r>
    </w:p>
    <w:p>
      <w:r>
        <w:t>je lab150</w:t>
      </w:r>
    </w:p>
    <w:p>
      <w:r>
        <w:t>//log scstk</w:t>
      </w:r>
    </w:p>
    <w:p>
      <w:r>
        <w:t>add tmp4, 4</w:t>
      </w:r>
    </w:p>
    <w:p>
      <w:r>
        <w:t xml:space="preserve">mov [tmp1], tmp4          //address point to next stolen code section  </w:t>
      </w:r>
    </w:p>
    <w:p>
      <w:r>
        <w:t>mov sdkscaddr, [scstk+18]</w:t>
      </w:r>
    </w:p>
    <w:p>
      <w:r>
        <w:t>cmp sdkscaddr, 0</w:t>
      </w:r>
    </w:p>
    <w:p>
      <w:r>
        <w:t>je lab131</w:t>
      </w:r>
    </w:p>
    <w:p>
      <w:r>
        <w:t>log sdkscaddr, "SDK 偷窃代码区段地址 = "</w:t>
      </w:r>
    </w:p>
    <w:p>
      <w:r>
        <w:t>find sdkscaddr, #0000000000000000#</w:t>
      </w:r>
    </w:p>
    <w:p>
      <w:r>
        <w:t>mov findendaddr, $RESULT</w:t>
      </w:r>
    </w:p>
    <w:p>
      <w:r>
        <w:t>add findendaddr, 8</w:t>
      </w:r>
    </w:p>
    <w:p>
      <w:r>
        <w:t>mov patchaddr, findendaddr</w:t>
      </w:r>
    </w:p>
    <w:p>
      <w:r>
        <w:t>add patchaddr, 10</w:t>
      </w:r>
    </w:p>
    <w:p>
      <w:r>
        <w:t>and patchaddr, fffffff0</w:t>
      </w:r>
    </w:p>
    <w:p>
      <w:r>
        <w:t>//log patchaddr</w:t>
      </w:r>
    </w:p>
    <w:p/>
    <w:p>
      <w:r>
        <w:t>//Check if the freespace is sufficinet</w:t>
      </w:r>
    </w:p>
    <w:p>
      <w:r>
        <w:t>GMEMI findendaddr, MEMORYOWNER</w:t>
      </w:r>
    </w:p>
    <w:p>
      <w:r>
        <w:t>mov tmp1, $RESULT</w:t>
      </w:r>
    </w:p>
    <w:p>
      <w:r>
        <w:t>GMEMI patchaddr, MEMORYOWNER</w:t>
      </w:r>
    </w:p>
    <w:p>
      <w:r>
        <w:t>mov tmp2, $RESULT</w:t>
      </w:r>
    </w:p>
    <w:p>
      <w:r>
        <w:t>cmp tmp1, tmp2</w:t>
      </w:r>
    </w:p>
    <w:p>
      <w:r>
        <w:t>jne lab124</w:t>
      </w:r>
    </w:p>
    <w:p>
      <w:r>
        <w:t>GMEMI findendaddr, MEMORYSIZE</w:t>
      </w:r>
    </w:p>
    <w:p>
      <w:r>
        <w:t>mov tmp1, $RESULT</w:t>
      </w:r>
    </w:p>
    <w:p>
      <w:r>
        <w:t>//log tmp1, "区段大小 = "</w:t>
      </w:r>
    </w:p>
    <w:p>
      <w:r>
        <w:t>mov tmp3, tmp1</w:t>
      </w:r>
    </w:p>
    <w:p/>
    <w:p>
      <w:r>
        <w:t>//Assume every 1000 bytes will need C0 bytes of free space</w:t>
      </w:r>
    </w:p>
    <w:p>
      <w:r>
        <w:t>shr tmp3, 0C</w:t>
      </w:r>
    </w:p>
    <w:p>
      <w:r>
        <w:t>mov tmp4, tmp3</w:t>
      </w:r>
    </w:p>
    <w:p>
      <w:r>
        <w:t>shl tmp3, 7</w:t>
      </w:r>
    </w:p>
    <w:p>
      <w:r>
        <w:t>shl tmp4, 6</w:t>
      </w:r>
    </w:p>
    <w:p>
      <w:r>
        <w:t>add tmp3, tmp4</w:t>
      </w:r>
    </w:p>
    <w:p>
      <w:r>
        <w:t>//log tmp3, "Free space need = "</w:t>
      </w:r>
    </w:p>
    <w:p>
      <w:r>
        <w:t>add tmp1, tmp2</w:t>
      </w:r>
    </w:p>
    <w:p>
      <w:r>
        <w:t>sub tmp1, patchaddr</w:t>
      </w:r>
    </w:p>
    <w:p>
      <w:r>
        <w:t>//log tmp1, "Free space exist = "</w:t>
      </w:r>
    </w:p>
    <w:p>
      <w:r>
        <w:t>cmp tmp1, tmp3</w:t>
      </w:r>
    </w:p>
    <w:p>
      <w:r>
        <w:t>ja lab125</w:t>
      </w:r>
    </w:p>
    <w:p/>
    <w:p>
      <w:r>
        <w:t>lab124:</w:t>
      </w:r>
    </w:p>
    <w:p>
      <w:r>
        <w:t>mov patchaddr, lastsecbase</w:t>
      </w:r>
    </w:p>
    <w:p>
      <w:r>
        <w:t>mov patchinsamesec, 0</w:t>
      </w:r>
    </w:p>
    <w:p>
      <w:r>
        <w:t>jmp lab126</w:t>
      </w:r>
    </w:p>
    <w:p/>
    <w:p>
      <w:r>
        <w:t>lab125:</w:t>
      </w:r>
    </w:p>
    <w:p>
      <w:r>
        <w:t>mov patchinsamesec, 1</w:t>
      </w:r>
    </w:p>
    <w:p/>
    <w:p>
      <w:r>
        <w:t>lab126:</w:t>
      </w:r>
    </w:p>
    <w:p>
      <w:r>
        <w:t>call FillSCPatch</w:t>
      </w:r>
    </w:p>
    <w:p/>
    <w:p>
      <w:r>
        <w:t>lab127:</w:t>
      </w:r>
    </w:p>
    <w:p>
      <w:r>
        <w:t>mov tmp1, dllimgbase</w:t>
      </w:r>
    </w:p>
    <w:p>
      <w:r>
        <w:t>mov tmp2, dataloc</w:t>
      </w:r>
    </w:p>
    <w:p>
      <w:r>
        <w:t>add tmp2, 800     //dataloc+800</w:t>
      </w:r>
    </w:p>
    <w:p>
      <w:r>
        <w:t>mov tmp3, tmp1</w:t>
      </w:r>
    </w:p>
    <w:p>
      <w:r>
        <w:t>add tmp3, 0D00    //dllimgbase+D00</w:t>
      </w:r>
    </w:p>
    <w:p>
      <w:r>
        <w:t>add tmp1, 5       //5</w:t>
      </w:r>
    </w:p>
    <w:p>
      <w:r>
        <w:t>mov [tmp1], tmp3</w:t>
      </w:r>
    </w:p>
    <w:p>
      <w:r>
        <w:t>add tmp1, 5       //0A</w:t>
      </w:r>
    </w:p>
    <w:p>
      <w:r>
        <w:t>mov [tmp1], scstk</w:t>
      </w:r>
    </w:p>
    <w:p>
      <w:r>
        <w:t>add tmp1, 0D      //17</w:t>
      </w:r>
    </w:p>
    <w:p>
      <w:r>
        <w:t>mov [tmp1], tmp2</w:t>
      </w:r>
    </w:p>
    <w:p>
      <w:r>
        <w:t>add tmp1, 2A      //41</w:t>
      </w:r>
    </w:p>
    <w:p>
      <w:r>
        <w:t>mov [tmp1], findendaddr</w:t>
      </w:r>
    </w:p>
    <w:p>
      <w:r>
        <w:t>add tmp1, 19      //5A</w:t>
      </w:r>
    </w:p>
    <w:p>
      <w:r>
        <w:t>mov [tmp1], tmp2</w:t>
      </w:r>
    </w:p>
    <w:p>
      <w:r>
        <w:t>add tmp1, 7       //61</w:t>
      </w:r>
    </w:p>
    <w:p>
      <w:r>
        <w:t>mov [tmp1], patchaddr</w:t>
      </w:r>
    </w:p>
    <w:p>
      <w:r>
        <w:t>add tmp1, 5       //66</w:t>
      </w:r>
    </w:p>
    <w:p>
      <w:r>
        <w:t>mov [tmp1], scstk</w:t>
      </w:r>
    </w:p>
    <w:p>
      <w:r>
        <w:t>add tmp1, A7      //10D</w:t>
      </w:r>
    </w:p>
    <w:p>
      <w:r>
        <w:t>mov [tmp1], #18#</w:t>
      </w:r>
    </w:p>
    <w:p>
      <w:r>
        <w:t>add tmp1, 6D7     //7E4</w:t>
      </w:r>
    </w:p>
    <w:p>
      <w:r>
        <w:t>mov [tmp1], #C390909090#</w:t>
      </w:r>
    </w:p>
    <w:p>
      <w:r>
        <w:t>mov tmp4, dllimgbase</w:t>
      </w:r>
    </w:p>
    <w:p>
      <w:r>
        <w:t>add tmp4, C9C</w:t>
      </w:r>
    </w:p>
    <w:p>
      <w:r>
        <w:t>mov tmp1, dataloc</w:t>
      </w:r>
    </w:p>
    <w:p>
      <w:r>
        <w:t>add tmp1, 1000</w:t>
      </w:r>
    </w:p>
    <w:p>
      <w:r>
        <w:t>mov [tmp4], tmp1</w:t>
      </w:r>
    </w:p>
    <w:p>
      <w:r>
        <w:t>add tmp4, 4</w:t>
      </w:r>
    </w:p>
    <w:p>
      <w:r>
        <w:t>mov [tmp4], dataloc</w:t>
      </w:r>
    </w:p>
    <w:p>
      <w:r>
        <w:t>mov tmp4, dllimgbase</w:t>
      </w:r>
    </w:p>
    <w:p>
      <w:r>
        <w:t>add tmp4, 7D9             //end point</w:t>
      </w:r>
    </w:p>
    <w:p>
      <w:r>
        <w:t>bp tmp4</w:t>
      </w:r>
    </w:p>
    <w:p>
      <w:r>
        <w:t>mov tmp5, tmp4</w:t>
      </w:r>
    </w:p>
    <w:p>
      <w:r>
        <w:t>add tmp5, 7               //error point 7E0</w:t>
      </w:r>
    </w:p>
    <w:p>
      <w:r>
        <w:t>bp tmp5</w:t>
      </w:r>
    </w:p>
    <w:p>
      <w:r>
        <w:t>mov tmp7, eip             //save eip</w:t>
      </w:r>
    </w:p>
    <w:p>
      <w:r>
        <w:t>mov eip, dllimgbase</w:t>
      </w:r>
    </w:p>
    <w:p>
      <w:r>
        <w:t>eob lab128</w:t>
      </w:r>
    </w:p>
    <w:p>
      <w:r>
        <w:t>eoe lab128</w:t>
      </w:r>
    </w:p>
    <w:p>
      <w:r>
        <w:t>esto</w:t>
      </w:r>
    </w:p>
    <w:p/>
    <w:p>
      <w:r>
        <w:t>lab128:</w:t>
      </w:r>
    </w:p>
    <w:p>
      <w:r>
        <w:t>cmp eip, tmp5</w:t>
      </w:r>
    </w:p>
    <w:p>
      <w:r>
        <w:t>je patcherr</w:t>
      </w:r>
    </w:p>
    <w:p>
      <w:r>
        <w:t>cmp eip, tmp4</w:t>
      </w:r>
    </w:p>
    <w:p>
      <w:r>
        <w:t>je lab129</w:t>
      </w:r>
    </w:p>
    <w:p>
      <w:r>
        <w:t>jmp error</w:t>
      </w:r>
    </w:p>
    <w:p/>
    <w:p>
      <w:r>
        <w:t>lab129:</w:t>
      </w:r>
    </w:p>
    <w:p>
      <w:r>
        <w:t>bc tmp4</w:t>
      </w:r>
    </w:p>
    <w:p>
      <w:r>
        <w:t>bc tmp5</w:t>
      </w:r>
    </w:p>
    <w:p>
      <w:r>
        <w:t>mov eip, tmp7        //restore eip</w:t>
      </w:r>
    </w:p>
    <w:p>
      <w:r>
        <w:t>//msg "SDk 区段偷代码分析完毕!"</w:t>
      </w:r>
    </w:p>
    <w:p>
      <w:r>
        <w:t>//pause</w:t>
      </w:r>
    </w:p>
    <w:p>
      <w:r>
        <w:t>mov patchendaddr, [dllimgbase+0CAC]</w:t>
      </w:r>
    </w:p>
    <w:p/>
    <w:p>
      <w:r>
        <w:t>lab130:</w:t>
      </w:r>
    </w:p>
    <w:p>
      <w:r>
        <w:t>add count, 1</w:t>
      </w:r>
    </w:p>
    <w:p>
      <w:r>
        <w:t>fill dllimgbase, 0d00, 00      //cleaning location storing call xxxxxxxx address</w:t>
      </w:r>
    </w:p>
    <w:p/>
    <w:p>
      <w:r>
        <w:t>lab131:</w:t>
      </w:r>
    </w:p>
    <w:p>
      <w:r>
        <w:t>mov curzeroVA, sdkscaddr</w:t>
      </w:r>
    </w:p>
    <w:p/>
    <w:p>
      <w:r>
        <w:t>lab132:</w:t>
      </w:r>
    </w:p>
    <w:p>
      <w:r>
        <w:t>cmp newpatchaddr, 0        //1st stolen code section ?</w:t>
      </w:r>
    </w:p>
    <w:p>
      <w:r>
        <w:t>jne lab133</w:t>
      </w:r>
    </w:p>
    <w:p>
      <w:r>
        <w:t>mov virzeroVA, virtualsec</w:t>
      </w:r>
    </w:p>
    <w:p>
      <w:r>
        <w:t>mov newzeroVA, newphysec</w:t>
      </w:r>
    </w:p>
    <w:p>
      <w:r>
        <w:t>jmp lab134</w:t>
      </w:r>
    </w:p>
    <w:p/>
    <w:p>
      <w:r>
        <w:t>lab133:</w:t>
      </w:r>
    </w:p>
    <w:p>
      <w:r>
        <w:t>mov tmp1, newpatchendaddr</w:t>
      </w:r>
    </w:p>
    <w:p>
      <w:r>
        <w:t>and tmp1, 0FFFFFF00</w:t>
      </w:r>
    </w:p>
    <w:p>
      <w:r>
        <w:t>add tmp1, 200</w:t>
      </w:r>
    </w:p>
    <w:p>
      <w:r>
        <w:t>mov newzeroVA, tmp1</w:t>
      </w:r>
    </w:p>
    <w:p>
      <w:r>
        <w:t>sub tmp1, newphysec       //offset</w:t>
      </w:r>
    </w:p>
    <w:p>
      <w:r>
        <w:t>add tmp1, virtualsec</w:t>
      </w:r>
    </w:p>
    <w:p>
      <w:r>
        <w:t xml:space="preserve">mov virzeroVA, tmp1 </w:t>
      </w:r>
    </w:p>
    <w:p/>
    <w:p>
      <w:r>
        <w:t xml:space="preserve">lab134: </w:t>
      </w:r>
    </w:p>
    <w:p>
      <w:r>
        <w:t>mov caller1, "lab134"</w:t>
      </w:r>
    </w:p>
    <w:p>
      <w:r>
        <w:t>mov eip, tmp7</w:t>
      </w:r>
    </w:p>
    <w:p>
      <w:r>
        <w:t>jmp lab160             //move code to new section</w:t>
      </w:r>
    </w:p>
    <w:p/>
    <w:p>
      <w:r>
        <w:t>lab135:</w:t>
      </w:r>
    </w:p>
    <w:p>
      <w:r>
        <w:t>mov caller1, "nil"</w:t>
      </w:r>
    </w:p>
    <w:p/>
    <w:p>
      <w:r>
        <w:t>lab137:</w:t>
      </w:r>
    </w:p>
    <w:p>
      <w:r>
        <w:t>fill dataloc, 4000, 00       //clear data</w:t>
      </w:r>
    </w:p>
    <w:p>
      <w:r>
        <w:t>cmp patchinsamesec, 1</w:t>
      </w:r>
    </w:p>
    <w:p>
      <w:r>
        <w:t>je lab138</w:t>
      </w:r>
    </w:p>
    <w:p>
      <w:r>
        <w:t>fill lastsecbase, lastsecsize, 00   //clear last sec</w:t>
      </w:r>
    </w:p>
    <w:p/>
    <w:p>
      <w:r>
        <w:t>lab138:</w:t>
      </w:r>
    </w:p>
    <w:p>
      <w:r>
        <w:t>mov tmp4, [dllimgbase+EF0]</w:t>
      </w:r>
    </w:p>
    <w:p>
      <w:r>
        <w:t>mov scstk, [tmp4]</w:t>
      </w:r>
    </w:p>
    <w:p>
      <w:r>
        <w:t>//log scstk</w:t>
      </w:r>
    </w:p>
    <w:p>
      <w:r>
        <w:t>cmp scstk, 0                 //Process all SDK section with scstk ?</w:t>
      </w:r>
    </w:p>
    <w:p>
      <w:r>
        <w:t>jne lab123</w:t>
      </w:r>
    </w:p>
    <w:p>
      <w:r>
        <w:t>//Process SDK section without scstk</w:t>
      </w:r>
    </w:p>
    <w:p>
      <w:r>
        <w:t>mov tmp9, newpatchendaddr</w:t>
      </w:r>
    </w:p>
    <w:p>
      <w:r>
        <w:t>mov tmp1, dllimgbase</w:t>
      </w:r>
    </w:p>
    <w:p>
      <w:r>
        <w:t>add tmp1, 0E00</w:t>
      </w:r>
    </w:p>
    <w:p>
      <w:r>
        <w:t>mov tmp8, xtrascloc</w:t>
      </w:r>
    </w:p>
    <w:p>
      <w:r>
        <w:t>add tmp8, 80</w:t>
      </w:r>
    </w:p>
    <w:p>
      <w:r>
        <w:t>mov [tmp1], tmp8</w:t>
      </w:r>
    </w:p>
    <w:p/>
    <w:p>
      <w:r>
        <w:t>lab139:</w:t>
      </w:r>
    </w:p>
    <w:p>
      <w:r>
        <w:t>mov tmp1, dllimgbase</w:t>
      </w:r>
    </w:p>
    <w:p>
      <w:r>
        <w:t>add tmp1, 0E00</w:t>
      </w:r>
    </w:p>
    <w:p>
      <w:r>
        <w:t>mov tmp8, [tmp1]</w:t>
      </w:r>
    </w:p>
    <w:p>
      <w:r>
        <w:t>mov tmp6, [tmp8]</w:t>
      </w:r>
    </w:p>
    <w:p>
      <w:r>
        <w:t>cmp tmp6, 0</w:t>
      </w:r>
    </w:p>
    <w:p>
      <w:r>
        <w:t>je lab141</w:t>
      </w:r>
    </w:p>
    <w:p>
      <w:r>
        <w:t>and tmp9, 0FFFFFF00</w:t>
      </w:r>
    </w:p>
    <w:p>
      <w:r>
        <w:t xml:space="preserve">add tmp9, 200           </w:t>
      </w:r>
    </w:p>
    <w:p>
      <w:r>
        <w:t>mov newzeroVA, tmp9</w:t>
      </w:r>
    </w:p>
    <w:p>
      <w:r>
        <w:t>sub tmp9, newphysec       //offset</w:t>
      </w:r>
    </w:p>
    <w:p>
      <w:r>
        <w:t>add tmp9, virtualsec</w:t>
      </w:r>
    </w:p>
    <w:p>
      <w:r>
        <w:t>mov virzeroVA, tmp9</w:t>
      </w:r>
    </w:p>
    <w:p>
      <w:r>
        <w:t>mov curzeroVA, [tmp8+4]</w:t>
      </w:r>
    </w:p>
    <w:p>
      <w:r>
        <w:t>mov sdkscaddr, [tmp8+4]</w:t>
      </w:r>
    </w:p>
    <w:p>
      <w:r>
        <w:t>find curzeroVA, #000000000000000000000000#</w:t>
      </w:r>
    </w:p>
    <w:p>
      <w:r>
        <w:t>mov tmp4, $RESULT</w:t>
      </w:r>
    </w:p>
    <w:p>
      <w:r>
        <w:t>cmp tmp4, 0</w:t>
      </w:r>
    </w:p>
    <w:p>
      <w:r>
        <w:t xml:space="preserve">je error         </w:t>
      </w:r>
    </w:p>
    <w:p>
      <w:r>
        <w:t xml:space="preserve">sub tmp4, curzeroVA       //size to copy </w:t>
      </w:r>
    </w:p>
    <w:p>
      <w:r>
        <w:t>mov tmp1, dllimgbase</w:t>
      </w:r>
    </w:p>
    <w:p>
      <w:r>
        <w:t>mov [tmp1], #609CBE0039F600BF00296900B990000000F2A49D619090000000000000000000#</w:t>
      </w:r>
    </w:p>
    <w:p>
      <w:r>
        <w:t>mov tmp1, dllimgbase</w:t>
      </w:r>
    </w:p>
    <w:p>
      <w:r>
        <w:t>add tmp1, 3</w:t>
      </w:r>
    </w:p>
    <w:p>
      <w:r>
        <w:t>mov [tmp1], curzeroVA</w:t>
      </w:r>
    </w:p>
    <w:p>
      <w:r>
        <w:t>add tmp1, 5      //8</w:t>
      </w:r>
    </w:p>
    <w:p>
      <w:r>
        <w:t>mov [tmp1], newzeroVA</w:t>
      </w:r>
    </w:p>
    <w:p>
      <w:r>
        <w:t>add tmp1, 5      //D</w:t>
      </w:r>
    </w:p>
    <w:p>
      <w:r>
        <w:t>mov [tmp1], tmp4</w:t>
      </w:r>
    </w:p>
    <w:p>
      <w:r>
        <w:t>add tmp1, 8      //15 --end point</w:t>
      </w:r>
    </w:p>
    <w:p>
      <w:r>
        <w:t>bp tmp1</w:t>
      </w:r>
    </w:p>
    <w:p>
      <w:r>
        <w:t>mov tmp7, eip</w:t>
      </w:r>
    </w:p>
    <w:p>
      <w:r>
        <w:t>mov eip, dllimgbase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tmp7</w:t>
      </w:r>
    </w:p>
    <w:p>
      <w:r>
        <w:t>fill dllimgbase, 100, 00</w:t>
      </w:r>
    </w:p>
    <w:p>
      <w:r>
        <w:t>mov tmp9, newzeroVA</w:t>
      </w:r>
    </w:p>
    <w:p>
      <w:r>
        <w:t>add tmp9, tmp4</w:t>
      </w:r>
    </w:p>
    <w:p>
      <w:r>
        <w:t>mov newpatchendaddr, tmp9</w:t>
      </w:r>
    </w:p>
    <w:p>
      <w:r>
        <w:t>mov caller1, "lab139"</w:t>
      </w:r>
    </w:p>
    <w:p>
      <w:r>
        <w:t>jmp lab180</w:t>
      </w:r>
    </w:p>
    <w:p/>
    <w:p>
      <w:r>
        <w:t>lab140:</w:t>
      </w:r>
    </w:p>
    <w:p>
      <w:r>
        <w:t>mov caller1, "nil"</w:t>
      </w:r>
    </w:p>
    <w:p>
      <w:r>
        <w:t>mov tmp1, dllimgbase</w:t>
      </w:r>
    </w:p>
    <w:p>
      <w:r>
        <w:t>add tmp1, 0E00</w:t>
      </w:r>
    </w:p>
    <w:p>
      <w:r>
        <w:t>mov tmp8, [tmp1]</w:t>
      </w:r>
    </w:p>
    <w:p>
      <w:r>
        <w:t>add tmp8, 8</w:t>
      </w:r>
    </w:p>
    <w:p>
      <w:r>
        <w:t>mov [tmp1], tmp8</w:t>
      </w:r>
    </w:p>
    <w:p>
      <w:r>
        <w:t>mov tmp9, newpatchendaddr</w:t>
      </w:r>
    </w:p>
    <w:p>
      <w:r>
        <w:t>jmp lab139</w:t>
      </w:r>
    </w:p>
    <w:p/>
    <w:p>
      <w:r>
        <w:t>lab141:</w:t>
      </w:r>
    </w:p>
    <w:p>
      <w:r>
        <w:t>cmp 55sc, 0</w:t>
      </w:r>
    </w:p>
    <w:p>
      <w:r>
        <w:t>je lab143</w:t>
      </w:r>
    </w:p>
    <w:p>
      <w:r>
        <w:t>cmp newphysec, 0</w:t>
      </w:r>
    </w:p>
    <w:p>
      <w:r>
        <w:t>jne lab141_1</w:t>
      </w:r>
    </w:p>
    <w:p>
      <w:r>
        <w:t>alloc 1000</w:t>
      </w:r>
    </w:p>
    <w:p>
      <w:r>
        <w:t>mov newphysec, $RESULT</w:t>
      </w:r>
    </w:p>
    <w:p>
      <w:r>
        <w:t>mov newzeroVA, newphysec</w:t>
      </w:r>
    </w:p>
    <w:p>
      <w:r>
        <w:t>mov tmp1, lastsecbase</w:t>
      </w:r>
    </w:p>
    <w:p>
      <w:r>
        <w:t>add tmp1, lastsecsize</w:t>
      </w:r>
    </w:p>
    <w:p>
      <w:r>
        <w:t>mov virtualsec, tmp1</w:t>
      </w:r>
    </w:p>
    <w:p>
      <w:r>
        <w:t>mov virzeroVA, virtualsec</w:t>
      </w:r>
    </w:p>
    <w:p>
      <w:r>
        <w:t>mov tmp1, 55dataloc</w:t>
      </w:r>
    </w:p>
    <w:p>
      <w:r>
        <w:t>jmp lab141_2</w:t>
      </w:r>
    </w:p>
    <w:p/>
    <w:p>
      <w:r>
        <w:t>lab141_1:</w:t>
      </w:r>
    </w:p>
    <w:p>
      <w:r>
        <w:t>mov tmp1, newpatchendaddr</w:t>
      </w:r>
    </w:p>
    <w:p>
      <w:r>
        <w:t>and tmp1, 0FFFFFF00</w:t>
      </w:r>
    </w:p>
    <w:p>
      <w:r>
        <w:t xml:space="preserve">add tmp1, 200           </w:t>
      </w:r>
    </w:p>
    <w:p>
      <w:r>
        <w:t>mov newzeroVA, tmp1</w:t>
      </w:r>
    </w:p>
    <w:p>
      <w:r>
        <w:t>cmp virtualsec, 0</w:t>
      </w:r>
    </w:p>
    <w:p>
      <w:r>
        <w:t>je error</w:t>
      </w:r>
    </w:p>
    <w:p>
      <w:r>
        <w:t>sub tmp1, newphysec       //offset</w:t>
      </w:r>
    </w:p>
    <w:p>
      <w:r>
        <w:t>add tmp1, virtualsec</w:t>
      </w:r>
    </w:p>
    <w:p>
      <w:r>
        <w:t xml:space="preserve">mov virzeroVA, tmp1 </w:t>
      </w:r>
    </w:p>
    <w:p>
      <w:r>
        <w:t>mov tmp1, 55dataloc</w:t>
      </w:r>
    </w:p>
    <w:p/>
    <w:p>
      <w:r>
        <w:t>//process std function</w:t>
      </w:r>
    </w:p>
    <w:p>
      <w:r>
        <w:t>lab141_2:</w:t>
      </w:r>
    </w:p>
    <w:p>
      <w:r>
        <w:t>mov tmp2, [tmp1]</w:t>
      </w:r>
    </w:p>
    <w:p>
      <w:r>
        <w:t>cmp tmp2, 0</w:t>
      </w:r>
    </w:p>
    <w:p>
      <w:r>
        <w:t>je lab143</w:t>
      </w:r>
    </w:p>
    <w:p>
      <w:r>
        <w:t>log tmp2, "标准函数在 "</w:t>
      </w:r>
    </w:p>
    <w:p>
      <w:r>
        <w:t>mov tmp3, 0</w:t>
      </w:r>
    </w:p>
    <w:p>
      <w:r>
        <w:t>mov tmp3, [tmp2], 1</w:t>
      </w:r>
    </w:p>
    <w:p>
      <w:r>
        <w:t>cmp tmp3, 0e9</w:t>
      </w:r>
    </w:p>
    <w:p>
      <w:r>
        <w:t>je lab141_3</w:t>
      </w:r>
    </w:p>
    <w:p>
      <w:r>
        <w:t>cmp tmp3, 68</w:t>
      </w:r>
    </w:p>
    <w:p>
      <w:r>
        <w:t>jne error</w:t>
      </w:r>
    </w:p>
    <w:p>
      <w:r>
        <w:t>mov tmp4, [tmp2+1]</w:t>
      </w:r>
    </w:p>
    <w:p>
      <w:r>
        <w:t>jmp lab141_4</w:t>
      </w:r>
    </w:p>
    <w:p/>
    <w:p>
      <w:r>
        <w:t>lab141_3:</w:t>
      </w:r>
    </w:p>
    <w:p>
      <w:r>
        <w:t>GCI tmp2, DESTINATION</w:t>
      </w:r>
    </w:p>
    <w:p>
      <w:r>
        <w:t>mov tmp4, $RESULT</w:t>
      </w:r>
    </w:p>
    <w:p/>
    <w:p>
      <w:r>
        <w:t>lab141_4:</w:t>
      </w:r>
    </w:p>
    <w:p>
      <w:r>
        <w:t>find tmp4, #0000000000000000#</w:t>
      </w:r>
    </w:p>
    <w:p>
      <w:r>
        <w:t>mov tmp5, $RESULT</w:t>
      </w:r>
    </w:p>
    <w:p>
      <w:r>
        <w:t>cmp tmp5, 0</w:t>
      </w:r>
    </w:p>
    <w:p>
      <w:r>
        <w:t>je error</w:t>
      </w:r>
    </w:p>
    <w:p>
      <w:r>
        <w:t>sub tmp5, tmp4</w:t>
      </w:r>
    </w:p>
    <w:p>
      <w:r>
        <w:t>mov [newzeroVA], [tmp4], tmp5</w:t>
      </w:r>
    </w:p>
    <w:p>
      <w:r>
        <w:t>cmp tmp3, 0e9</w:t>
      </w:r>
    </w:p>
    <w:p>
      <w:r>
        <w:t>je lab141_5</w:t>
      </w:r>
    </w:p>
    <w:p>
      <w:r>
        <w:t>cmp tmp3, 68</w:t>
      </w:r>
    </w:p>
    <w:p>
      <w:r>
        <w:t>jne error</w:t>
      </w:r>
    </w:p>
    <w:p>
      <w:r>
        <w:t>eval "push 0{virzeroVA}"</w:t>
      </w:r>
    </w:p>
    <w:p>
      <w:r>
        <w:t>asm tmp2, $RESULT</w:t>
      </w:r>
    </w:p>
    <w:p>
      <w:r>
        <w:t>jmp lab141_6</w:t>
      </w:r>
    </w:p>
    <w:p/>
    <w:p>
      <w:r>
        <w:t>lab141_5:</w:t>
      </w:r>
    </w:p>
    <w:p>
      <w:r>
        <w:t>eval "jmp 0{virzeroVA}"</w:t>
      </w:r>
    </w:p>
    <w:p>
      <w:r>
        <w:t>asm tmp2, $RESULT</w:t>
      </w:r>
    </w:p>
    <w:p/>
    <w:p>
      <w:r>
        <w:t>lab141_6:</w:t>
      </w:r>
    </w:p>
    <w:p>
      <w:r>
        <w:t>add newzeroVA, tmp5</w:t>
      </w:r>
    </w:p>
    <w:p>
      <w:r>
        <w:t>add newzeroVA, 20</w:t>
      </w:r>
    </w:p>
    <w:p>
      <w:r>
        <w:t>add virzeroVA, tmp5</w:t>
      </w:r>
    </w:p>
    <w:p>
      <w:r>
        <w:t>add virzeroVA, 20</w:t>
      </w:r>
    </w:p>
    <w:p>
      <w:r>
        <w:t>add tmp1, 4</w:t>
      </w:r>
    </w:p>
    <w:p>
      <w:r>
        <w:t xml:space="preserve">jmp lab141_2 </w:t>
      </w:r>
    </w:p>
    <w:p/>
    <w:p>
      <w:r>
        <w:t>lab143:</w:t>
      </w:r>
    </w:p>
    <w:p>
      <w:r>
        <w:t>cmp newphysec, 0</w:t>
      </w:r>
    </w:p>
    <w:p>
      <w:r>
        <w:t>je lab144</w:t>
      </w:r>
    </w:p>
    <w:p>
      <w:r>
        <w:t>mov tmp1, lastsecbase</w:t>
      </w:r>
    </w:p>
    <w:p>
      <w:r>
        <w:t>add tmp1, lastsecsize</w:t>
      </w:r>
    </w:p>
    <w:p>
      <w:r>
        <w:t>cmp tmp1, virtualsec</w:t>
      </w:r>
    </w:p>
    <w:p>
      <w:r>
        <w:t>je lab144</w:t>
      </w:r>
    </w:p>
    <w:p>
      <w:r>
        <w:t>eval "All_{virtualsec}.bin"</w:t>
      </w:r>
    </w:p>
    <w:p>
      <w:r>
        <w:t>DM newphysec, newphysecsize, $RESULT</w:t>
      </w:r>
    </w:p>
    <w:p/>
    <w:p>
      <w:r>
        <w:t>lab144:</w:t>
      </w:r>
    </w:p>
    <w:p>
      <w:r>
        <w:t>log iatstartaddr, "IAT 的地址 = "</w:t>
      </w:r>
    </w:p>
    <w:p>
      <w:r>
        <w:t>log iatstart_rva, "IAT 的相对地址 = "</w:t>
      </w:r>
    </w:p>
    <w:p>
      <w:r>
        <w:t>log iatsize, "IAT 的大小 = "</w:t>
      </w:r>
    </w:p>
    <w:p>
      <w:r>
        <w:t>mov tmp3, OEP_rva</w:t>
      </w:r>
    </w:p>
    <w:p>
      <w:r>
        <w:t>add tmp3, imgbase</w:t>
      </w:r>
    </w:p>
    <w:p>
      <w:r>
        <w:t>GPI PROCESSNAME</w:t>
      </w:r>
    </w:p>
    <w:p>
      <w:r>
        <w:t>mov tmp6, $RESULT</w:t>
      </w:r>
    </w:p>
    <w:p>
      <w:r>
        <w:t>cob</w:t>
      </w:r>
    </w:p>
    <w:p>
      <w:r>
        <w:t>coe</w:t>
      </w:r>
    </w:p>
    <w:p>
      <w:r>
        <w:t>mov tmp1, dllimgbase</w:t>
      </w:r>
    </w:p>
    <w:p>
      <w:r>
        <w:t>mov [tmp1], #609C546A4068001000006800004000E88A160577B80002400033D2668B50068BF081C600010000B9080000008BFE83C7#</w:t>
      </w:r>
    </w:p>
    <w:p>
      <w:r>
        <w:t>add tmp1, 30         //30</w:t>
      </w:r>
    </w:p>
    <w:p>
      <w:r>
        <w:t>mov [tmp1], #08F2A4664A6683FA00740583C620EBE783C618C70661737072C7460800200000C7460C00003D01C7461000200000C746#</w:t>
      </w:r>
    </w:p>
    <w:p>
      <w:r>
        <w:t>add tmp1, 30         //60</w:t>
      </w:r>
    </w:p>
    <w:p>
      <w:r>
        <w:t>mov [tmp1], #1400003D01C74624400000E066FF4006814050002000009D6190900000000000#</w:t>
      </w:r>
    </w:p>
    <w:p>
      <w:r>
        <w:t>mov tmp1, dllimgbase</w:t>
      </w:r>
    </w:p>
    <w:p>
      <w:r>
        <w:t>add tmp1, 0B</w:t>
      </w:r>
    </w:p>
    <w:p>
      <w:r>
        <w:t>mov [tmp1], imgbase</w:t>
      </w:r>
    </w:p>
    <w:p>
      <w:r>
        <w:t>add tmp1, 4     //0F</w:t>
      </w:r>
    </w:p>
    <w:p>
      <w:r>
        <w:t>asm tmp1, "call VirtualProtect"</w:t>
      </w:r>
    </w:p>
    <w:p>
      <w:r>
        <w:t>add tmp1, 6     //15</w:t>
      </w:r>
    </w:p>
    <w:p>
      <w:r>
        <w:t>mov [tmp1], signVA</w:t>
      </w:r>
    </w:p>
    <w:p>
      <w:r>
        <w:t>cmp newphysec, 0      //with stolen code section?</w:t>
      </w:r>
    </w:p>
    <w:p>
      <w:r>
        <w:t>je lab145</w:t>
      </w:r>
    </w:p>
    <w:p>
      <w:r>
        <w:t>mov tmp4, lastsecbase</w:t>
      </w:r>
    </w:p>
    <w:p>
      <w:r>
        <w:t>add tmp4, lastsecsize</w:t>
      </w:r>
    </w:p>
    <w:p>
      <w:r>
        <w:t>cmp tmp4, virtualsec</w:t>
      </w:r>
    </w:p>
    <w:p>
      <w:r>
        <w:t>jne lab145</w:t>
      </w:r>
    </w:p>
    <w:p>
      <w:r>
        <w:t>add tmp1, 37    //4C</w:t>
      </w:r>
    </w:p>
    <w:p>
      <w:r>
        <w:t>mov [tmp1], newphysecsize</w:t>
      </w:r>
    </w:p>
    <w:p>
      <w:r>
        <w:t>mov tmp4, lastsecbase</w:t>
      </w:r>
    </w:p>
    <w:p>
      <w:r>
        <w:t xml:space="preserve">add tmp4, lastsecsize </w:t>
      </w:r>
    </w:p>
    <w:p>
      <w:r>
        <w:t>sub tmp4, imgbase</w:t>
      </w:r>
    </w:p>
    <w:p>
      <w:r>
        <w:t>add tmp1, 7     //53</w:t>
      </w:r>
    </w:p>
    <w:p>
      <w:r>
        <w:t>mov [tmp1], tmp4</w:t>
      </w:r>
    </w:p>
    <w:p>
      <w:r>
        <w:t>add tmp1, 7     //5A</w:t>
      </w:r>
    </w:p>
    <w:p>
      <w:r>
        <w:t>mov [tmp1], newphysecsize</w:t>
      </w:r>
    </w:p>
    <w:p>
      <w:r>
        <w:t>add tmp1, 7     //61</w:t>
      </w:r>
    </w:p>
    <w:p>
      <w:r>
        <w:t>mov [tmp1], tmp4</w:t>
      </w:r>
    </w:p>
    <w:p>
      <w:r>
        <w:t>add tmp1, 12    //73</w:t>
      </w:r>
    </w:p>
    <w:p>
      <w:r>
        <w:t>mov [tmp1], newphysecsize</w:t>
      </w:r>
    </w:p>
    <w:p>
      <w:r>
        <w:t>add tmp1, 6     //79 -- end point</w:t>
      </w:r>
    </w:p>
    <w:p>
      <w:r>
        <w:t>jmp lab145_1</w:t>
      </w:r>
    </w:p>
    <w:p/>
    <w:p>
      <w:r>
        <w:t>lab145:</w:t>
      </w:r>
    </w:p>
    <w:p>
      <w:r>
        <w:t>mov tmp1, dllimgbase</w:t>
      </w:r>
    </w:p>
    <w:p>
      <w:r>
        <w:t>add tmp1, 40</w:t>
      </w:r>
    </w:p>
    <w:p>
      <w:r>
        <w:t>mov [tmp1], #9D619090#</w:t>
      </w:r>
    </w:p>
    <w:p>
      <w:r>
        <w:t>add tmp1, 2     //42 -- end point</w:t>
      </w:r>
    </w:p>
    <w:p/>
    <w:p>
      <w:r>
        <w:t>lab145_1:</w:t>
      </w:r>
    </w:p>
    <w:p>
      <w:r>
        <w:t>bp tmp1</w:t>
      </w:r>
    </w:p>
    <w:p>
      <w:r>
        <w:t>mov tmp7, eip</w:t>
      </w:r>
    </w:p>
    <w:p>
      <w:r>
        <w:t>mov eip, dllimgbase</w:t>
      </w:r>
    </w:p>
    <w:p>
      <w:r>
        <w:t>eob lab145_2</w:t>
      </w:r>
    </w:p>
    <w:p>
      <w:r>
        <w:t>eoe lab145_2</w:t>
      </w:r>
    </w:p>
    <w:p>
      <w:r>
        <w:t>run</w:t>
      </w:r>
    </w:p>
    <w:p/>
    <w:p>
      <w:r>
        <w:t>lab145_2:</w:t>
      </w:r>
    </w:p>
    <w:p>
      <w:r>
        <w:t>cmp eip, tmp1</w:t>
      </w:r>
    </w:p>
    <w:p>
      <w:r>
        <w:t>je lab145_3</w:t>
      </w:r>
    </w:p>
    <w:p>
      <w:r>
        <w:t>jmp error</w:t>
      </w:r>
    </w:p>
    <w:p/>
    <w:p>
      <w:r>
        <w:t>lab145_3:</w:t>
      </w:r>
    </w:p>
    <w:p>
      <w:r>
        <w:t>bc tmp1</w:t>
      </w:r>
    </w:p>
    <w:p>
      <w:r>
        <w:t>mov eip, tmp7</w:t>
      </w:r>
    </w:p>
    <w:p>
      <w:r>
        <w:t>fill dllimgbase, 100, 00</w:t>
      </w:r>
    </w:p>
    <w:p>
      <w:r>
        <w:t>mov tmp1, signVA</w:t>
      </w:r>
    </w:p>
    <w:p>
      <w:r>
        <w:t>add tmp1, 3C             //signVA+3C -- FileAlignment</w:t>
      </w:r>
    </w:p>
    <w:p>
      <w:r>
        <w:t>mov [tmp1], 1000</w:t>
      </w:r>
    </w:p>
    <w:p>
      <w:r>
        <w:t>add tmp1, 18             //signVA+54 -- SizeOfHeaders</w:t>
      </w:r>
    </w:p>
    <w:p>
      <w:r>
        <w:t>mov [tmp1], 1000</w:t>
      </w:r>
    </w:p>
    <w:p>
      <w:r>
        <w:t>cmp isdll, 0</w:t>
      </w:r>
    </w:p>
    <w:p>
      <w:r>
        <w:t>je lab146</w:t>
      </w:r>
    </w:p>
    <w:p>
      <w:r>
        <w:t>mov tmp4, 0</w:t>
      </w:r>
    </w:p>
    <w:p>
      <w:r>
        <w:t>mov tmp2, reloc_rva</w:t>
      </w:r>
    </w:p>
    <w:p>
      <w:r>
        <w:t>add tmp2, imgbase</w:t>
      </w:r>
    </w:p>
    <w:p/>
    <w:p>
      <w:r>
        <w:t>loop19:</w:t>
      </w:r>
    </w:p>
    <w:p>
      <w:r>
        <w:t>mov tmp5, [tmp2+4]</w:t>
      </w:r>
    </w:p>
    <w:p>
      <w:r>
        <w:t>cmp tmp5, 0</w:t>
      </w:r>
    </w:p>
    <w:p>
      <w:r>
        <w:t>je lab145_4</w:t>
      </w:r>
    </w:p>
    <w:p>
      <w:r>
        <w:t>add tmp4, tmp5</w:t>
      </w:r>
    </w:p>
    <w:p>
      <w:r>
        <w:t>add tmp2, tmp5</w:t>
      </w:r>
    </w:p>
    <w:p>
      <w:r>
        <w:t>jmp loop19</w:t>
      </w:r>
    </w:p>
    <w:p/>
    <w:p>
      <w:r>
        <w:t>lab145_4:</w:t>
      </w:r>
    </w:p>
    <w:p>
      <w:r>
        <w:t xml:space="preserve">mov reloc_size, tmp4 </w:t>
      </w:r>
    </w:p>
    <w:p>
      <w:r>
        <w:t>add tmp1, 4C             //signVA+A0 -- RVA of Relocation Table</w:t>
      </w:r>
    </w:p>
    <w:p>
      <w:r>
        <w:t>mov [tmp1], reloc_rva</w:t>
      </w:r>
    </w:p>
    <w:p>
      <w:r>
        <w:t>add tmp1, 4              //signVA+A4 -- Size of Relocation Table</w:t>
      </w:r>
    </w:p>
    <w:p>
      <w:r>
        <w:t>mov [tmp1], reloc_size</w:t>
      </w:r>
    </w:p>
    <w:p>
      <w:r>
        <w:t>log reloc_rva, "重定位区段相对地址 = "</w:t>
      </w:r>
    </w:p>
    <w:p>
      <w:r>
        <w:t>log reloc_size, "重定位区段大小 = "</w:t>
      </w:r>
    </w:p>
    <w:p>
      <w:r>
        <w:t>eval "de_{tmp6}.dll"</w:t>
      </w:r>
    </w:p>
    <w:p>
      <w:r>
        <w:t>mov tmp5, $RESULT</w:t>
      </w:r>
    </w:p>
    <w:p>
      <w:r>
        <w:t>log tmp3, "OEP 地址 = "</w:t>
      </w:r>
    </w:p>
    <w:p>
      <w:r>
        <w:t>log OEP_rva, "OEP 相对地址 = "</w:t>
      </w:r>
    </w:p>
    <w:p>
      <w:r>
        <w:t>mov tmp1, lastsecbase</w:t>
      </w:r>
    </w:p>
    <w:p>
      <w:r>
        <w:t>add tmp1, lastsecsize</w:t>
      </w:r>
    </w:p>
    <w:p>
      <w:r>
        <w:t>sub tmp1, imgbase</w:t>
      </w:r>
    </w:p>
    <w:p>
      <w:r>
        <w:t>dm imgbase, tmp1, tmp5      //dump file</w:t>
      </w:r>
    </w:p>
    <w:p>
      <w:r>
        <w:t>cmp newphysec, 0            //with stolen code section?</w:t>
      </w:r>
    </w:p>
    <w:p>
      <w:r>
        <w:t>je lab147</w:t>
      </w:r>
    </w:p>
    <w:p>
      <w:r>
        <w:t>mov tmp1, lastsecbase</w:t>
      </w:r>
    </w:p>
    <w:p>
      <w:r>
        <w:t>add tmp1, lastsecsize</w:t>
      </w:r>
    </w:p>
    <w:p>
      <w:r>
        <w:t>cmp tmp1, virtualsec</w:t>
      </w:r>
    </w:p>
    <w:p>
      <w:r>
        <w:t>jne lab147</w:t>
      </w:r>
    </w:p>
    <w:p>
      <w:r>
        <w:t>dma newphysec, newphysecsize, tmp5   //add stolen code section</w:t>
      </w:r>
    </w:p>
    <w:p>
      <w:r>
        <w:t>jmp lab147</w:t>
      </w:r>
    </w:p>
    <w:p/>
    <w:p>
      <w:r>
        <w:t>lab146:</w:t>
      </w:r>
    </w:p>
    <w:p>
      <w:r>
        <w:t>add tmp1, 4C             //signVA+A0 -- RVA of Relocation Table</w:t>
      </w:r>
    </w:p>
    <w:p>
      <w:r>
        <w:t>mov [tmp1], 0</w:t>
      </w:r>
    </w:p>
    <w:p>
      <w:r>
        <w:t>add tmp1, 4              //signVA+A4 -- Size of Relocation Table</w:t>
      </w:r>
    </w:p>
    <w:p>
      <w:r>
        <w:t>mov [tmp1], 0</w:t>
      </w:r>
    </w:p>
    <w:p>
      <w:r>
        <w:t>eval "de_{tmp6}.exe"</w:t>
      </w:r>
    </w:p>
    <w:p>
      <w:r>
        <w:t>mov tmp5, $RESULT</w:t>
      </w:r>
    </w:p>
    <w:p>
      <w:r>
        <w:t>log tmp3, "OEP 的地址 = "</w:t>
      </w:r>
    </w:p>
    <w:p>
      <w:r>
        <w:t>log OEP_rva, "OEP 的相对地址 = "</w:t>
      </w:r>
    </w:p>
    <w:p>
      <w:r>
        <w:t>mov tmp1, lastsecbase</w:t>
      </w:r>
    </w:p>
    <w:p>
      <w:r>
        <w:t>add tmp1, lastsecsize</w:t>
      </w:r>
    </w:p>
    <w:p>
      <w:r>
        <w:t>sub tmp1, imgbase</w:t>
      </w:r>
    </w:p>
    <w:p>
      <w:r>
        <w:t>dm imgbase, tmp1, tmp5      //dump file</w:t>
      </w:r>
    </w:p>
    <w:p>
      <w:r>
        <w:t>cmp newphysec, 0            //with stolen code section?</w:t>
      </w:r>
    </w:p>
    <w:p>
      <w:r>
        <w:t>je lab147</w:t>
      </w:r>
    </w:p>
    <w:p>
      <w:r>
        <w:t>mov tmp1, lastsecbase</w:t>
      </w:r>
    </w:p>
    <w:p>
      <w:r>
        <w:t>add tmp1, lastsecsize</w:t>
      </w:r>
    </w:p>
    <w:p>
      <w:r>
        <w:t>cmp tmp1, virtualsec</w:t>
      </w:r>
    </w:p>
    <w:p>
      <w:r>
        <w:t>jne lab147</w:t>
      </w:r>
    </w:p>
    <w:p>
      <w:r>
        <w:t>dma newphysec, newphysecsize, tmp5   //add stolen code section</w:t>
      </w:r>
    </w:p>
    <w:p/>
    <w:p>
      <w:r>
        <w:t>lab147:</w:t>
      </w:r>
    </w:p>
    <w:p>
      <w:r>
        <w:t>cmp newphysec, 0</w:t>
      </w:r>
    </w:p>
    <w:p>
      <w:r>
        <w:t>je lab148</w:t>
      </w:r>
    </w:p>
    <w:p>
      <w:r>
        <w:t>mov tmp1, lastsecbase</w:t>
      </w:r>
    </w:p>
    <w:p>
      <w:r>
        <w:t>add tmp1, lastsecsize</w:t>
      </w:r>
    </w:p>
    <w:p>
      <w:r>
        <w:t>cmp tmp1, virtualsec</w:t>
      </w:r>
    </w:p>
    <w:p>
      <w:r>
        <w:t>jne lab147_1</w:t>
      </w:r>
    </w:p>
    <w:p>
      <w:r>
        <w:t>msg "有偷窃代码, 请查看记录窗口内的 IAT 数据"</w:t>
      </w:r>
    </w:p>
    <w:p>
      <w:r>
        <w:t>pause</w:t>
      </w:r>
    </w:p>
    <w:p>
      <w:r>
        <w:t>jmp end</w:t>
      </w:r>
    </w:p>
    <w:p/>
    <w:p>
      <w:r>
        <w:t>lab147_1:</w:t>
      </w:r>
    </w:p>
    <w:p>
      <w:r>
        <w:t>msg "有偷窃代码, 先补区段后再修复 IAT"</w:t>
      </w:r>
    </w:p>
    <w:p>
      <w:r>
        <w:t>pause</w:t>
      </w:r>
    </w:p>
    <w:p>
      <w:r>
        <w:t>jmp end</w:t>
      </w:r>
    </w:p>
    <w:p/>
    <w:p>
      <w:r>
        <w:t>lab148:</w:t>
      </w:r>
    </w:p>
    <w:p>
      <w:r>
        <w:t>msg "没有偷窃代码, 请查看记录窗口内的 IAT 数据"</w:t>
      </w:r>
    </w:p>
    <w:p>
      <w:r>
        <w:t>pause</w:t>
      </w:r>
    </w:p>
    <w:p>
      <w:r>
        <w:t>jmp end</w:t>
      </w:r>
    </w:p>
    <w:p/>
    <w:p>
      <w:r>
        <w:t>lab150:</w:t>
      </w:r>
    </w:p>
    <w:p>
      <w:r>
        <w:t>msg "lab150"</w:t>
      </w:r>
    </w:p>
    <w:p>
      <w:r>
        <w:t>pause</w:t>
      </w:r>
    </w:p>
    <w:p>
      <w:r>
        <w:t>jmp end</w:t>
      </w:r>
    </w:p>
    <w:p/>
    <w:p>
      <w:r>
        <w:t>//relocate Call command stolen code</w:t>
      </w:r>
    </w:p>
    <w:p>
      <w:r>
        <w:t>lab160:</w:t>
      </w:r>
    </w:p>
    <w:p>
      <w:r>
        <w:t>//log patchendaddr</w:t>
      </w:r>
    </w:p>
    <w:p>
      <w:r>
        <w:t>mov tmp1, dllimgbase</w:t>
      </w:r>
    </w:p>
    <w:p>
      <w:r>
        <w:t>mov [tmp1], #609CBE34027B02BF00007D01B922040000F2A4BD000259018B45008B0083F800741A8BD881EB3402FE008B530181C234#</w:t>
      </w:r>
    </w:p>
    <w:p>
      <w:r>
        <w:t>add tmp1, 30</w:t>
      </w:r>
    </w:p>
    <w:p>
      <w:r>
        <w:t>mov [tmp1], #D27E0189530183450004EBDC9D619090#</w:t>
      </w:r>
    </w:p>
    <w:p>
      <w:r>
        <w:t>mov tmp1, dllimgbase</w:t>
      </w:r>
    </w:p>
    <w:p>
      <w:r>
        <w:t>add tmp1, 3         //3</w:t>
      </w:r>
    </w:p>
    <w:p>
      <w:r>
        <w:t>mov [tmp1], curzeroVA</w:t>
      </w:r>
    </w:p>
    <w:p>
      <w:r>
        <w:t>add tmp1, 5         //8</w:t>
      </w:r>
    </w:p>
    <w:p>
      <w:r>
        <w:t>mov [tmp1], newzeroVA</w:t>
      </w:r>
    </w:p>
    <w:p>
      <w:r>
        <w:t>add tmp1, 5         //0D</w:t>
      </w:r>
    </w:p>
    <w:p>
      <w:r>
        <w:t>mov tmp2, findendaddr</w:t>
      </w:r>
    </w:p>
    <w:p>
      <w:r>
        <w:t>sub tmp2, curzeroVA         //bytes to copy</w:t>
      </w:r>
    </w:p>
    <w:p>
      <w:r>
        <w:t xml:space="preserve">mov [tmp1], tmp2    </w:t>
      </w:r>
    </w:p>
    <w:p>
      <w:r>
        <w:t>add tmp1, 7         //14</w:t>
      </w:r>
    </w:p>
    <w:p>
      <w:r>
        <w:t>mov tmp2, dllimgbase</w:t>
      </w:r>
    </w:p>
    <w:p>
      <w:r>
        <w:t>add tmp2, 200</w:t>
      </w:r>
    </w:p>
    <w:p>
      <w:r>
        <w:t>mov [tmp1], tmp2</w:t>
      </w:r>
    </w:p>
    <w:p>
      <w:r>
        <w:t>mov [tmp2], dataloc</w:t>
      </w:r>
    </w:p>
    <w:p>
      <w:r>
        <w:t>add tmp1, 12        //26</w:t>
      </w:r>
    </w:p>
    <w:p>
      <w:r>
        <w:t>mov tmp2, curzeroVA</w:t>
      </w:r>
    </w:p>
    <w:p>
      <w:r>
        <w:t>sub tmp2, newzeroVA</w:t>
      </w:r>
    </w:p>
    <w:p>
      <w:r>
        <w:t>mov [tmp1], tmp2</w:t>
      </w:r>
    </w:p>
    <w:p>
      <w:r>
        <w:t>mov tmp1, dllimgbase</w:t>
      </w:r>
    </w:p>
    <w:p>
      <w:r>
        <w:t>add tmp1, 2F         //2F</w:t>
      </w:r>
    </w:p>
    <w:p>
      <w:r>
        <w:t>cmp curzeroVA, virtualsec</w:t>
      </w:r>
    </w:p>
    <w:p>
      <w:r>
        <w:t>ja lab161</w:t>
      </w:r>
    </w:p>
    <w:p>
      <w:r>
        <w:t>mov tmp2, virzeroVA</w:t>
      </w:r>
    </w:p>
    <w:p>
      <w:r>
        <w:t>sub tmp2, curzeroVA</w:t>
      </w:r>
    </w:p>
    <w:p>
      <w:r>
        <w:t>mov [tmp1], tmp2</w:t>
      </w:r>
    </w:p>
    <w:p>
      <w:r>
        <w:t>mov tmp1, dllimgbase</w:t>
      </w:r>
    </w:p>
    <w:p>
      <w:r>
        <w:t>add tmp1, 2D        //2D</w:t>
      </w:r>
    </w:p>
    <w:p>
      <w:r>
        <w:t>mov [tmp1], #81EA#</w:t>
      </w:r>
    </w:p>
    <w:p>
      <w:r>
        <w:t>jmp lab162</w:t>
      </w:r>
    </w:p>
    <w:p/>
    <w:p>
      <w:r>
        <w:t>lab161:</w:t>
      </w:r>
    </w:p>
    <w:p>
      <w:r>
        <w:t>mov tmp2, curzeroVA</w:t>
      </w:r>
    </w:p>
    <w:p>
      <w:r>
        <w:t>sub tmp2, virzeroVA</w:t>
      </w:r>
    </w:p>
    <w:p>
      <w:r>
        <w:t>mov [tmp1], tmp2</w:t>
      </w:r>
    </w:p>
    <w:p/>
    <w:p>
      <w:r>
        <w:t>lab162:</w:t>
      </w:r>
    </w:p>
    <w:p>
      <w:r>
        <w:t>coe</w:t>
      </w:r>
    </w:p>
    <w:p>
      <w:r>
        <w:t>cob</w:t>
      </w:r>
    </w:p>
    <w:p>
      <w:r>
        <w:t>mov tmp1, dllimgbase</w:t>
      </w:r>
    </w:p>
    <w:p>
      <w:r>
        <w:t>add tmp1, 3E          //end point</w:t>
      </w:r>
    </w:p>
    <w:p>
      <w:r>
        <w:t>mov tmp7, eip         //save eip</w:t>
      </w:r>
    </w:p>
    <w:p>
      <w:r>
        <w:t>mov eip, dllimgbase</w:t>
      </w:r>
    </w:p>
    <w:p>
      <w:r>
        <w:t>bp tmp1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tmp7        //restore eip</w:t>
      </w:r>
    </w:p>
    <w:p>
      <w:r>
        <w:t>fill dllimgbase, 500, 00</w:t>
      </w:r>
    </w:p>
    <w:p>
      <w:r>
        <w:t>scmp caller1, "lab134"</w:t>
      </w:r>
    </w:p>
    <w:p>
      <w:r>
        <w:t>je lab164_1</w:t>
      </w:r>
    </w:p>
    <w:p/>
    <w:p>
      <w:r>
        <w:t>//copy and relocate jxx analysed code</w:t>
      </w:r>
    </w:p>
    <w:p>
      <w:r>
        <w:t>//Decide new patch addr</w:t>
      </w:r>
    </w:p>
    <w:p>
      <w:r>
        <w:t>//for Stolen code at OEP</w:t>
      </w:r>
    </w:p>
    <w:p>
      <w:r>
        <w:t>lab163:</w:t>
      </w:r>
    </w:p>
    <w:p>
      <w:r>
        <w:t>cmp patchinsamesec, 1</w:t>
      </w:r>
    </w:p>
    <w:p>
      <w:r>
        <w:t>je lab163_1</w:t>
      </w:r>
    </w:p>
    <w:p/>
    <w:p>
      <w:r>
        <w:t>lab163_1:</w:t>
      </w:r>
    </w:p>
    <w:p>
      <w:r>
        <w:t>mov tmp1, findendaddr</w:t>
      </w:r>
    </w:p>
    <w:p>
      <w:r>
        <w:t>sub tmp1, curzeroVA      //offset</w:t>
      </w:r>
    </w:p>
    <w:p>
      <w:r>
        <w:t>add tmp1, newzeroVA</w:t>
      </w:r>
    </w:p>
    <w:p>
      <w:r>
        <w:t>mov tmp2, tmp1</w:t>
      </w:r>
    </w:p>
    <w:p>
      <w:r>
        <w:t>and tmp2, 0ff</w:t>
      </w:r>
    </w:p>
    <w:p>
      <w:r>
        <w:t>cmp tmp2, 0</w:t>
      </w:r>
    </w:p>
    <w:p>
      <w:r>
        <w:t>je lab164</w:t>
      </w:r>
    </w:p>
    <w:p>
      <w:r>
        <w:t>and tmp1, 0FFFFFFF0</w:t>
      </w:r>
    </w:p>
    <w:p>
      <w:r>
        <w:t>add tmp1, 20</w:t>
      </w:r>
    </w:p>
    <w:p>
      <w:r>
        <w:t>jmp lab165</w:t>
      </w:r>
    </w:p>
    <w:p/>
    <w:p>
      <w:r>
        <w:t>lab164:</w:t>
      </w:r>
    </w:p>
    <w:p>
      <w:r>
        <w:t>and tmp1, 0FFFFFFF0</w:t>
      </w:r>
    </w:p>
    <w:p>
      <w:r>
        <w:t>add tmp1, 10</w:t>
      </w:r>
    </w:p>
    <w:p>
      <w:r>
        <w:t>jmp lab165</w:t>
      </w:r>
    </w:p>
    <w:p/>
    <w:p>
      <w:r>
        <w:t>//for SDK section</w:t>
      </w:r>
    </w:p>
    <w:p>
      <w:r>
        <w:t>lab164_1:</w:t>
      </w:r>
    </w:p>
    <w:p>
      <w:r>
        <w:t>cmp patchinsamesec, 1</w:t>
      </w:r>
    </w:p>
    <w:p>
      <w:r>
        <w:t>je lab164_2</w:t>
      </w:r>
    </w:p>
    <w:p>
      <w:r>
        <w:t>mov tmp1, findendaddr</w:t>
      </w:r>
    </w:p>
    <w:p>
      <w:r>
        <w:t>sub tmp1, curzeroVA</w:t>
      </w:r>
    </w:p>
    <w:p>
      <w:r>
        <w:t>and tmp1, 0FFFFFFF0</w:t>
      </w:r>
    </w:p>
    <w:p>
      <w:r>
        <w:t>add tmp1, 20</w:t>
      </w:r>
    </w:p>
    <w:p>
      <w:r>
        <w:t>add tmp1, newzeroVA</w:t>
      </w:r>
    </w:p>
    <w:p>
      <w:r>
        <w:t>jmp lab165</w:t>
      </w:r>
    </w:p>
    <w:p/>
    <w:p>
      <w:r>
        <w:t>lab164_2:</w:t>
      </w:r>
    </w:p>
    <w:p>
      <w:r>
        <w:t>mov tmp1, patchaddr</w:t>
      </w:r>
    </w:p>
    <w:p>
      <w:r>
        <w:t>sub tmp1, curzeroVA      //offset</w:t>
      </w:r>
    </w:p>
    <w:p>
      <w:r>
        <w:t>add tmp1, newzeroVA</w:t>
      </w:r>
    </w:p>
    <w:p/>
    <w:p>
      <w:r>
        <w:t>lab165:</w:t>
      </w:r>
    </w:p>
    <w:p>
      <w:r>
        <w:t>mov newpatchaddr, tmp1</w:t>
      </w:r>
    </w:p>
    <w:p>
      <w:r>
        <w:t>//log newpatchaddr</w:t>
      </w:r>
    </w:p>
    <w:p>
      <w:r>
        <w:t>mov tmp1, dllimgbase</w:t>
      </w:r>
    </w:p>
    <w:p>
      <w:r>
        <w:t>mov [tmp1], #609CBD000DD900BE003ED800BF2018BD01B969000000F2A49090BE0010BE018B0683F8000F84C600000083F8030F844D#</w:t>
      </w:r>
    </w:p>
    <w:p>
      <w:r>
        <w:t>add tmp1, 30         //30</w:t>
      </w:r>
    </w:p>
    <w:p>
      <w:r>
        <w:t>mov [tmp1], #0000008B4DE08B460403C18B55DC8BDA2BD083EA058950018B460803C12BC383E80689430283C3068B460C03C12BC383#</w:t>
      </w:r>
    </w:p>
    <w:p>
      <w:r>
        <w:t>add tmp1, 30         //60</w:t>
      </w:r>
    </w:p>
    <w:p>
      <w:r>
        <w:t>mov [tmp1], #E80589430183C305895DDC83C610EBAF000000000000000000000000000000008B4DE08B460403C18B55DC8BDA2BD083#</w:t>
      </w:r>
    </w:p>
    <w:p>
      <w:r>
        <w:t>add tmp1, 30         //90</w:t>
      </w:r>
    </w:p>
    <w:p>
      <w:r>
        <w:t>mov [tmp1], #EA05895001608BF333D2668B1681E2FFF0000081FA0F800000740346EBEA807E06E975F78975DC618B4DE08B55DC8BDA#</w:t>
      </w:r>
    </w:p>
    <w:p>
      <w:r>
        <w:t>add tmp1, 30         //C0</w:t>
      </w:r>
    </w:p>
    <w:p>
      <w:r>
        <w:t>mov [tmp1], #8B460803C12BC383E80689430283C3068B460C03C12BC383E80589430183C305895DDC83C610E934FFFFFF0000000090#</w:t>
      </w:r>
    </w:p>
    <w:p>
      <w:r>
        <w:t>add tmp1, 30         //F0</w:t>
      </w:r>
    </w:p>
    <w:p>
      <w:r>
        <w:t>mov [tmp1], #9D619090#</w:t>
      </w:r>
    </w:p>
    <w:p>
      <w:r>
        <w:t>mov tmp1, dllimgbase</w:t>
      </w:r>
    </w:p>
    <w:p>
      <w:r>
        <w:t>mov tmp2, dllimgbase</w:t>
      </w:r>
    </w:p>
    <w:p>
      <w:r>
        <w:t>add tmp2, 0D00</w:t>
      </w:r>
    </w:p>
    <w:p>
      <w:r>
        <w:t>add tmp1, 3       //3</w:t>
      </w:r>
    </w:p>
    <w:p>
      <w:r>
        <w:t>mov [tmp1], tmp2</w:t>
      </w:r>
    </w:p>
    <w:p>
      <w:r>
        <w:t>add tmp1, 5       //8</w:t>
      </w:r>
    </w:p>
    <w:p>
      <w:r>
        <w:t>mov [tmp1], patchaddr</w:t>
      </w:r>
    </w:p>
    <w:p>
      <w:r>
        <w:t>add tmp1, 5       //0D</w:t>
      </w:r>
    </w:p>
    <w:p>
      <w:r>
        <w:t>mov [tmp1], newpatchaddr</w:t>
      </w:r>
    </w:p>
    <w:p>
      <w:r>
        <w:t>add tmp1, 5       //12</w:t>
      </w:r>
    </w:p>
    <w:p>
      <w:r>
        <w:t>mov tmp3, patchendaddr</w:t>
      </w:r>
    </w:p>
    <w:p>
      <w:r>
        <w:t>sub tmp3, patchaddr      //bytes to copy</w:t>
      </w:r>
    </w:p>
    <w:p>
      <w:r>
        <w:t>mov [tmp1], tmp3</w:t>
      </w:r>
    </w:p>
    <w:p>
      <w:r>
        <w:t>mov newpatchendaddr, tmp3</w:t>
      </w:r>
    </w:p>
    <w:p>
      <w:r>
        <w:t>add newpatchendaddr, newpatchaddr</w:t>
      </w:r>
    </w:p>
    <w:p>
      <w:r>
        <w:t>add tmp1, 9       //1B</w:t>
      </w:r>
    </w:p>
    <w:p>
      <w:r>
        <w:t>mov tmp2, dataloc</w:t>
      </w:r>
    </w:p>
    <w:p>
      <w:r>
        <w:t>add tmp2, 1000</w:t>
      </w:r>
    </w:p>
    <w:p>
      <w:r>
        <w:t>mov [tmp1], tmp2</w:t>
      </w:r>
    </w:p>
    <w:p>
      <w:r>
        <w:t>mov tmp2, dllimgbase</w:t>
      </w:r>
    </w:p>
    <w:p>
      <w:r>
        <w:t>add tmp2, 0CDC</w:t>
      </w:r>
    </w:p>
    <w:p>
      <w:r>
        <w:t>mov [tmp2], newpatchaddr</w:t>
      </w:r>
    </w:p>
    <w:p>
      <w:r>
        <w:t>add tmp2, 4</w:t>
      </w:r>
    </w:p>
    <w:p>
      <w:r>
        <w:t>mov [tmp2], newzeroVA</w:t>
      </w:r>
    </w:p>
    <w:p>
      <w:r>
        <w:t>mov tmp1, dllimgbase</w:t>
      </w:r>
    </w:p>
    <w:p>
      <w:r>
        <w:t>add tmp1, 0F2         //end point</w:t>
      </w:r>
    </w:p>
    <w:p>
      <w:r>
        <w:t>mov tmp7, eip</w:t>
      </w:r>
    </w:p>
    <w:p>
      <w:r>
        <w:t>mov eip, dllimgbase</w:t>
      </w:r>
    </w:p>
    <w:p>
      <w:r>
        <w:t>bp tmp1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tmp7</w:t>
      </w:r>
    </w:p>
    <w:p>
      <w:r>
        <w:t>fill dllimgbase, D00, 00</w:t>
      </w:r>
    </w:p>
    <w:p>
      <w:r>
        <w:t>fill dataloc, 4000, 00</w:t>
      </w:r>
    </w:p>
    <w:p>
      <w:r>
        <w:t>scmp caller1, "lab134"</w:t>
      </w:r>
    </w:p>
    <w:p>
      <w:r>
        <w:t>je lab180</w:t>
      </w:r>
    </w:p>
    <w:p/>
    <w:p>
      <w:r>
        <w:t>lab166:</w:t>
      </w:r>
    </w:p>
    <w:p>
      <w:r>
        <w:t>lm dataloc, sttablesize, "st_table.bin"</w:t>
      </w:r>
    </w:p>
    <w:p>
      <w:r>
        <w:t>mov tmp1, dllimgbase</w:t>
      </w:r>
    </w:p>
    <w:p>
      <w:r>
        <w:t>mov [tmp1], #609CBE0000BE01BB00004000B900906A008B0683F800741603C38B560403D18BFA2BF883EF0589780183C608EBE39D61#</w:t>
      </w:r>
    </w:p>
    <w:p>
      <w:r>
        <w:t>add tmp1, 30</w:t>
      </w:r>
    </w:p>
    <w:p>
      <w:r>
        <w:t>mov [tmp1], #90909000#</w:t>
      </w:r>
    </w:p>
    <w:p>
      <w:r>
        <w:t>mov tmp1, dllimgbase</w:t>
      </w:r>
    </w:p>
    <w:p>
      <w:r>
        <w:t>add tmp1, 3      //3</w:t>
      </w:r>
    </w:p>
    <w:p>
      <w:r>
        <w:t>mov [tmp1], dataloc</w:t>
      </w:r>
    </w:p>
    <w:p>
      <w:r>
        <w:t>add tmp1, 5      //8</w:t>
      </w:r>
    </w:p>
    <w:p>
      <w:r>
        <w:t>mov [tmp1], imgbase</w:t>
      </w:r>
    </w:p>
    <w:p>
      <w:r>
        <w:t>add tmp1, 5      //0D</w:t>
      </w:r>
    </w:p>
    <w:p>
      <w:r>
        <w:t>mov [tmp1], virzeroVA</w:t>
      </w:r>
    </w:p>
    <w:p>
      <w:r>
        <w:t>add tmp1, 23     //30 -- end point</w:t>
      </w:r>
    </w:p>
    <w:p>
      <w:r>
        <w:t>mov tmp7, eip</w:t>
      </w:r>
    </w:p>
    <w:p>
      <w:r>
        <w:t>mov eip, dllimgbase</w:t>
      </w:r>
    </w:p>
    <w:p>
      <w:r>
        <w:t>bp tmp1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tmp7</w:t>
      </w:r>
    </w:p>
    <w:p>
      <w:r>
        <w:t>fill dllimgbase, 100, 00</w:t>
      </w:r>
    </w:p>
    <w:p>
      <w:r>
        <w:t>fill dataloc, sttablesize, 00</w:t>
      </w:r>
    </w:p>
    <w:p>
      <w:r>
        <w:t>jmp lab190</w:t>
      </w:r>
    </w:p>
    <w:p/>
    <w:p>
      <w:r>
        <w:t>//For SDK stolen code</w:t>
      </w:r>
    </w:p>
    <w:p>
      <w:r>
        <w:t>//relocate analysed patch code</w:t>
      </w:r>
    </w:p>
    <w:p>
      <w:r>
        <w:t>lab180:</w:t>
      </w:r>
    </w:p>
    <w:p>
      <w:r>
        <w:t>//log sdkscaddr</w:t>
      </w:r>
    </w:p>
    <w:p>
      <w:r>
        <w:t>//log scstk</w:t>
      </w:r>
    </w:p>
    <w:p>
      <w:r>
        <w:t>lm dataloc, jmptablesize, "jmptable.bin"</w:t>
      </w:r>
    </w:p>
    <w:p>
      <w:r>
        <w:t>mov tmp9, dataloc</w:t>
      </w:r>
    </w:p>
    <w:p/>
    <w:p>
      <w:r>
        <w:t>lab181:</w:t>
      </w:r>
    </w:p>
    <w:p>
      <w:r>
        <w:t>mov tmp2, [tmp9]</w:t>
      </w:r>
    </w:p>
    <w:p>
      <w:r>
        <w:t>cmp tmp2, 0</w:t>
      </w:r>
    </w:p>
    <w:p>
      <w:r>
        <w:t>je error</w:t>
      </w:r>
    </w:p>
    <w:p>
      <w:r>
        <w:t>mov tmp3, [tmp9+4]</w:t>
      </w:r>
    </w:p>
    <w:p>
      <w:r>
        <w:t>add tmp3, imgbase</w:t>
      </w:r>
    </w:p>
    <w:p>
      <w:r>
        <w:t>mov tmp4, [tmp3+1]</w:t>
      </w:r>
    </w:p>
    <w:p>
      <w:r>
        <w:t>add tmp4, tmp3</w:t>
      </w:r>
    </w:p>
    <w:p>
      <w:r>
        <w:t>add tmp4, 5</w:t>
      </w:r>
    </w:p>
    <w:p>
      <w:r>
        <w:t>cmp tmp4, sdkscaddr</w:t>
      </w:r>
    </w:p>
    <w:p>
      <w:r>
        <w:t>je lab182</w:t>
      </w:r>
    </w:p>
    <w:p>
      <w:r>
        <w:t>add tmp9, tmp2</w:t>
      </w:r>
    </w:p>
    <w:p>
      <w:r>
        <w:t>add tmp9, 04</w:t>
      </w:r>
    </w:p>
    <w:p>
      <w:r>
        <w:t>jmp lab181</w:t>
      </w:r>
    </w:p>
    <w:p/>
    <w:p>
      <w:r>
        <w:t>lab182:</w:t>
      </w:r>
    </w:p>
    <w:p>
      <w:r>
        <w:t>mov tmp6, [tmp9]     //length</w:t>
      </w:r>
    </w:p>
    <w:p>
      <w:r>
        <w:t>add tmp9, 04</w:t>
      </w:r>
    </w:p>
    <w:p>
      <w:r>
        <w:t>mov tmp5, dataloc</w:t>
      </w:r>
    </w:p>
    <w:p>
      <w:r>
        <w:t>add tmp5, 800</w:t>
      </w:r>
    </w:p>
    <w:p/>
    <w:p>
      <w:r>
        <w:t>lab183:</w:t>
      </w:r>
    </w:p>
    <w:p>
      <w:r>
        <w:t>cmp tmp6, 0</w:t>
      </w:r>
    </w:p>
    <w:p>
      <w:r>
        <w:t>je lab189</w:t>
      </w:r>
    </w:p>
    <w:p>
      <w:r>
        <w:t>mov tmp2, [tmp9]</w:t>
      </w:r>
    </w:p>
    <w:p>
      <w:r>
        <w:t>mov [tmp5], tmp2</w:t>
      </w:r>
    </w:p>
    <w:p>
      <w:r>
        <w:t>add tmp9, 4</w:t>
      </w:r>
    </w:p>
    <w:p>
      <w:r>
        <w:t>add tmp5, 4</w:t>
      </w:r>
    </w:p>
    <w:p>
      <w:r>
        <w:t>sub tmp6, 4</w:t>
      </w:r>
    </w:p>
    <w:p>
      <w:r>
        <w:t>jmp lab183</w:t>
      </w:r>
    </w:p>
    <w:p/>
    <w:p>
      <w:r>
        <w:t>lab189:</w:t>
      </w:r>
    </w:p>
    <w:p>
      <w:r>
        <w:t>mov tmp1, dllimgbase</w:t>
      </w:r>
    </w:p>
    <w:p>
      <w:r>
        <w:t>mov [tmp1], #609CBE0000BE01BB00004000B900906A008B0683F800741603C38B560403D18BFA2BF883EF0589780183C608EBE39D61#</w:t>
      </w:r>
    </w:p>
    <w:p>
      <w:r>
        <w:t>add tmp1, 30</w:t>
      </w:r>
    </w:p>
    <w:p>
      <w:r>
        <w:t>mov [tmp1], #90909000#</w:t>
      </w:r>
    </w:p>
    <w:p>
      <w:r>
        <w:t>mov tmp1, dllimgbase</w:t>
      </w:r>
    </w:p>
    <w:p>
      <w:r>
        <w:t>add tmp1, 3      //3</w:t>
      </w:r>
    </w:p>
    <w:p>
      <w:r>
        <w:t>mov tmp3, dataloc</w:t>
      </w:r>
    </w:p>
    <w:p>
      <w:r>
        <w:t>add tmp3, 800</w:t>
      </w:r>
    </w:p>
    <w:p>
      <w:r>
        <w:t>mov [tmp1], tmp3</w:t>
      </w:r>
    </w:p>
    <w:p>
      <w:r>
        <w:t>add tmp1, 5      //8</w:t>
      </w:r>
    </w:p>
    <w:p>
      <w:r>
        <w:t>mov [tmp1], imgbase</w:t>
      </w:r>
    </w:p>
    <w:p>
      <w:r>
        <w:t>add tmp1, 5      //0D</w:t>
      </w:r>
    </w:p>
    <w:p>
      <w:r>
        <w:t>mov [tmp1], virzeroVA</w:t>
      </w:r>
    </w:p>
    <w:p>
      <w:r>
        <w:t>add tmp1, 23     //30 -- end point</w:t>
      </w:r>
    </w:p>
    <w:p>
      <w:r>
        <w:t>mov tmp7, eip</w:t>
      </w:r>
    </w:p>
    <w:p>
      <w:r>
        <w:t>mov eip, dllimgbase</w:t>
      </w:r>
    </w:p>
    <w:p>
      <w:r>
        <w:t>bp tmp1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tmp7</w:t>
      </w:r>
    </w:p>
    <w:p>
      <w:r>
        <w:t>fill dllimgbase, 100, 00</w:t>
      </w:r>
    </w:p>
    <w:p>
      <w:r>
        <w:t>fill dataloc, 1000, 00</w:t>
      </w:r>
    </w:p>
    <w:p/>
    <w:p>
      <w:r>
        <w:t>lab190:</w:t>
      </w:r>
    </w:p>
    <w:p>
      <w:r>
        <w:t>scmp caller1, "lab111"</w:t>
      </w:r>
    </w:p>
    <w:p>
      <w:r>
        <w:t>je lab113</w:t>
      </w:r>
    </w:p>
    <w:p>
      <w:r>
        <w:t>scmp caller1, "lab134"</w:t>
      </w:r>
    </w:p>
    <w:p>
      <w:r>
        <w:t>je lab135</w:t>
      </w:r>
    </w:p>
    <w:p>
      <w:r>
        <w:t>scmp caller1, "lab139"</w:t>
      </w:r>
    </w:p>
    <w:p>
      <w:r>
        <w:t>je lab140</w:t>
      </w:r>
    </w:p>
    <w:p/>
    <w:p>
      <w:r>
        <w:t>error:</w:t>
      </w:r>
    </w:p>
    <w:p>
      <w:r>
        <w:t>msg "错误!"</w:t>
      </w:r>
    </w:p>
    <w:p>
      <w:r>
        <w:t>pause</w:t>
      </w:r>
    </w:p>
    <w:p>
      <w:r>
        <w:t>jmp end</w:t>
      </w:r>
    </w:p>
    <w:p/>
    <w:p>
      <w:r>
        <w:t>wrongver:</w:t>
      </w:r>
    </w:p>
    <w:p>
      <w:r>
        <w:t>find dllimgbase, #0038310D0A#</w:t>
      </w:r>
    </w:p>
    <w:p>
      <w:r>
        <w:t>mov tmp1, $RESULT</w:t>
      </w:r>
    </w:p>
    <w:p>
      <w:r>
        <w:t>cmp tmp1, 0</w:t>
      </w:r>
    </w:p>
    <w:p>
      <w:r>
        <w:t>je wrongver_1</w:t>
      </w:r>
    </w:p>
    <w:p>
      <w:r>
        <w:t>msg "本脚本不支持这版的 Asprotect, 可能是 Aspr 1.31 或 v2.0 alpha 所加壳."</w:t>
      </w:r>
    </w:p>
    <w:p>
      <w:r>
        <w:t>pause</w:t>
      </w:r>
    </w:p>
    <w:p>
      <w:r>
        <w:t>jmp end</w:t>
      </w:r>
    </w:p>
    <w:p/>
    <w:p>
      <w:r>
        <w:t>wrongver_1:</w:t>
      </w:r>
    </w:p>
    <w:p>
      <w:r>
        <w:t>find dllimgbase, #0031350D0A#</w:t>
      </w:r>
    </w:p>
    <w:p>
      <w:r>
        <w:t>mov tmp1, $RESULT</w:t>
      </w:r>
    </w:p>
    <w:p>
      <w:r>
        <w:t>cmp tmp1, 0</w:t>
      </w:r>
    </w:p>
    <w:p>
      <w:r>
        <w:t>je wrongver_2</w:t>
      </w:r>
    </w:p>
    <w:p>
      <w:r>
        <w:t>msg "本脚本不支持这版的 Asprotect, 可能是 Aspr 1.2x 所加壳."</w:t>
      </w:r>
    </w:p>
    <w:p>
      <w:r>
        <w:t>pause</w:t>
      </w:r>
    </w:p>
    <w:p>
      <w:r>
        <w:t>jmp end</w:t>
      </w:r>
    </w:p>
    <w:p/>
    <w:p>
      <w:r>
        <w:t>wrongver_2:</w:t>
      </w:r>
    </w:p>
    <w:p>
      <w:r>
        <w:t>msg "本脚本不支持这版的 Asprotect."</w:t>
      </w:r>
    </w:p>
    <w:p>
      <w:r>
        <w:t>pause</w:t>
      </w:r>
    </w:p>
    <w:p>
      <w:r>
        <w:t>jmp end</w:t>
      </w:r>
    </w:p>
    <w:p/>
    <w:p>
      <w:r>
        <w:t>error45:</w:t>
      </w:r>
    </w:p>
    <w:p>
      <w:r>
        <w:t>msg "错误 45!"</w:t>
      </w:r>
    </w:p>
    <w:p>
      <w:r>
        <w:t>pause</w:t>
      </w:r>
    </w:p>
    <w:p>
      <w:r>
        <w:t>jmp end</w:t>
      </w:r>
    </w:p>
    <w:p/>
    <w:p>
      <w:r>
        <w:t>odbgver:</w:t>
      </w:r>
    </w:p>
    <w:p>
      <w:r>
        <w:t>msg "本脚本须配合 ODbgscript 1.64 或以上的版本"</w:t>
      </w:r>
    </w:p>
    <w:p>
      <w:r>
        <w:t>jmp end</w:t>
      </w:r>
    </w:p>
    <w:p/>
    <w:p>
      <w:r>
        <w:t>notfound:</w:t>
      </w:r>
    </w:p>
    <w:p>
      <w:r>
        <w:t>msg "Not found"</w:t>
      </w:r>
    </w:p>
    <w:p>
      <w:r>
        <w:t>pause</w:t>
      </w:r>
    </w:p>
    <w:p>
      <w:r>
        <w:t>jmp end</w:t>
      </w:r>
    </w:p>
    <w:p/>
    <w:p>
      <w:r>
        <w:t>patcherr:</w:t>
      </w:r>
    </w:p>
    <w:p>
      <w:r>
        <w:t>msg "分析偷窃代码时出现错误"</w:t>
      </w:r>
    </w:p>
    <w:p>
      <w:r>
        <w:t>pause</w:t>
      </w:r>
    </w:p>
    <w:p/>
    <w:p>
      <w:r>
        <w:t>end:</w:t>
      </w:r>
    </w:p>
    <w:p>
      <w:r>
        <w:t xml:space="preserve">ret </w:t>
      </w:r>
    </w:p>
    <w:p/>
    <w:p>
      <w:r>
        <w:t>//</w:t>
      </w:r>
    </w:p>
    <w:p>
      <w:r>
        <w:t>//</w:t>
      </w:r>
    </w:p>
    <w:p>
      <w:r>
        <w:t>//</w:t>
      </w:r>
    </w:p>
    <w:p/>
    <w:p>
      <w:r>
        <w:t>ChkRelocSize:</w:t>
      </w:r>
    </w:p>
    <w:p>
      <w:r>
        <w:t>find tmp1, #0000000000000000#</w:t>
      </w:r>
    </w:p>
    <w:p>
      <w:r>
        <w:t>mov tmp2, $RESULT</w:t>
      </w:r>
    </w:p>
    <w:p>
      <w:r>
        <w:t>sub tmp2, imgbase</w:t>
      </w:r>
    </w:p>
    <w:p>
      <w:r>
        <w:t>sub tmp2, reloc_rva</w:t>
      </w:r>
    </w:p>
    <w:p>
      <w:r>
        <w:t>mov tmp3, tmp2</w:t>
      </w:r>
    </w:p>
    <w:p>
      <w:r>
        <w:t>and tmp3, 0F</w:t>
      </w:r>
    </w:p>
    <w:p>
      <w:r>
        <w:t>mov tmp4, tmp3</w:t>
      </w:r>
    </w:p>
    <w:p>
      <w:r>
        <w:t>shr tmp4, 2</w:t>
      </w:r>
    </w:p>
    <w:p>
      <w:r>
        <w:t>shl tmp4, 2</w:t>
      </w:r>
    </w:p>
    <w:p>
      <w:r>
        <w:t>cmp tmp4, tmp3</w:t>
      </w:r>
    </w:p>
    <w:p>
      <w:r>
        <w:t>je ChkRelocSize_1</w:t>
      </w:r>
    </w:p>
    <w:p>
      <w:r>
        <w:t>add tmp2, 2</w:t>
      </w:r>
    </w:p>
    <w:p/>
    <w:p>
      <w:r>
        <w:t>ChkRelocSize_1:</w:t>
      </w:r>
    </w:p>
    <w:p>
      <w:r>
        <w:t>ret</w:t>
      </w:r>
    </w:p>
    <w:p/>
    <w:p>
      <w:r>
        <w:t>FindEMUAddr:</w:t>
      </w:r>
    </w:p>
    <w:p>
      <w:r>
        <w:t>//find freespace</w:t>
      </w:r>
    </w:p>
    <w:p>
      <w:r>
        <w:t>cob</w:t>
      </w:r>
    </w:p>
    <w:p>
      <w:r>
        <w:t>coe</w:t>
      </w:r>
    </w:p>
    <w:p>
      <w:r>
        <w:t>mov tmp1, dllimgbase</w:t>
      </w:r>
    </w:p>
    <w:p>
      <w:r>
        <w:t>mov [tmp1], #609CB900040000B800000000BF90909000FDF3AFE30383C70483C704893D3000C9009D61909090000000000000000000#</w:t>
      </w:r>
    </w:p>
    <w:p>
      <w:r>
        <w:t>add tmp1, D     //0D</w:t>
      </w:r>
    </w:p>
    <w:p>
      <w:r>
        <w:t>mov tmp2, 1stsecbase</w:t>
      </w:r>
    </w:p>
    <w:p>
      <w:r>
        <w:t>add tmp2, 1stsecsize</w:t>
      </w:r>
    </w:p>
    <w:p>
      <w:r>
        <w:t>sub tmp2, 4</w:t>
      </w:r>
    </w:p>
    <w:p>
      <w:r>
        <w:t>mov [tmp1], tmp2</w:t>
      </w:r>
    </w:p>
    <w:p>
      <w:r>
        <w:t>add tmp1, 11    //1E</w:t>
      </w:r>
    </w:p>
    <w:p>
      <w:r>
        <w:t>mov tmp2, dllimgbase</w:t>
      </w:r>
    </w:p>
    <w:p>
      <w:r>
        <w:t>add tmp2, 30</w:t>
      </w:r>
    </w:p>
    <w:p>
      <w:r>
        <w:t>mov [tmp1], tmp2</w:t>
      </w:r>
    </w:p>
    <w:p>
      <w:r>
        <w:t>add tmp1, 6     //24 -- end point</w:t>
      </w:r>
    </w:p>
    <w:p>
      <w:r>
        <w:t>bp tmp1</w:t>
      </w:r>
    </w:p>
    <w:p>
      <w:r>
        <w:t>mov tmp3, eip</w:t>
      </w:r>
    </w:p>
    <w:p>
      <w:r>
        <w:t>mov eip, dllimgbase</w:t>
      </w:r>
    </w:p>
    <w:p>
      <w:r>
        <w:t>run</w:t>
      </w:r>
    </w:p>
    <w:p>
      <w:r>
        <w:t>cmp eip, tmp1</w:t>
      </w:r>
    </w:p>
    <w:p>
      <w:r>
        <w:t>jne error</w:t>
      </w:r>
    </w:p>
    <w:p>
      <w:r>
        <w:t>bc tmp1</w:t>
      </w:r>
    </w:p>
    <w:p>
      <w:r>
        <w:t>mov eip, tmp3</w:t>
      </w:r>
    </w:p>
    <w:p>
      <w:r>
        <w:t>mov tmp2, [dllimgbase+30]</w:t>
      </w:r>
    </w:p>
    <w:p>
      <w:r>
        <w:t>mov tmp3, tmp2</w:t>
      </w:r>
    </w:p>
    <w:p>
      <w:r>
        <w:t>and tmp3, 0f</w:t>
      </w:r>
    </w:p>
    <w:p>
      <w:r>
        <w:t>mov tmp4, 10</w:t>
      </w:r>
    </w:p>
    <w:p>
      <w:r>
        <w:t>sub tmp4, tmp3</w:t>
      </w:r>
    </w:p>
    <w:p>
      <w:r>
        <w:t>add tmp2, tmp4</w:t>
      </w:r>
    </w:p>
    <w:p>
      <w:r>
        <w:t>add tmp2, 10</w:t>
      </w:r>
    </w:p>
    <w:p>
      <w:r>
        <w:t>mov EmuAddr, tmp2</w:t>
      </w:r>
    </w:p>
    <w:p>
      <w:r>
        <w:t>log EmuAddr</w:t>
      </w:r>
    </w:p>
    <w:p>
      <w:r>
        <w:t>fill dllimgbase, 34, 00</w:t>
      </w:r>
    </w:p>
    <w:p>
      <w:r>
        <w:t>mov tmp1, 1stsecbase</w:t>
      </w:r>
    </w:p>
    <w:p>
      <w:r>
        <w:t>add tmp1, 1stsecsize</w:t>
      </w:r>
    </w:p>
    <w:p>
      <w:r>
        <w:t>cmp EmuAddr, tmp1</w:t>
      </w:r>
    </w:p>
    <w:p>
      <w:r>
        <w:t>jae FindEMUAddr_3</w:t>
      </w:r>
    </w:p>
    <w:p>
      <w:r>
        <w:t>sub tmp1, tmp2</w:t>
      </w:r>
    </w:p>
    <w:p>
      <w:r>
        <w:t>cmp tmp1, count         //freespace compare with count bytes (2.xx=120 bytes, 1.3x=40 bytes)</w:t>
      </w:r>
    </w:p>
    <w:p>
      <w:r>
        <w:t>jae FindEMUAddr_6</w:t>
      </w:r>
    </w:p>
    <w:p/>
    <w:p>
      <w:r>
        <w:t>FindEMUAddr_3:</w:t>
      </w:r>
    </w:p>
    <w:p>
      <w:r>
        <w:t>cmp isdll, 1</w:t>
      </w:r>
    </w:p>
    <w:p>
      <w:r>
        <w:t>je FindEMUAddr_4</w:t>
      </w:r>
    </w:p>
    <w:p>
      <w:r>
        <w:t>mov tmp1, imgbase</w:t>
      </w:r>
    </w:p>
    <w:p>
      <w:r>
        <w:t>add tmp1, 0D00</w:t>
      </w:r>
    </w:p>
    <w:p>
      <w:r>
        <w:t>mov EmuAddr, tmp1</w:t>
      </w:r>
    </w:p>
    <w:p>
      <w:r>
        <w:t>jmp FindEMUAddr_6</w:t>
      </w:r>
    </w:p>
    <w:p/>
    <w:p>
      <w:r>
        <w:t>FindEMUAddr_4:</w:t>
      </w:r>
    </w:p>
    <w:p>
      <w:r>
        <w:t>ask "请键入存放 Asprotect SDk API 模拟代码的地址 (须最少 120 字节)"</w:t>
      </w:r>
    </w:p>
    <w:p>
      <w:r>
        <w:t>cmp $RESULT, 0</w:t>
      </w:r>
    </w:p>
    <w:p>
      <w:r>
        <w:t>je error</w:t>
      </w:r>
    </w:p>
    <w:p>
      <w:r>
        <w:t>mov EmuAddr, $RESULT</w:t>
      </w:r>
    </w:p>
    <w:p>
      <w:r>
        <w:t>cmp EmuAddr, 1stsecbase</w:t>
      </w:r>
    </w:p>
    <w:p>
      <w:r>
        <w:t>jb FindEMUAddr_5</w:t>
      </w:r>
    </w:p>
    <w:p>
      <w:r>
        <w:t>mov tmp1, lastsecbase</w:t>
      </w:r>
    </w:p>
    <w:p>
      <w:r>
        <w:t>add tmp1, lastsecsize</w:t>
      </w:r>
    </w:p>
    <w:p>
      <w:r>
        <w:t>cmp tmp1, EmuAddr</w:t>
      </w:r>
    </w:p>
    <w:p>
      <w:r>
        <w:t>jb FindEMUAddr_5</w:t>
      </w:r>
    </w:p>
    <w:p>
      <w:r>
        <w:t>//log EmuAddr</w:t>
      </w:r>
    </w:p>
    <w:p>
      <w:r>
        <w:t>jmp FindEMUAddr_6</w:t>
      </w:r>
    </w:p>
    <w:p/>
    <w:p>
      <w:r>
        <w:t>FindEMUAddr_5:</w:t>
      </w:r>
    </w:p>
    <w:p>
      <w:r>
        <w:t>msg "这个地址不适用"</w:t>
      </w:r>
    </w:p>
    <w:p>
      <w:r>
        <w:t>jmp FindEMUAddr_4</w:t>
      </w:r>
    </w:p>
    <w:p/>
    <w:p>
      <w:r>
        <w:t>FindEMUAddr_6:</w:t>
      </w:r>
    </w:p>
    <w:p>
      <w:r>
        <w:t xml:space="preserve">mov count, 0             //clear </w:t>
      </w:r>
    </w:p>
    <w:p>
      <w:r>
        <w:t>ret</w:t>
      </w:r>
    </w:p>
    <w:p/>
    <w:p>
      <w:r>
        <w:t>FillSCPatch:</w:t>
      </w:r>
    </w:p>
    <w:p>
      <w:r>
        <w:t>mov tmp1, dllimgbase</w:t>
      </w:r>
    </w:p>
    <w:p>
      <w:r>
        <w:t>mov [tmp1], #6083EC60BD000D5901BB000660018B43188945A4C745A8000859018B7DA4803FE875188B4F0103CF83C1053B4B1C750B#</w:t>
      </w:r>
    </w:p>
    <w:p>
      <w:r>
        <w:t>add tmp1, 30       //30</w:t>
      </w:r>
    </w:p>
    <w:p>
      <w:r>
        <w:t>mov [tmp1], #8B75A8893E83C6048975A847897DA481FFA4337B027402EBD290909090909090C745A400000000C745A800085901C745#</w:t>
      </w:r>
    </w:p>
    <w:p>
      <w:r>
        <w:t>add tmp1, 30       //60</w:t>
      </w:r>
    </w:p>
    <w:p>
      <w:r>
        <w:t>mov [tmp1], #AC10347B02BB000660018B75A88B368B45A48B4B6CF7E18B4B3003C833C08A43268B7C83408BC1FFD78BF833C08A4327#</w:t>
      </w:r>
    </w:p>
    <w:p>
      <w:r>
        <w:t>add tmp1, 30       //90</w:t>
      </w:r>
    </w:p>
    <w:p>
      <w:r>
        <w:t>mov [tmp1], #8B5483408BC1FFD28945F433C08A43258B5483408BC1FFD284C00F841D000000FEC80F8478000000FEC80F84B0000000#</w:t>
      </w:r>
    </w:p>
    <w:p>
      <w:r>
        <w:t>add tmp1, 30       //C0</w:t>
      </w:r>
    </w:p>
    <w:p>
      <w:r>
        <w:t>mov [tmp1], #FEC80F8478010000E9130700008B4EFCC606E92BCE83E905894E018B436803F8837B74017503037B70897DF0837DF0FF#</w:t>
      </w:r>
    </w:p>
    <w:p>
      <w:r>
        <w:t>add tmp1, 30       //F0</w:t>
      </w:r>
    </w:p>
    <w:p>
      <w:r>
        <w:t>mov [tmp1], #75110345F4034310837B74017503034370EB0B8B45F0E8D9060000034310C646FBE88D4EFB2BC183E8058946FC8B45A0#</w:t>
      </w:r>
    </w:p>
    <w:p>
      <w:r>
        <w:t>add tmp1, 30       //120</w:t>
      </w:r>
    </w:p>
    <w:p>
      <w:r>
        <w:t>mov [tmp1], #89088345A004E9950600009090909090C606E98B436803F8837B74017503037B70897DF0837DF0FF75080345F4034310#</w:t>
      </w:r>
    </w:p>
    <w:p>
      <w:r>
        <w:t>add tmp1, 30       //150</w:t>
      </w:r>
    </w:p>
    <w:p>
      <w:r>
        <w:t>mov [tmp1], #EB0E8B43180345F02BC683E805894601E95B0600009090909090909090909090E8230000008B459CC700020000008345#</w:t>
      </w:r>
    </w:p>
    <w:p>
      <w:r>
        <w:t>add tmp1, 30       //180</w:t>
      </w:r>
    </w:p>
    <w:p>
      <w:r>
        <w:t>mov [tmp1], #9C048BD6E81F000000E82A000000E92D06000090909090908B55AC2BD683EA05C606E9895601C390522B53188B459C89#</w:t>
      </w:r>
    </w:p>
    <w:p>
      <w:r>
        <w:t>add tmp1, 30       //1B0</w:t>
      </w:r>
    </w:p>
    <w:p>
      <w:r>
        <w:t>mov [tmp1], #1083459C045AC39033C08A43288B5483408BC1FFD2837B7401750733D28A537032C2E8B905000086E0050F8000008B4D#</w:t>
      </w:r>
    </w:p>
    <w:p>
      <w:r>
        <w:t>add tmp1, 30       //1E0</w:t>
      </w:r>
    </w:p>
    <w:p>
      <w:r>
        <w:t>mov [tmp1], #AC6689018B43180345F4034368837B740175030343708BD0E8ABFFFFFF2BD183EA0689510283C106037B18037B68837B#</w:t>
      </w:r>
    </w:p>
    <w:p>
      <w:r>
        <w:t>add tmp1, 30       //210</w:t>
      </w:r>
    </w:p>
    <w:p>
      <w:r>
        <w:t>mov [tmp1], #74017503037B70C601E98BD7E887FFFFFF2BD183EA0589510183C1053E894DACC3909090909090909090909090909090#</w:t>
      </w:r>
    </w:p>
    <w:p>
      <w:r>
        <w:t>add tmp1, 30       //240</w:t>
      </w:r>
    </w:p>
    <w:p>
      <w:r>
        <w:t>mov [tmp1], #E853FFFFFF8B459CC700030000008345#</w:t>
      </w:r>
    </w:p>
    <w:p>
      <w:r>
        <w:t>add tmp1, 10       //250</w:t>
      </w:r>
    </w:p>
    <w:p>
      <w:r>
        <w:t>mov [tmp1], #9C048BD6E84FFFFFFF909090909033C08945B08945B48945B88945BC8A432B8B5483408BC1FFD2837B740175032B4370#</w:t>
      </w:r>
    </w:p>
    <w:p>
      <w:r>
        <w:t>add tmp1, 30       //280</w:t>
      </w:r>
    </w:p>
    <w:p>
      <w:r>
        <w:t>mov [tmp1], #8945B033C08A43298B5483408BC1FFD28BD080EA080F92C280FA01750B3E8945B0C745B40100000033C08A432C8B548340#</w:t>
      </w:r>
    </w:p>
    <w:p>
      <w:r>
        <w:t>add tmp1, 31       //2B1</w:t>
      </w:r>
    </w:p>
    <w:p>
      <w:r>
        <w:t xml:space="preserve">mov [tmp1], #8BC1FFD2837B740175032B43708945B833C08A432A8B5483408BC1FFD28BD080EA080F92C280FA01750B3E8945B8C745BC0100000033C08A432D8B5483408BC1# </w:t>
      </w:r>
    </w:p>
    <w:p>
      <w:r>
        <w:t>add tmp1, 40       //2F1</w:t>
      </w:r>
    </w:p>
    <w:p>
      <w:r>
        <w:t>mov [tmp1], #FFD285C00F8425000000480F848E010000480F8427020000480F8440030000480F84E9030000E9C404000090909090#</w:t>
      </w:r>
    </w:p>
    <w:p>
      <w:r>
        <w:t>add tmp1, 2F       //320</w:t>
      </w:r>
    </w:p>
    <w:p>
      <w:r>
        <w:t>mov [tmp1], #51538B4DAC837DB4010F85B8000000837DBC017547B83900000033D23E8A55B8C0E2033E0255B086F203C2807DB00474#</w:t>
      </w:r>
    </w:p>
    <w:p>
      <w:r>
        <w:t>add tmp1, 30       //350</w:t>
      </w:r>
    </w:p>
    <w:p>
      <w:r>
        <w:t>mov [tmp1], #0E807DB005741166890183C102EB18668901C6410224EB0C0500400000668901C641020083C103E9CA0000003E8B55B8#</w:t>
      </w:r>
    </w:p>
    <w:p>
      <w:r>
        <w:t>add tmp1, 30       //380</w:t>
      </w:r>
    </w:p>
    <w:p>
      <w:r>
        <w:t xml:space="preserve">mov [tmp1], #81FA800000007307B883380000EB05B88138000033D23E8A55B086F203C2807DB004740E807DB005741466890183C102# </w:t>
      </w:r>
    </w:p>
    <w:p>
      <w:r>
        <w:t>add tmp1, 30       //3B0</w:t>
      </w:r>
    </w:p>
    <w:p>
      <w:r>
        <w:t>mov [tmp1], #EB1B668901C641022483C103EB0F0500400000668901C641020083C1033E8B55B881FA800000007307881183C101EB66#</w:t>
      </w:r>
    </w:p>
    <w:p>
      <w:r>
        <w:t>add tmp1, 30       //3E0</w:t>
      </w:r>
    </w:p>
    <w:p>
      <w:r>
        <w:t>mov [tmp1], #891183C104EB5F837DBC017521B83905000033D23E8A55B8C0E20386F203C26689013E8B55B089510283C106EB383E8B#</w:t>
      </w:r>
    </w:p>
    <w:p>
      <w:r>
        <w:t>add tmp1, 30       //410</w:t>
      </w:r>
    </w:p>
    <w:p>
      <w:r>
        <w:t>mov [tmp1], #55B881FA800000007317B8833D00006689013E8B45B089410288510683C107EB15B8813D00006689013E8B45B0894102#</w:t>
      </w:r>
    </w:p>
    <w:p>
      <w:r>
        <w:t>add tmp1, 30       //440</w:t>
      </w:r>
    </w:p>
    <w:p>
      <w:r>
        <w:t>mov [tmp1], #89510683C10A894DACE9320300009090#</w:t>
      </w:r>
    </w:p>
    <w:p>
      <w:r>
        <w:t>add tmp1, 50       //490</w:t>
      </w:r>
    </w:p>
    <w:p>
      <w:r>
        <w:t>mov [tmp1], #51538B4DAC837DB4010F854103000083#</w:t>
      </w:r>
    </w:p>
    <w:p>
      <w:r>
        <w:t>add tmp1, 10       //4A0</w:t>
      </w:r>
    </w:p>
    <w:p>
      <w:r>
        <w:t>mov [tmp1], #7DBC017544B83B00000033D23E8A55B0C0E2033E0255B886F203C2807DB804740E807DB805741166890183C102EB3966#</w:t>
      </w:r>
    </w:p>
    <w:p>
      <w:r>
        <w:t>add tmp1, 30       //4D0</w:t>
      </w:r>
    </w:p>
    <w:p>
      <w:r>
        <w:t>mov [tmp1], #8901C6410224EB0C0500400000668901C641020083C103EB1FB83B05000033D23E8A55B0C0E20386F203C26689013E8B#</w:t>
      </w:r>
    </w:p>
    <w:p>
      <w:r>
        <w:t>add tmp1, 30       //500</w:t>
      </w:r>
    </w:p>
    <w:p>
      <w:r>
        <w:t>mov [tmp1], #55B889510283C106894DACE970020000#</w:t>
      </w:r>
    </w:p>
    <w:p>
      <w:r>
        <w:t>add tmp1, 30       //530</w:t>
      </w:r>
    </w:p>
    <w:p>
      <w:r>
        <w:t xml:space="preserve">mov [tmp1], #51538B4DAC837DB4010F859F000000837DBC017551807DB005742AB83800000033D23E8A55B8C0E2033E0255B086F203# </w:t>
      </w:r>
    </w:p>
    <w:p>
      <w:r>
        <w:t>add tmp1, 30       //560</w:t>
      </w:r>
    </w:p>
    <w:p>
      <w:r>
        <w:t>mov [tmp1], #C266890183C102807DB0047524C6012483C101EB1CB83845000033D23E8A55B8C0E20386F203C2668901C641020083C1#</w:t>
      </w:r>
    </w:p>
    <w:p>
      <w:r>
        <w:t>add tmp1, 30       //590</w:t>
      </w:r>
    </w:p>
    <w:p>
      <w:r>
        <w:t>mov [tmp1], #03E983000000807DB0047423807DB005742BB88038000033D23E8A55B086F203C26689018B55B888510283C103EB5AC7#</w:t>
      </w:r>
    </w:p>
    <w:p>
      <w:r>
        <w:t>add tmp1, 30       //5C0</w:t>
      </w:r>
    </w:p>
    <w:p>
      <w:r>
        <w:t>mov [tmp1], #01833C24008A55B8885103EB0CC701837D00008A55B888510383C104EB3B837DBC017521B83805000033D23E8A55B8C0#</w:t>
      </w:r>
    </w:p>
    <w:p>
      <w:r>
        <w:t>add tmp1, 30       //5F0</w:t>
      </w:r>
    </w:p>
    <w:p>
      <w:r>
        <w:t>mov [tmp1], #E20386F203C26689013E8B55B089510283C106EB1466C701803D8B55B08951028A45B888410683C107894DACE95F0100#</w:t>
      </w:r>
    </w:p>
    <w:p>
      <w:r>
        <w:t>add tmp1, 30       //620</w:t>
      </w:r>
    </w:p>
    <w:p>
      <w:r>
        <w:t>mov [tmp1], #009000#</w:t>
      </w:r>
    </w:p>
    <w:p>
      <w:r>
        <w:t>add tmp1, 30       //650</w:t>
      </w:r>
    </w:p>
    <w:p>
      <w:r>
        <w:t>mov [tmp1], #51538B4DAC837DB4010F8581010000837DBC017544B83A00000033D23E8A55B0C0E2033E0255B886F203C2807DB80474#</w:t>
      </w:r>
    </w:p>
    <w:p>
      <w:r>
        <w:t>add tmp1, 30       //680</w:t>
      </w:r>
    </w:p>
    <w:p>
      <w:r>
        <w:t>mov [tmp1], #0E807DB805741166890183C102EB39668901C6410224EB0C0500400000668901C641020083C103EB1FB83A05000033D2#</w:t>
      </w:r>
    </w:p>
    <w:p>
      <w:r>
        <w:t>add tmp1, 30       //6B0</w:t>
      </w:r>
    </w:p>
    <w:p>
      <w:r>
        <w:t>mov [tmp1], #3E8A55B0C0E20386F203C26689013E8B55B889510283C106894DACE9B0000000#</w:t>
      </w:r>
    </w:p>
    <w:p>
      <w:r>
        <w:t>add tmp1, 50       //700</w:t>
      </w:r>
    </w:p>
    <w:p>
      <w:r>
        <w:t>mov [tmp1], #5153837DB4010F85D4000000837DBC017524B83BC0000033D23E8A55B0C0E2033E0255B886F203C28B4DAC66890183C1#</w:t>
      </w:r>
    </w:p>
    <w:p>
      <w:r>
        <w:t>add tmp1, 30       //730</w:t>
      </w:r>
    </w:p>
    <w:p>
      <w:r>
        <w:t>mov [tmp1], #02894DACEB22B881F8000033D23E8A55B086F203C28B4DAC6689013E8B55B889510283C106894DACEB26000000000000#</w:t>
      </w:r>
    </w:p>
    <w:p>
      <w:r>
        <w:t>add tmp1, 50      //780</w:t>
      </w:r>
    </w:p>
    <w:p>
      <w:r>
        <w:t>mov [tmp1], #5B59E831FAFFFFEB37909090909090903C06740E3C07740E3C0A740E3C0B740EEB0EB00AEB0AB00BEB06B006EB02B007C3909090909090909090909090909090#</w:t>
      </w:r>
    </w:p>
    <w:p>
      <w:r>
        <w:t>add tmp1, 40      //7C0</w:t>
      </w:r>
    </w:p>
    <w:p>
      <w:r>
        <w:t>mov [tmp1], #FF45A48345A8048B45A88B0083F8000F8590F8FFFF83C460619090909090909090909090BFD7397A01B9FFFFFFFFF2AF81FF4F3A7A0177E88B47F8C390909090#</w:t>
      </w:r>
    </w:p>
    <w:p/>
    <w:p>
      <w:r>
        <w:t>//chk version</w:t>
      </w:r>
    </w:p>
    <w:p>
      <w:r>
        <w:t>FillSCP1:</w:t>
      </w:r>
    </w:p>
    <w:p>
      <w:r>
        <w:t>find dllimgbase, #8B5482408BC6FFD22C#</w:t>
      </w:r>
    </w:p>
    <w:p>
      <w:r>
        <w:t>mov tmp1, $RESULT</w:t>
      </w:r>
    </w:p>
    <w:p>
      <w:r>
        <w:t>cmp tmp1, 0</w:t>
      </w:r>
    </w:p>
    <w:p>
      <w:r>
        <w:t>je FillSCP2</w:t>
      </w:r>
    </w:p>
    <w:p>
      <w:r>
        <w:t>add tmp1, 9</w:t>
      </w:r>
    </w:p>
    <w:p>
      <w:r>
        <w:t>mov tmp2, [tmp1], 1</w:t>
      </w:r>
    </w:p>
    <w:p>
      <w:r>
        <w:t>cmp tmp2, 2</w:t>
      </w:r>
    </w:p>
    <w:p>
      <w:r>
        <w:t>je FillSCP3</w:t>
      </w:r>
    </w:p>
    <w:p>
      <w:r>
        <w:t>cmp tmp2, 1</w:t>
      </w:r>
    </w:p>
    <w:p>
      <w:r>
        <w:t>jne patcherr</w:t>
      </w:r>
    </w:p>
    <w:p>
      <w:r>
        <w:t>mov tmp1, dllimgbase</w:t>
      </w:r>
    </w:p>
    <w:p>
      <w:r>
        <w:t>add tmp1, AC          //AC</w:t>
      </w:r>
    </w:p>
    <w:p>
      <w:r>
        <w:t>mov [tmp1], #9001#</w:t>
      </w:r>
    </w:p>
    <w:p>
      <w:r>
        <w:t>add tmp1, 8           //B4</w:t>
      </w:r>
    </w:p>
    <w:p>
      <w:r>
        <w:t>mov [tmp1], #15#</w:t>
      </w:r>
    </w:p>
    <w:p>
      <w:r>
        <w:t>add tmp1, 8           //BC</w:t>
      </w:r>
    </w:p>
    <w:p>
      <w:r>
        <w:t>mov [tmp1], #70#</w:t>
      </w:r>
    </w:p>
    <w:p>
      <w:r>
        <w:t>add tmp1, 8           //C4</w:t>
      </w:r>
    </w:p>
    <w:p>
      <w:r>
        <w:t>mov [tmp1], #A800#</w:t>
      </w:r>
    </w:p>
    <w:p>
      <w:r>
        <w:t>add tmp1, 233         //2F7</w:t>
      </w:r>
    </w:p>
    <w:p>
      <w:r>
        <w:t>mov [tmp1], #0504#</w:t>
      </w:r>
    </w:p>
    <w:p>
      <w:r>
        <w:t>add tmp1, 7           //2FE</w:t>
      </w:r>
    </w:p>
    <w:p>
      <w:r>
        <w:t>mov [tmp1], #1E00#</w:t>
      </w:r>
    </w:p>
    <w:p>
      <w:r>
        <w:t>add tmp1, 7           //305</w:t>
      </w:r>
    </w:p>
    <w:p>
      <w:r>
        <w:t>mov [tmp1], #8701#</w:t>
      </w:r>
    </w:p>
    <w:p>
      <w:r>
        <w:t>add tmp1, 7           //30C</w:t>
      </w:r>
    </w:p>
    <w:p>
      <w:r>
        <w:t>mov [tmp1], #2002#</w:t>
      </w:r>
    </w:p>
    <w:p>
      <w:r>
        <w:t>add tmp1, 7           //313</w:t>
      </w:r>
    </w:p>
    <w:p>
      <w:r>
        <w:t>mov [tmp1], #3903#</w:t>
      </w:r>
    </w:p>
    <w:p>
      <w:r>
        <w:t>jmp FillSCP3</w:t>
      </w:r>
    </w:p>
    <w:p/>
    <w:p>
      <w:r>
        <w:t>//resolve vm code in aspr dll</w:t>
      </w:r>
    </w:p>
    <w:p>
      <w:r>
        <w:t>FillSCP2:</w:t>
      </w:r>
    </w:p>
    <w:p>
      <w:r>
        <w:t>//alloc 10000</w:t>
      </w:r>
    </w:p>
    <w:p>
      <w:r>
        <w:t>//mov VMcodeloc, $RESULT</w:t>
      </w:r>
    </w:p>
    <w:p>
      <w:r>
        <w:t>//log VMcodeloc</w:t>
      </w:r>
    </w:p>
    <w:p>
      <w:r>
        <w:t>//lm VMcodeloc, 4000, "d:\Asprvm8s.bin"</w:t>
      </w:r>
    </w:p>
    <w:p/>
    <w:p>
      <w:r>
        <w:t>FillSCP3:</w:t>
      </w:r>
    </w:p>
    <w:p>
      <w:r>
        <w:t>ret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szCs w:val="21"/>
      <w:lang w:val="en-US" w:eastAsia="zh-CN"/>
    </w:rPr>
  </w:style>
  <w:style w:type="paragraph" w:styleId="1">
    <w:name w:val="heading 1"/>
    <w:qFormat/>
    <w:basedOn w:val="0"/>
    <w:next w:val="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customStyle="1" w:styleId="1Char">
    <w:name w:val="heading 1 Char"/>
    <w:basedOn w:val="10"/>
    <w:link w:val="1"/>
    <w:rPr>
      <w:rFonts w:ascii="Times New Roman" w:eastAsia="宋体" w:hAnsi="Times New Roman"/>
      <w:b/>
      <w:bCs/>
      <w:kern w:val="44"/>
      <w:sz w:val="44"/>
      <w:szCs w:val="44"/>
      <w:lang w:val="en-US" w:eastAsia="zh-CN"/>
    </w:rPr>
  </w:style>
  <w:style w:type="paragraph" w:styleId="2">
    <w:name w:val="heading 2"/>
    <w:qFormat/>
    <w:basedOn w:val="0"/>
    <w:next w:val="0"/>
    <w:link w:val="2Char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character" w:customStyle="1" w:styleId="2Char">
    <w:name w:val="heading 2 Char"/>
    <w:basedOn w:val="10"/>
    <w:link w:val="2"/>
    <w:rPr>
      <w:rFonts w:ascii="Times New Roman" w:eastAsia="黑体" w:hAnsi="Times New Roman"/>
      <w:b/>
      <w:bCs/>
      <w:kern w:val="2"/>
      <w:sz w:val="32"/>
      <w:szCs w:val="32"/>
      <w:lang w:val="en-US" w:eastAsia="zh-CN"/>
    </w:rPr>
  </w:style>
  <w:style w:type="paragraph" w:styleId="3">
    <w:name w:val="heading 3"/>
    <w:qFormat/>
    <w:basedOn w:val="0"/>
    <w:next w:val="0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3Char">
    <w:name w:val="heading 3 Char"/>
    <w:basedOn w:val="10"/>
    <w:link w:val="3"/>
    <w:rPr>
      <w:rFonts w:ascii="Times New Roman" w:eastAsia="宋体" w:hAnsi="Times New Roman"/>
      <w:b/>
      <w:bCs/>
      <w:kern w:val="2"/>
      <w:sz w:val="32"/>
      <w:szCs w:val="32"/>
      <w:lang w:val="en-US" w:eastAsia="zh-CN"/>
    </w:rPr>
  </w:style>
  <w:style w:type="character" w:default="1" w:styleId="10">
    <w:name w:val="Default Paragraph Font"/>
    <w:qFormat/>
  </w:style>
  <w:style w:type="paragraph" w:styleId="36">
    <w:name w:val="table of figures"/>
    <w:qFormat/>
    <w:basedOn w:val="0"/>
    <w:next w:val="0"/>
    <w:pPr>
      <w:ind w:leftChars="200" w:left="400" w:hangingChars="200" w:hanging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"/>
        <a:ea typeface=""/>
        <a:cs typeface=""/>
      </a:majorFont>
      <a:minorFont>
        <a:latin typeface="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1"/>
        </a:gradFill>
      </a:fillStyleLst>
      <a:lnStyleLst>
        <a:ln w="6350" cmpd="sng" cap="flat">
          <a:solidFill>
            <a:schemeClr val="phClr"/>
          </a:solidFill>
          <a:prstDash val="solid"/>
          <a:miter/>
        </a:ln>
        <a:ln w="12700" cmpd="sng" cap="flat">
          <a:solidFill>
            <a:schemeClr val="phClr"/>
          </a:solidFill>
          <a:prstDash val="solid"/>
          <a:miter/>
        </a:ln>
        <a:ln w="19050" cmpd="sng" cap="flat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algn="b" rotWithShape="0" blurRad="57150" dist="19050" dir="5400000">
              <a:srgbClr val="000000">
                <a:alpha val="62745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-1 0 1 0 0 0 3000 0 1 1 1 1"/>
    <sectPr/>
  </customProps>
</customData>
</file>

<file path=customXml/itemProps1.xml><?xml version="1.0" encoding="utf-8"?>
<ds:datastoreItem xmlns:ds="http://schemas.openxmlformats.org/officeDocument/2006/customXml" ds:itemID="{7980321C-EA43-4AEC-A051-FB935EB9699B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4</TotalTime>
  <Application>Yozo_Office9.0.5004.101ZH.S1</Application>
  <Pages>159</Pages>
  <Words>0</Words>
  <Characters>95597</Characters>
  <Lines>0</Lines>
  <Paragraphs>6568</Paragraphs>
  <CharactersWithSpaces>127463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HR</dc:creator>
  <cp:lastModifiedBy>HR</cp:lastModifiedBy>
  <cp:revision>1</cp:revision>
  <dcterms:created xsi:type="dcterms:W3CDTF">2024-09-26T06:07:27Z</dcterms:created>
  <dcterms:modified xsi:type="dcterms:W3CDTF">2024-09-26T06:11:48Z</dcterms:modified>
</cp:coreProperties>
</file>